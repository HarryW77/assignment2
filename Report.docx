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BEE42" w14:textId="2389A83B" w:rsidR="00D077E9" w:rsidRDefault="0087507B" w:rsidP="00D70D02">
      <w:r>
        <w:rPr>
          <w:noProof/>
        </w:rPr>
        <w:drawing>
          <wp:anchor distT="0" distB="0" distL="114300" distR="114300" simplePos="0" relativeHeight="251658240" behindDoc="1" locked="0" layoutInCell="1" allowOverlap="1" wp14:anchorId="2706C9E5" wp14:editId="105C1FCE">
            <wp:simplePos x="0" y="0"/>
            <wp:positionH relativeFrom="column">
              <wp:posOffset>-750570</wp:posOffset>
            </wp:positionH>
            <wp:positionV relativeFrom="page">
              <wp:posOffset>19050</wp:posOffset>
            </wp:positionV>
            <wp:extent cx="9270365" cy="7143697"/>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9270365" cy="714369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4CFFD4B" w14:textId="77777777" w:rsidTr="00D077E9">
        <w:trPr>
          <w:trHeight w:val="1894"/>
        </w:trPr>
        <w:tc>
          <w:tcPr>
            <w:tcW w:w="5580" w:type="dxa"/>
            <w:tcBorders>
              <w:top w:val="nil"/>
              <w:left w:val="nil"/>
              <w:bottom w:val="nil"/>
              <w:right w:val="nil"/>
            </w:tcBorders>
          </w:tcPr>
          <w:p w14:paraId="5820414D" w14:textId="26DED9CA" w:rsidR="00D077E9" w:rsidRDefault="00D077E9" w:rsidP="00D077E9">
            <w:r>
              <w:rPr>
                <w:noProof/>
              </w:rPr>
              <mc:AlternateContent>
                <mc:Choice Requires="wps">
                  <w:drawing>
                    <wp:inline distT="0" distB="0" distL="0" distR="0" wp14:anchorId="16041A58" wp14:editId="498D2CB3">
                      <wp:extent cx="3528695" cy="1676400"/>
                      <wp:effectExtent l="0" t="0" r="0" b="0"/>
                      <wp:docPr id="8" name="Text Box 8"/>
                      <wp:cNvGraphicFramePr/>
                      <a:graphic xmlns:a="http://schemas.openxmlformats.org/drawingml/2006/main">
                        <a:graphicData uri="http://schemas.microsoft.com/office/word/2010/wordprocessingShape">
                          <wps:wsp>
                            <wps:cNvSpPr txBox="1"/>
                            <wps:spPr>
                              <a:xfrm>
                                <a:off x="0" y="0"/>
                                <a:ext cx="3528695" cy="1676400"/>
                              </a:xfrm>
                              <a:prstGeom prst="rect">
                                <a:avLst/>
                              </a:prstGeom>
                              <a:noFill/>
                              <a:ln w="6350">
                                <a:noFill/>
                              </a:ln>
                            </wps:spPr>
                            <wps:txbx>
                              <w:txbxContent>
                                <w:p w14:paraId="7D2EB725" w14:textId="5997E62B" w:rsidR="00777773" w:rsidRPr="00266084" w:rsidRDefault="00777773" w:rsidP="00266084">
                                  <w:pPr>
                                    <w:pStyle w:val="Title"/>
                                    <w:rPr>
                                      <w:sz w:val="48"/>
                                      <w:szCs w:val="48"/>
                                    </w:rPr>
                                  </w:pPr>
                                  <w:r w:rsidRPr="00266084">
                                    <w:rPr>
                                      <w:sz w:val="48"/>
                                      <w:szCs w:val="48"/>
                                    </w:rPr>
                                    <w:t>Introduction to Information Technology</w:t>
                                  </w:r>
                                </w:p>
                                <w:p w14:paraId="7D099240" w14:textId="77777777" w:rsidR="00777773" w:rsidRDefault="00777773" w:rsidP="00266084">
                                  <w:pPr>
                                    <w:pStyle w:val="Title"/>
                                    <w:rPr>
                                      <w:sz w:val="48"/>
                                      <w:szCs w:val="48"/>
                                    </w:rPr>
                                  </w:pPr>
                                  <w:r>
                                    <w:rPr>
                                      <w:sz w:val="48"/>
                                      <w:szCs w:val="48"/>
                                    </w:rPr>
                                    <w:t>COSC2196</w:t>
                                  </w:r>
                                </w:p>
                                <w:p w14:paraId="3365D26B" w14:textId="5156766A" w:rsidR="00777773" w:rsidRPr="00266084" w:rsidRDefault="00777773" w:rsidP="00266084">
                                  <w:pPr>
                                    <w:pStyle w:val="Title"/>
                                    <w:rPr>
                                      <w:sz w:val="48"/>
                                      <w:szCs w:val="48"/>
                                    </w:rPr>
                                  </w:pPr>
                                  <w:r w:rsidRPr="00266084">
                                    <w:rPr>
                                      <w:sz w:val="48"/>
                                      <w:szCs w:val="48"/>
                                    </w:rPr>
                                    <w:t>RMI</w:t>
                                  </w:r>
                                  <w:r>
                                    <w:rPr>
                                      <w:sz w:val="48"/>
                                      <w:szCs w:val="48"/>
                                    </w:rPr>
                                    <w:t>-</w:t>
                                  </w:r>
                                  <w:r w:rsidRPr="00266084">
                                    <w:rPr>
                                      <w:sz w:val="48"/>
                                      <w:szCs w:val="48"/>
                                    </w:rPr>
                                    <w:t>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041A58" id="_x0000_t202" coordsize="21600,21600" o:spt="202" path="m,l,21600r21600,l21600,xe">
                      <v:stroke joinstyle="miter"/>
                      <v:path gradientshapeok="t" o:connecttype="rect"/>
                    </v:shapetype>
                    <v:shape id="Text Box 8" o:spid="_x0000_s1026" type="#_x0000_t202" style="width:277.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" filled="f" stroked="f" strokeweight=".5pt">
                      <v:textbox>
                        <w:txbxContent>
                          <w:p w14:paraId="7D2EB725" w14:textId="5997E62B" w:rsidR="00777773" w:rsidRPr="00266084" w:rsidRDefault="00777773" w:rsidP="00266084">
                            <w:pPr>
                              <w:pStyle w:val="Title"/>
                              <w:rPr>
                                <w:sz w:val="48"/>
                                <w:szCs w:val="48"/>
                              </w:rPr>
                            </w:pPr>
                            <w:r w:rsidRPr="00266084">
                              <w:rPr>
                                <w:sz w:val="48"/>
                                <w:szCs w:val="48"/>
                              </w:rPr>
                              <w:t>Introduction to Information Technology</w:t>
                            </w:r>
                          </w:p>
                          <w:p w14:paraId="7D099240" w14:textId="77777777" w:rsidR="00777773" w:rsidRDefault="00777773" w:rsidP="00266084">
                            <w:pPr>
                              <w:pStyle w:val="Title"/>
                              <w:rPr>
                                <w:sz w:val="48"/>
                                <w:szCs w:val="48"/>
                              </w:rPr>
                            </w:pPr>
                            <w:r>
                              <w:rPr>
                                <w:sz w:val="48"/>
                                <w:szCs w:val="48"/>
                              </w:rPr>
                              <w:t>COSC2196</w:t>
                            </w:r>
                          </w:p>
                          <w:p w14:paraId="3365D26B" w14:textId="5156766A" w:rsidR="00777773" w:rsidRPr="00266084" w:rsidRDefault="00777773" w:rsidP="00266084">
                            <w:pPr>
                              <w:pStyle w:val="Title"/>
                              <w:rPr>
                                <w:sz w:val="48"/>
                                <w:szCs w:val="48"/>
                              </w:rPr>
                            </w:pPr>
                            <w:r w:rsidRPr="00266084">
                              <w:rPr>
                                <w:sz w:val="48"/>
                                <w:szCs w:val="48"/>
                              </w:rPr>
                              <w:t>RMI</w:t>
                            </w:r>
                            <w:r>
                              <w:rPr>
                                <w:sz w:val="48"/>
                                <w:szCs w:val="48"/>
                              </w:rPr>
                              <w:t>-</w:t>
                            </w:r>
                            <w:r w:rsidRPr="00266084">
                              <w:rPr>
                                <w:sz w:val="48"/>
                                <w:szCs w:val="48"/>
                              </w:rPr>
                              <w:t>CPT110</w:t>
                            </w:r>
                          </w:p>
                        </w:txbxContent>
                      </v:textbox>
                      <w10:anchorlock/>
                    </v:shape>
                  </w:pict>
                </mc:Fallback>
              </mc:AlternateContent>
            </w:r>
          </w:p>
          <w:p w14:paraId="68761351" w14:textId="3E3FB8B7" w:rsidR="00D077E9" w:rsidRDefault="00266084" w:rsidP="00D077E9">
            <w:r>
              <w:rPr>
                <w:noProof/>
              </w:rPr>
              <mc:AlternateContent>
                <mc:Choice Requires="wps">
                  <w:drawing>
                    <wp:inline distT="0" distB="0" distL="0" distR="0" wp14:anchorId="2D9E1A93" wp14:editId="256E47E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8DF9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B2F21BF" w14:textId="77777777" w:rsidTr="00FC77F1">
        <w:trPr>
          <w:trHeight w:val="6693"/>
        </w:trPr>
        <w:tc>
          <w:tcPr>
            <w:tcW w:w="5580" w:type="dxa"/>
            <w:tcBorders>
              <w:top w:val="nil"/>
              <w:left w:val="nil"/>
              <w:bottom w:val="nil"/>
              <w:right w:val="nil"/>
            </w:tcBorders>
          </w:tcPr>
          <w:p w14:paraId="0A34EB2F" w14:textId="306AEEAD" w:rsidR="00D077E9" w:rsidRDefault="00D077E9" w:rsidP="00D077E9">
            <w:pPr>
              <w:rPr>
                <w:noProof/>
              </w:rPr>
            </w:pPr>
          </w:p>
        </w:tc>
      </w:tr>
      <w:tr w:rsidR="00D077E9" w14:paraId="617F6A8F" w14:textId="77777777" w:rsidTr="00D077E9">
        <w:trPr>
          <w:trHeight w:val="2171"/>
        </w:trPr>
        <w:tc>
          <w:tcPr>
            <w:tcW w:w="5580" w:type="dxa"/>
            <w:tcBorders>
              <w:top w:val="nil"/>
              <w:left w:val="nil"/>
              <w:bottom w:val="nil"/>
              <w:right w:val="nil"/>
            </w:tcBorders>
          </w:tcPr>
          <w:sdt>
            <w:sdtPr>
              <w:id w:val="1080870105"/>
              <w:placeholder>
                <w:docPart w:val="58E47381EEB1467BA27E37FBFDA1257D"/>
              </w:placeholder>
              <w15:appearance w15:val="hidden"/>
            </w:sdtPr>
            <w:sdtContent>
              <w:p w14:paraId="4A2E74A7" w14:textId="1F28981D" w:rsidR="00D077E9" w:rsidRDefault="00266084" w:rsidP="00D077E9">
                <w:r>
                  <w:t>Assignment 2</w:t>
                </w:r>
                <w:r w:rsidR="00A31027">
                  <w:t>: Team Project</w:t>
                </w:r>
              </w:p>
            </w:sdtContent>
          </w:sdt>
          <w:p w14:paraId="733E037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E65FBBC" wp14:editId="49770BE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D27C4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2D1782B6" w14:textId="77777777" w:rsidR="00D077E9" w:rsidRDefault="00D077E9" w:rsidP="00D077E9">
            <w:pPr>
              <w:rPr>
                <w:noProof/>
                <w:sz w:val="10"/>
                <w:szCs w:val="10"/>
              </w:rPr>
            </w:pPr>
          </w:p>
          <w:p w14:paraId="35DFB069" w14:textId="7989FFDF" w:rsidR="00D077E9" w:rsidRPr="00D86945" w:rsidRDefault="00266084" w:rsidP="0026506B">
            <w:pPr>
              <w:rPr>
                <w:noProof/>
                <w:sz w:val="10"/>
                <w:szCs w:val="10"/>
              </w:rPr>
            </w:pPr>
            <w:r>
              <w:t>Group Fourteen</w:t>
            </w:r>
          </w:p>
        </w:tc>
      </w:tr>
    </w:tbl>
    <w:p w14:paraId="7027D58D" w14:textId="4506737F" w:rsidR="00D077E9" w:rsidRDefault="0087507B">
      <w:pPr>
        <w:spacing w:after="200"/>
      </w:pPr>
      <w:r w:rsidRPr="00D967AC">
        <w:rPr>
          <w:noProof/>
        </w:rPr>
        <w:drawing>
          <wp:anchor distT="0" distB="0" distL="114300" distR="114300" simplePos="0" relativeHeight="251661312" behindDoc="0" locked="0" layoutInCell="1" allowOverlap="1" wp14:anchorId="77115883" wp14:editId="693D96C0">
            <wp:simplePos x="0" y="0"/>
            <wp:positionH relativeFrom="column">
              <wp:posOffset>4326255</wp:posOffset>
            </wp:positionH>
            <wp:positionV relativeFrom="paragraph">
              <wp:posOffset>6890385</wp:posOffset>
            </wp:positionV>
            <wp:extent cx="1834515" cy="15240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864E55">
        <w:rPr>
          <w:noProof/>
        </w:rPr>
        <mc:AlternateContent>
          <mc:Choice Requires="wps">
            <w:drawing>
              <wp:anchor distT="0" distB="0" distL="114300" distR="114300" simplePos="0" relativeHeight="251657215" behindDoc="1" locked="0" layoutInCell="1" allowOverlap="1" wp14:anchorId="40E94DD6" wp14:editId="617DBE02">
                <wp:simplePos x="0" y="0"/>
                <wp:positionH relativeFrom="column">
                  <wp:posOffset>-746760</wp:posOffset>
                </wp:positionH>
                <wp:positionV relativeFrom="page">
                  <wp:posOffset>6667500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9EC81" id="Rectangle 2" o:spid="_x0000_s1026" alt="colored rectangle" style="position:absolute;margin-left:-58.8pt;margin-top:525pt;width:611.1pt;height:321.6pt;z-index:-25165926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" fillcolor="black [3200]" stroked="f">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4F1D65A0" wp14:editId="50AE4EF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908F8"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sdt>
      <w:sdtPr>
        <w:rPr>
          <w:rFonts w:asciiTheme="minorHAnsi" w:eastAsiaTheme="minorEastAsia" w:hAnsiTheme="minorHAnsi" w:cstheme="minorBidi"/>
          <w:b/>
          <w:color w:val="242852" w:themeColor="text2"/>
          <w:sz w:val="28"/>
          <w:szCs w:val="22"/>
        </w:rPr>
        <w:id w:val="1023593081"/>
        <w:docPartObj>
          <w:docPartGallery w:val="Table of Contents"/>
          <w:docPartUnique/>
        </w:docPartObj>
      </w:sdtPr>
      <w:sdtEndPr>
        <w:rPr>
          <w:bCs/>
          <w:noProof/>
        </w:rPr>
      </w:sdtEndPr>
      <w:sdtContent>
        <w:p w14:paraId="0F2FFB45" w14:textId="6CF5CDF6" w:rsidR="005043E7" w:rsidRDefault="005043E7">
          <w:pPr>
            <w:pStyle w:val="TOCHeading"/>
          </w:pPr>
          <w:r>
            <w:t>Contents</w:t>
          </w:r>
        </w:p>
        <w:p w14:paraId="2CEB3A79" w14:textId="77777777" w:rsidR="005043E7" w:rsidRPr="005043E7" w:rsidRDefault="005043E7" w:rsidP="005043E7"/>
        <w:bookmarkStart w:id="0" w:name="_GoBack"/>
        <w:bookmarkEnd w:id="0"/>
        <w:p w14:paraId="3416AB8B" w14:textId="7E434723" w:rsidR="00FC77F1" w:rsidRDefault="000C47B7">
          <w:pPr>
            <w:pStyle w:val="TOC1"/>
            <w:tabs>
              <w:tab w:val="right" w:leader="dot" w:pos="9594"/>
            </w:tabs>
            <w:rPr>
              <w:b w:val="0"/>
              <w:noProof/>
              <w:color w:val="auto"/>
              <w:sz w:val="22"/>
              <w:lang w:val="en-AU" w:eastAsia="en-AU"/>
            </w:rPr>
          </w:pPr>
          <w:r>
            <w:fldChar w:fldCharType="begin"/>
          </w:r>
          <w:r>
            <w:instrText xml:space="preserve"> TOC \o "1-2" \h \z \u </w:instrText>
          </w:r>
          <w:r>
            <w:fldChar w:fldCharType="separate"/>
          </w:r>
          <w:hyperlink w:anchor="_Toc5824875" w:history="1">
            <w:r w:rsidR="00FC77F1" w:rsidRPr="00EE327B">
              <w:rPr>
                <w:rStyle w:val="Hyperlink"/>
                <w:noProof/>
              </w:rPr>
              <w:t>Welcome to Group Fourteen</w:t>
            </w:r>
            <w:r w:rsidR="00FC77F1">
              <w:rPr>
                <w:noProof/>
                <w:webHidden/>
              </w:rPr>
              <w:tab/>
            </w:r>
            <w:r w:rsidR="00FC77F1">
              <w:rPr>
                <w:noProof/>
                <w:webHidden/>
              </w:rPr>
              <w:fldChar w:fldCharType="begin"/>
            </w:r>
            <w:r w:rsidR="00FC77F1">
              <w:rPr>
                <w:noProof/>
                <w:webHidden/>
              </w:rPr>
              <w:instrText xml:space="preserve"> PAGEREF _Toc5824875 \h </w:instrText>
            </w:r>
            <w:r w:rsidR="00FC77F1">
              <w:rPr>
                <w:noProof/>
                <w:webHidden/>
              </w:rPr>
            </w:r>
            <w:r w:rsidR="00FC77F1">
              <w:rPr>
                <w:noProof/>
                <w:webHidden/>
              </w:rPr>
              <w:fldChar w:fldCharType="separate"/>
            </w:r>
            <w:r w:rsidR="00FC77F1">
              <w:rPr>
                <w:noProof/>
                <w:webHidden/>
              </w:rPr>
              <w:t>3</w:t>
            </w:r>
            <w:r w:rsidR="00FC77F1">
              <w:rPr>
                <w:noProof/>
                <w:webHidden/>
              </w:rPr>
              <w:fldChar w:fldCharType="end"/>
            </w:r>
          </w:hyperlink>
        </w:p>
        <w:p w14:paraId="64BFC5C4" w14:textId="2D629614" w:rsidR="00FC77F1" w:rsidRDefault="00FC77F1">
          <w:pPr>
            <w:pStyle w:val="TOC2"/>
            <w:tabs>
              <w:tab w:val="right" w:leader="dot" w:pos="9594"/>
            </w:tabs>
            <w:rPr>
              <w:noProof/>
              <w:color w:val="auto"/>
              <w:sz w:val="22"/>
              <w:lang w:val="en-AU" w:eastAsia="en-AU"/>
            </w:rPr>
          </w:pPr>
          <w:hyperlink w:anchor="_Toc5824876" w:history="1">
            <w:r w:rsidRPr="00EE327B">
              <w:rPr>
                <w:rStyle w:val="Hyperlink"/>
                <w:noProof/>
              </w:rPr>
              <w:t>Who are we?</w:t>
            </w:r>
            <w:r>
              <w:rPr>
                <w:noProof/>
                <w:webHidden/>
              </w:rPr>
              <w:tab/>
            </w:r>
            <w:r>
              <w:rPr>
                <w:noProof/>
                <w:webHidden/>
              </w:rPr>
              <w:fldChar w:fldCharType="begin"/>
            </w:r>
            <w:r>
              <w:rPr>
                <w:noProof/>
                <w:webHidden/>
              </w:rPr>
              <w:instrText xml:space="preserve"> PAGEREF _Toc5824876 \h </w:instrText>
            </w:r>
            <w:r>
              <w:rPr>
                <w:noProof/>
                <w:webHidden/>
              </w:rPr>
            </w:r>
            <w:r>
              <w:rPr>
                <w:noProof/>
                <w:webHidden/>
              </w:rPr>
              <w:fldChar w:fldCharType="separate"/>
            </w:r>
            <w:r>
              <w:rPr>
                <w:noProof/>
                <w:webHidden/>
              </w:rPr>
              <w:t>3</w:t>
            </w:r>
            <w:r>
              <w:rPr>
                <w:noProof/>
                <w:webHidden/>
              </w:rPr>
              <w:fldChar w:fldCharType="end"/>
            </w:r>
          </w:hyperlink>
        </w:p>
        <w:p w14:paraId="2C12DAFA" w14:textId="6ED14C3C" w:rsidR="00FC77F1" w:rsidRDefault="00FC77F1">
          <w:pPr>
            <w:pStyle w:val="TOC2"/>
            <w:tabs>
              <w:tab w:val="right" w:leader="dot" w:pos="9594"/>
            </w:tabs>
            <w:rPr>
              <w:noProof/>
              <w:color w:val="auto"/>
              <w:sz w:val="22"/>
              <w:lang w:val="en-AU" w:eastAsia="en-AU"/>
            </w:rPr>
          </w:pPr>
          <w:hyperlink w:anchor="_Toc5824877" w:history="1">
            <w:r w:rsidRPr="00EE327B">
              <w:rPr>
                <w:rStyle w:val="Hyperlink"/>
                <w:noProof/>
              </w:rPr>
              <w:t>Meet the team</w:t>
            </w:r>
            <w:r>
              <w:rPr>
                <w:noProof/>
                <w:webHidden/>
              </w:rPr>
              <w:tab/>
            </w:r>
            <w:r>
              <w:rPr>
                <w:noProof/>
                <w:webHidden/>
              </w:rPr>
              <w:fldChar w:fldCharType="begin"/>
            </w:r>
            <w:r>
              <w:rPr>
                <w:noProof/>
                <w:webHidden/>
              </w:rPr>
              <w:instrText xml:space="preserve"> PAGEREF _Toc5824877 \h </w:instrText>
            </w:r>
            <w:r>
              <w:rPr>
                <w:noProof/>
                <w:webHidden/>
              </w:rPr>
            </w:r>
            <w:r>
              <w:rPr>
                <w:noProof/>
                <w:webHidden/>
              </w:rPr>
              <w:fldChar w:fldCharType="separate"/>
            </w:r>
            <w:r>
              <w:rPr>
                <w:noProof/>
                <w:webHidden/>
              </w:rPr>
              <w:t>4</w:t>
            </w:r>
            <w:r>
              <w:rPr>
                <w:noProof/>
                <w:webHidden/>
              </w:rPr>
              <w:fldChar w:fldCharType="end"/>
            </w:r>
          </w:hyperlink>
        </w:p>
        <w:p w14:paraId="6A677C70" w14:textId="5D14ADE3" w:rsidR="00FC77F1" w:rsidRDefault="00FC77F1">
          <w:pPr>
            <w:pStyle w:val="TOC2"/>
            <w:tabs>
              <w:tab w:val="right" w:leader="dot" w:pos="9594"/>
            </w:tabs>
            <w:rPr>
              <w:noProof/>
              <w:color w:val="auto"/>
              <w:sz w:val="22"/>
              <w:lang w:val="en-AU" w:eastAsia="en-AU"/>
            </w:rPr>
          </w:pPr>
          <w:hyperlink w:anchor="_Toc5824878" w:history="1">
            <w:r w:rsidRPr="00EE327B">
              <w:rPr>
                <w:rStyle w:val="Hyperlink"/>
                <w:noProof/>
              </w:rPr>
              <w:t>Team profile</w:t>
            </w:r>
            <w:r>
              <w:rPr>
                <w:noProof/>
                <w:webHidden/>
              </w:rPr>
              <w:tab/>
            </w:r>
            <w:r>
              <w:rPr>
                <w:noProof/>
                <w:webHidden/>
              </w:rPr>
              <w:fldChar w:fldCharType="begin"/>
            </w:r>
            <w:r>
              <w:rPr>
                <w:noProof/>
                <w:webHidden/>
              </w:rPr>
              <w:instrText xml:space="preserve"> PAGEREF _Toc5824878 \h </w:instrText>
            </w:r>
            <w:r>
              <w:rPr>
                <w:noProof/>
                <w:webHidden/>
              </w:rPr>
            </w:r>
            <w:r>
              <w:rPr>
                <w:noProof/>
                <w:webHidden/>
              </w:rPr>
              <w:fldChar w:fldCharType="separate"/>
            </w:r>
            <w:r>
              <w:rPr>
                <w:noProof/>
                <w:webHidden/>
              </w:rPr>
              <w:t>10</w:t>
            </w:r>
            <w:r>
              <w:rPr>
                <w:noProof/>
                <w:webHidden/>
              </w:rPr>
              <w:fldChar w:fldCharType="end"/>
            </w:r>
          </w:hyperlink>
        </w:p>
        <w:p w14:paraId="1F1DC9CE" w14:textId="657F3061" w:rsidR="00FC77F1" w:rsidRDefault="00FC77F1">
          <w:pPr>
            <w:pStyle w:val="TOC2"/>
            <w:tabs>
              <w:tab w:val="right" w:leader="dot" w:pos="9594"/>
            </w:tabs>
            <w:rPr>
              <w:noProof/>
              <w:color w:val="auto"/>
              <w:sz w:val="22"/>
              <w:lang w:val="en-AU" w:eastAsia="en-AU"/>
            </w:rPr>
          </w:pPr>
          <w:hyperlink w:anchor="_Toc5824879" w:history="1">
            <w:r w:rsidRPr="00EE327B">
              <w:rPr>
                <w:rStyle w:val="Hyperlink"/>
                <w:noProof/>
              </w:rPr>
              <w:t>Tools</w:t>
            </w:r>
            <w:r>
              <w:rPr>
                <w:noProof/>
                <w:webHidden/>
              </w:rPr>
              <w:tab/>
            </w:r>
            <w:r>
              <w:rPr>
                <w:noProof/>
                <w:webHidden/>
              </w:rPr>
              <w:fldChar w:fldCharType="begin"/>
            </w:r>
            <w:r>
              <w:rPr>
                <w:noProof/>
                <w:webHidden/>
              </w:rPr>
              <w:instrText xml:space="preserve"> PAGEREF _Toc5824879 \h </w:instrText>
            </w:r>
            <w:r>
              <w:rPr>
                <w:noProof/>
                <w:webHidden/>
              </w:rPr>
            </w:r>
            <w:r>
              <w:rPr>
                <w:noProof/>
                <w:webHidden/>
              </w:rPr>
              <w:fldChar w:fldCharType="separate"/>
            </w:r>
            <w:r>
              <w:rPr>
                <w:noProof/>
                <w:webHidden/>
              </w:rPr>
              <w:t>13</w:t>
            </w:r>
            <w:r>
              <w:rPr>
                <w:noProof/>
                <w:webHidden/>
              </w:rPr>
              <w:fldChar w:fldCharType="end"/>
            </w:r>
          </w:hyperlink>
        </w:p>
        <w:p w14:paraId="54D393A4" w14:textId="7FD4AC11" w:rsidR="00FC77F1" w:rsidRDefault="00FC77F1">
          <w:pPr>
            <w:pStyle w:val="TOC1"/>
            <w:tabs>
              <w:tab w:val="right" w:leader="dot" w:pos="9594"/>
            </w:tabs>
            <w:rPr>
              <w:b w:val="0"/>
              <w:noProof/>
              <w:color w:val="auto"/>
              <w:sz w:val="22"/>
              <w:lang w:val="en-AU" w:eastAsia="en-AU"/>
            </w:rPr>
          </w:pPr>
          <w:hyperlink w:anchor="_Toc5824880" w:history="1">
            <w:r w:rsidRPr="00EE327B">
              <w:rPr>
                <w:rStyle w:val="Hyperlink"/>
                <w:noProof/>
              </w:rPr>
              <w:t>Industry Data</w:t>
            </w:r>
            <w:r>
              <w:rPr>
                <w:noProof/>
                <w:webHidden/>
              </w:rPr>
              <w:tab/>
            </w:r>
            <w:r>
              <w:rPr>
                <w:noProof/>
                <w:webHidden/>
              </w:rPr>
              <w:fldChar w:fldCharType="begin"/>
            </w:r>
            <w:r>
              <w:rPr>
                <w:noProof/>
                <w:webHidden/>
              </w:rPr>
              <w:instrText xml:space="preserve"> PAGEREF _Toc5824880 \h </w:instrText>
            </w:r>
            <w:r>
              <w:rPr>
                <w:noProof/>
                <w:webHidden/>
              </w:rPr>
            </w:r>
            <w:r>
              <w:rPr>
                <w:noProof/>
                <w:webHidden/>
              </w:rPr>
              <w:fldChar w:fldCharType="separate"/>
            </w:r>
            <w:r>
              <w:rPr>
                <w:noProof/>
                <w:webHidden/>
              </w:rPr>
              <w:t>14</w:t>
            </w:r>
            <w:r>
              <w:rPr>
                <w:noProof/>
                <w:webHidden/>
              </w:rPr>
              <w:fldChar w:fldCharType="end"/>
            </w:r>
          </w:hyperlink>
        </w:p>
        <w:p w14:paraId="53D3D012" w14:textId="5A94A5F8" w:rsidR="00FC77F1" w:rsidRDefault="00FC77F1">
          <w:pPr>
            <w:pStyle w:val="TOC2"/>
            <w:tabs>
              <w:tab w:val="right" w:leader="dot" w:pos="9594"/>
            </w:tabs>
            <w:rPr>
              <w:noProof/>
              <w:color w:val="auto"/>
              <w:sz w:val="22"/>
              <w:lang w:val="en-AU" w:eastAsia="en-AU"/>
            </w:rPr>
          </w:pPr>
          <w:hyperlink w:anchor="_Toc5824881" w:history="1">
            <w:r w:rsidRPr="00EE327B">
              <w:rPr>
                <w:rStyle w:val="Hyperlink"/>
                <w:noProof/>
              </w:rPr>
              <w:t>Burning Glass Analysis</w:t>
            </w:r>
            <w:r>
              <w:rPr>
                <w:noProof/>
                <w:webHidden/>
              </w:rPr>
              <w:tab/>
            </w:r>
            <w:r>
              <w:rPr>
                <w:noProof/>
                <w:webHidden/>
              </w:rPr>
              <w:fldChar w:fldCharType="begin"/>
            </w:r>
            <w:r>
              <w:rPr>
                <w:noProof/>
                <w:webHidden/>
              </w:rPr>
              <w:instrText xml:space="preserve"> PAGEREF _Toc5824881 \h </w:instrText>
            </w:r>
            <w:r>
              <w:rPr>
                <w:noProof/>
                <w:webHidden/>
              </w:rPr>
            </w:r>
            <w:r>
              <w:rPr>
                <w:noProof/>
                <w:webHidden/>
              </w:rPr>
              <w:fldChar w:fldCharType="separate"/>
            </w:r>
            <w:r>
              <w:rPr>
                <w:noProof/>
                <w:webHidden/>
              </w:rPr>
              <w:t>14</w:t>
            </w:r>
            <w:r>
              <w:rPr>
                <w:noProof/>
                <w:webHidden/>
              </w:rPr>
              <w:fldChar w:fldCharType="end"/>
            </w:r>
          </w:hyperlink>
        </w:p>
        <w:p w14:paraId="7FE2260A" w14:textId="4C531E0D" w:rsidR="00FC77F1" w:rsidRDefault="00FC77F1">
          <w:pPr>
            <w:pStyle w:val="TOC2"/>
            <w:tabs>
              <w:tab w:val="right" w:leader="dot" w:pos="9594"/>
            </w:tabs>
            <w:rPr>
              <w:noProof/>
              <w:color w:val="auto"/>
              <w:sz w:val="22"/>
              <w:lang w:val="en-AU" w:eastAsia="en-AU"/>
            </w:rPr>
          </w:pPr>
          <w:hyperlink w:anchor="_Toc5824882" w:history="1">
            <w:r w:rsidRPr="00EE327B">
              <w:rPr>
                <w:rStyle w:val="Hyperlink"/>
                <w:noProof/>
              </w:rPr>
              <w:t>Skills Matrix for Group Fourteen</w:t>
            </w:r>
            <w:r>
              <w:rPr>
                <w:noProof/>
                <w:webHidden/>
              </w:rPr>
              <w:tab/>
            </w:r>
            <w:r>
              <w:rPr>
                <w:noProof/>
                <w:webHidden/>
              </w:rPr>
              <w:fldChar w:fldCharType="begin"/>
            </w:r>
            <w:r>
              <w:rPr>
                <w:noProof/>
                <w:webHidden/>
              </w:rPr>
              <w:instrText xml:space="preserve"> PAGEREF _Toc5824882 \h </w:instrText>
            </w:r>
            <w:r>
              <w:rPr>
                <w:noProof/>
                <w:webHidden/>
              </w:rPr>
            </w:r>
            <w:r>
              <w:rPr>
                <w:noProof/>
                <w:webHidden/>
              </w:rPr>
              <w:fldChar w:fldCharType="separate"/>
            </w:r>
            <w:r>
              <w:rPr>
                <w:noProof/>
                <w:webHidden/>
              </w:rPr>
              <w:t>15</w:t>
            </w:r>
            <w:r>
              <w:rPr>
                <w:noProof/>
                <w:webHidden/>
              </w:rPr>
              <w:fldChar w:fldCharType="end"/>
            </w:r>
          </w:hyperlink>
        </w:p>
        <w:p w14:paraId="21DA563B" w14:textId="2982E999" w:rsidR="00FC77F1" w:rsidRDefault="00FC77F1">
          <w:pPr>
            <w:pStyle w:val="TOC1"/>
            <w:tabs>
              <w:tab w:val="right" w:leader="dot" w:pos="9594"/>
            </w:tabs>
            <w:rPr>
              <w:b w:val="0"/>
              <w:noProof/>
              <w:color w:val="auto"/>
              <w:sz w:val="22"/>
              <w:lang w:val="en-AU" w:eastAsia="en-AU"/>
            </w:rPr>
          </w:pPr>
          <w:hyperlink w:anchor="_Toc5824883" w:history="1">
            <w:r w:rsidRPr="00EE327B">
              <w:rPr>
                <w:rStyle w:val="Hyperlink"/>
                <w:noProof/>
              </w:rPr>
              <w:t>IT Work</w:t>
            </w:r>
            <w:r>
              <w:rPr>
                <w:noProof/>
                <w:webHidden/>
              </w:rPr>
              <w:tab/>
            </w:r>
            <w:r>
              <w:rPr>
                <w:noProof/>
                <w:webHidden/>
              </w:rPr>
              <w:fldChar w:fldCharType="begin"/>
            </w:r>
            <w:r>
              <w:rPr>
                <w:noProof/>
                <w:webHidden/>
              </w:rPr>
              <w:instrText xml:space="preserve"> PAGEREF _Toc5824883 \h </w:instrText>
            </w:r>
            <w:r>
              <w:rPr>
                <w:noProof/>
                <w:webHidden/>
              </w:rPr>
            </w:r>
            <w:r>
              <w:rPr>
                <w:noProof/>
                <w:webHidden/>
              </w:rPr>
              <w:fldChar w:fldCharType="separate"/>
            </w:r>
            <w:r>
              <w:rPr>
                <w:noProof/>
                <w:webHidden/>
              </w:rPr>
              <w:t>17</w:t>
            </w:r>
            <w:r>
              <w:rPr>
                <w:noProof/>
                <w:webHidden/>
              </w:rPr>
              <w:fldChar w:fldCharType="end"/>
            </w:r>
          </w:hyperlink>
        </w:p>
        <w:p w14:paraId="502ACE01" w14:textId="1F7A4A5E" w:rsidR="00FC77F1" w:rsidRDefault="00FC77F1">
          <w:pPr>
            <w:pStyle w:val="TOC2"/>
            <w:tabs>
              <w:tab w:val="right" w:leader="dot" w:pos="9594"/>
            </w:tabs>
            <w:rPr>
              <w:noProof/>
              <w:color w:val="auto"/>
              <w:sz w:val="22"/>
              <w:lang w:val="en-AU" w:eastAsia="en-AU"/>
            </w:rPr>
          </w:pPr>
          <w:hyperlink w:anchor="_Toc5824884" w:history="1">
            <w:r w:rsidRPr="00EE327B">
              <w:rPr>
                <w:rStyle w:val="Hyperlink"/>
                <w:noProof/>
              </w:rPr>
              <w:t>The name is Smith.  Richard Smith.</w:t>
            </w:r>
            <w:r>
              <w:rPr>
                <w:noProof/>
                <w:webHidden/>
              </w:rPr>
              <w:tab/>
            </w:r>
            <w:r>
              <w:rPr>
                <w:noProof/>
                <w:webHidden/>
              </w:rPr>
              <w:fldChar w:fldCharType="begin"/>
            </w:r>
            <w:r>
              <w:rPr>
                <w:noProof/>
                <w:webHidden/>
              </w:rPr>
              <w:instrText xml:space="preserve"> PAGEREF _Toc5824884 \h </w:instrText>
            </w:r>
            <w:r>
              <w:rPr>
                <w:noProof/>
                <w:webHidden/>
              </w:rPr>
            </w:r>
            <w:r>
              <w:rPr>
                <w:noProof/>
                <w:webHidden/>
              </w:rPr>
              <w:fldChar w:fldCharType="separate"/>
            </w:r>
            <w:r>
              <w:rPr>
                <w:noProof/>
                <w:webHidden/>
              </w:rPr>
              <w:t>17</w:t>
            </w:r>
            <w:r>
              <w:rPr>
                <w:noProof/>
                <w:webHidden/>
              </w:rPr>
              <w:fldChar w:fldCharType="end"/>
            </w:r>
          </w:hyperlink>
        </w:p>
        <w:p w14:paraId="152DDB86" w14:textId="2E00947A" w:rsidR="00FC77F1" w:rsidRDefault="00FC77F1">
          <w:pPr>
            <w:pStyle w:val="TOC2"/>
            <w:tabs>
              <w:tab w:val="right" w:leader="dot" w:pos="9594"/>
            </w:tabs>
            <w:rPr>
              <w:noProof/>
              <w:color w:val="auto"/>
              <w:sz w:val="22"/>
              <w:lang w:val="en-AU" w:eastAsia="en-AU"/>
            </w:rPr>
          </w:pPr>
          <w:hyperlink w:anchor="_Toc5824885" w:history="1">
            <w:r w:rsidRPr="00EE327B">
              <w:rPr>
                <w:rStyle w:val="Hyperlink"/>
                <w:noProof/>
              </w:rPr>
              <w:t>Q&amp;A</w:t>
            </w:r>
            <w:r>
              <w:rPr>
                <w:noProof/>
                <w:webHidden/>
              </w:rPr>
              <w:tab/>
            </w:r>
            <w:r>
              <w:rPr>
                <w:noProof/>
                <w:webHidden/>
              </w:rPr>
              <w:fldChar w:fldCharType="begin"/>
            </w:r>
            <w:r>
              <w:rPr>
                <w:noProof/>
                <w:webHidden/>
              </w:rPr>
              <w:instrText xml:space="preserve"> PAGEREF _Toc5824885 \h </w:instrText>
            </w:r>
            <w:r>
              <w:rPr>
                <w:noProof/>
                <w:webHidden/>
              </w:rPr>
            </w:r>
            <w:r>
              <w:rPr>
                <w:noProof/>
                <w:webHidden/>
              </w:rPr>
              <w:fldChar w:fldCharType="separate"/>
            </w:r>
            <w:r>
              <w:rPr>
                <w:noProof/>
                <w:webHidden/>
              </w:rPr>
              <w:t>18</w:t>
            </w:r>
            <w:r>
              <w:rPr>
                <w:noProof/>
                <w:webHidden/>
              </w:rPr>
              <w:fldChar w:fldCharType="end"/>
            </w:r>
          </w:hyperlink>
        </w:p>
        <w:p w14:paraId="1B4B7162" w14:textId="03929857" w:rsidR="00FC77F1" w:rsidRDefault="00FC77F1">
          <w:pPr>
            <w:pStyle w:val="TOC1"/>
            <w:tabs>
              <w:tab w:val="right" w:leader="dot" w:pos="9594"/>
            </w:tabs>
            <w:rPr>
              <w:b w:val="0"/>
              <w:noProof/>
              <w:color w:val="auto"/>
              <w:sz w:val="22"/>
              <w:lang w:val="en-AU" w:eastAsia="en-AU"/>
            </w:rPr>
          </w:pPr>
          <w:hyperlink w:anchor="_Toc5824886" w:history="1">
            <w:r w:rsidRPr="00EE327B">
              <w:rPr>
                <w:rStyle w:val="Hyperlink"/>
                <w:noProof/>
              </w:rPr>
              <w:t>IT Technologies</w:t>
            </w:r>
            <w:r>
              <w:rPr>
                <w:noProof/>
                <w:webHidden/>
              </w:rPr>
              <w:tab/>
            </w:r>
            <w:r>
              <w:rPr>
                <w:noProof/>
                <w:webHidden/>
              </w:rPr>
              <w:fldChar w:fldCharType="begin"/>
            </w:r>
            <w:r>
              <w:rPr>
                <w:noProof/>
                <w:webHidden/>
              </w:rPr>
              <w:instrText xml:space="preserve"> PAGEREF _Toc5824886 \h </w:instrText>
            </w:r>
            <w:r>
              <w:rPr>
                <w:noProof/>
                <w:webHidden/>
              </w:rPr>
            </w:r>
            <w:r>
              <w:rPr>
                <w:noProof/>
                <w:webHidden/>
              </w:rPr>
              <w:fldChar w:fldCharType="separate"/>
            </w:r>
            <w:r>
              <w:rPr>
                <w:noProof/>
                <w:webHidden/>
              </w:rPr>
              <w:t>23</w:t>
            </w:r>
            <w:r>
              <w:rPr>
                <w:noProof/>
                <w:webHidden/>
              </w:rPr>
              <w:fldChar w:fldCharType="end"/>
            </w:r>
          </w:hyperlink>
        </w:p>
        <w:p w14:paraId="38497DF1" w14:textId="08104508" w:rsidR="00FC77F1" w:rsidRDefault="00FC77F1">
          <w:pPr>
            <w:pStyle w:val="TOC2"/>
            <w:tabs>
              <w:tab w:val="right" w:leader="dot" w:pos="9594"/>
            </w:tabs>
            <w:rPr>
              <w:noProof/>
              <w:color w:val="auto"/>
              <w:sz w:val="22"/>
              <w:lang w:val="en-AU" w:eastAsia="en-AU"/>
            </w:rPr>
          </w:pPr>
          <w:hyperlink w:anchor="_Toc5824887" w:history="1">
            <w:r w:rsidRPr="00EE327B">
              <w:rPr>
                <w:rStyle w:val="Hyperlink"/>
                <w:noProof/>
                <w:lang w:val="en-GB" w:eastAsia="en-GB"/>
              </w:rPr>
              <w:t>Small Computing Devices</w:t>
            </w:r>
            <w:r>
              <w:rPr>
                <w:noProof/>
                <w:webHidden/>
              </w:rPr>
              <w:tab/>
            </w:r>
            <w:r>
              <w:rPr>
                <w:noProof/>
                <w:webHidden/>
              </w:rPr>
              <w:fldChar w:fldCharType="begin"/>
            </w:r>
            <w:r>
              <w:rPr>
                <w:noProof/>
                <w:webHidden/>
              </w:rPr>
              <w:instrText xml:space="preserve"> PAGEREF _Toc5824887 \h </w:instrText>
            </w:r>
            <w:r>
              <w:rPr>
                <w:noProof/>
                <w:webHidden/>
              </w:rPr>
            </w:r>
            <w:r>
              <w:rPr>
                <w:noProof/>
                <w:webHidden/>
              </w:rPr>
              <w:fldChar w:fldCharType="separate"/>
            </w:r>
            <w:r>
              <w:rPr>
                <w:noProof/>
                <w:webHidden/>
              </w:rPr>
              <w:t>23</w:t>
            </w:r>
            <w:r>
              <w:rPr>
                <w:noProof/>
                <w:webHidden/>
              </w:rPr>
              <w:fldChar w:fldCharType="end"/>
            </w:r>
          </w:hyperlink>
        </w:p>
        <w:p w14:paraId="76714902" w14:textId="1FA77788" w:rsidR="00FC77F1" w:rsidRDefault="00FC77F1">
          <w:pPr>
            <w:pStyle w:val="TOC2"/>
            <w:tabs>
              <w:tab w:val="right" w:leader="dot" w:pos="9594"/>
            </w:tabs>
            <w:rPr>
              <w:noProof/>
              <w:color w:val="auto"/>
              <w:sz w:val="22"/>
              <w:lang w:val="en-AU" w:eastAsia="en-AU"/>
            </w:rPr>
          </w:pPr>
          <w:hyperlink w:anchor="_Toc5824888" w:history="1">
            <w:r w:rsidRPr="00EE327B">
              <w:rPr>
                <w:rStyle w:val="Hyperlink"/>
                <w:noProof/>
              </w:rPr>
              <w:t>Cyber Security</w:t>
            </w:r>
            <w:r>
              <w:rPr>
                <w:noProof/>
                <w:webHidden/>
              </w:rPr>
              <w:tab/>
            </w:r>
            <w:r>
              <w:rPr>
                <w:noProof/>
                <w:webHidden/>
              </w:rPr>
              <w:fldChar w:fldCharType="begin"/>
            </w:r>
            <w:r>
              <w:rPr>
                <w:noProof/>
                <w:webHidden/>
              </w:rPr>
              <w:instrText xml:space="preserve"> PAGEREF _Toc5824888 \h </w:instrText>
            </w:r>
            <w:r>
              <w:rPr>
                <w:noProof/>
                <w:webHidden/>
              </w:rPr>
            </w:r>
            <w:r>
              <w:rPr>
                <w:noProof/>
                <w:webHidden/>
              </w:rPr>
              <w:fldChar w:fldCharType="separate"/>
            </w:r>
            <w:r>
              <w:rPr>
                <w:noProof/>
                <w:webHidden/>
              </w:rPr>
              <w:t>27</w:t>
            </w:r>
            <w:r>
              <w:rPr>
                <w:noProof/>
                <w:webHidden/>
              </w:rPr>
              <w:fldChar w:fldCharType="end"/>
            </w:r>
          </w:hyperlink>
        </w:p>
        <w:p w14:paraId="730AD659" w14:textId="209434E0" w:rsidR="00FC77F1" w:rsidRDefault="00FC77F1">
          <w:pPr>
            <w:pStyle w:val="TOC2"/>
            <w:tabs>
              <w:tab w:val="right" w:leader="dot" w:pos="9594"/>
            </w:tabs>
            <w:rPr>
              <w:noProof/>
              <w:color w:val="auto"/>
              <w:sz w:val="22"/>
              <w:lang w:val="en-AU" w:eastAsia="en-AU"/>
            </w:rPr>
          </w:pPr>
          <w:hyperlink w:anchor="_Toc5824889" w:history="1">
            <w:r w:rsidRPr="00EE327B">
              <w:rPr>
                <w:rStyle w:val="Hyperlink"/>
                <w:noProof/>
              </w:rPr>
              <w:t>Machine Learning</w:t>
            </w:r>
            <w:r>
              <w:rPr>
                <w:noProof/>
                <w:webHidden/>
              </w:rPr>
              <w:tab/>
            </w:r>
            <w:r>
              <w:rPr>
                <w:noProof/>
                <w:webHidden/>
              </w:rPr>
              <w:fldChar w:fldCharType="begin"/>
            </w:r>
            <w:r>
              <w:rPr>
                <w:noProof/>
                <w:webHidden/>
              </w:rPr>
              <w:instrText xml:space="preserve"> PAGEREF _Toc5824889 \h </w:instrText>
            </w:r>
            <w:r>
              <w:rPr>
                <w:noProof/>
                <w:webHidden/>
              </w:rPr>
            </w:r>
            <w:r>
              <w:rPr>
                <w:noProof/>
                <w:webHidden/>
              </w:rPr>
              <w:fldChar w:fldCharType="separate"/>
            </w:r>
            <w:r>
              <w:rPr>
                <w:noProof/>
                <w:webHidden/>
              </w:rPr>
              <w:t>32</w:t>
            </w:r>
            <w:r>
              <w:rPr>
                <w:noProof/>
                <w:webHidden/>
              </w:rPr>
              <w:fldChar w:fldCharType="end"/>
            </w:r>
          </w:hyperlink>
        </w:p>
        <w:p w14:paraId="01CE01A8" w14:textId="35FE6458" w:rsidR="00FC77F1" w:rsidRDefault="00FC77F1">
          <w:pPr>
            <w:pStyle w:val="TOC2"/>
            <w:tabs>
              <w:tab w:val="right" w:leader="dot" w:pos="9594"/>
            </w:tabs>
            <w:rPr>
              <w:noProof/>
              <w:color w:val="auto"/>
              <w:sz w:val="22"/>
              <w:lang w:val="en-AU" w:eastAsia="en-AU"/>
            </w:rPr>
          </w:pPr>
          <w:hyperlink w:anchor="_Toc5824890" w:history="1">
            <w:r w:rsidRPr="00EE327B">
              <w:rPr>
                <w:rStyle w:val="Hyperlink"/>
                <w:noProof/>
              </w:rPr>
              <w:t>Autonomous Vehicles</w:t>
            </w:r>
            <w:r>
              <w:rPr>
                <w:noProof/>
                <w:webHidden/>
              </w:rPr>
              <w:tab/>
            </w:r>
            <w:r>
              <w:rPr>
                <w:noProof/>
                <w:webHidden/>
              </w:rPr>
              <w:fldChar w:fldCharType="begin"/>
            </w:r>
            <w:r>
              <w:rPr>
                <w:noProof/>
                <w:webHidden/>
              </w:rPr>
              <w:instrText xml:space="preserve"> PAGEREF _Toc5824890 \h </w:instrText>
            </w:r>
            <w:r>
              <w:rPr>
                <w:noProof/>
                <w:webHidden/>
              </w:rPr>
            </w:r>
            <w:r>
              <w:rPr>
                <w:noProof/>
                <w:webHidden/>
              </w:rPr>
              <w:fldChar w:fldCharType="separate"/>
            </w:r>
            <w:r>
              <w:rPr>
                <w:noProof/>
                <w:webHidden/>
              </w:rPr>
              <w:t>36</w:t>
            </w:r>
            <w:r>
              <w:rPr>
                <w:noProof/>
                <w:webHidden/>
              </w:rPr>
              <w:fldChar w:fldCharType="end"/>
            </w:r>
          </w:hyperlink>
        </w:p>
        <w:p w14:paraId="57223E1B" w14:textId="15969002" w:rsidR="00FC77F1" w:rsidRDefault="00FC77F1">
          <w:pPr>
            <w:pStyle w:val="TOC1"/>
            <w:tabs>
              <w:tab w:val="right" w:leader="dot" w:pos="9594"/>
            </w:tabs>
            <w:rPr>
              <w:b w:val="0"/>
              <w:noProof/>
              <w:color w:val="auto"/>
              <w:sz w:val="22"/>
              <w:lang w:val="en-AU" w:eastAsia="en-AU"/>
            </w:rPr>
          </w:pPr>
          <w:hyperlink w:anchor="_Toc5824891" w:history="1">
            <w:r w:rsidRPr="00EE327B">
              <w:rPr>
                <w:rStyle w:val="Hyperlink"/>
                <w:noProof/>
              </w:rPr>
              <w:t>Project Idea</w:t>
            </w:r>
            <w:r>
              <w:rPr>
                <w:noProof/>
                <w:webHidden/>
              </w:rPr>
              <w:tab/>
            </w:r>
            <w:r>
              <w:rPr>
                <w:noProof/>
                <w:webHidden/>
              </w:rPr>
              <w:fldChar w:fldCharType="begin"/>
            </w:r>
            <w:r>
              <w:rPr>
                <w:noProof/>
                <w:webHidden/>
              </w:rPr>
              <w:instrText xml:space="preserve"> PAGEREF _Toc5824891 \h </w:instrText>
            </w:r>
            <w:r>
              <w:rPr>
                <w:noProof/>
                <w:webHidden/>
              </w:rPr>
            </w:r>
            <w:r>
              <w:rPr>
                <w:noProof/>
                <w:webHidden/>
              </w:rPr>
              <w:fldChar w:fldCharType="separate"/>
            </w:r>
            <w:r>
              <w:rPr>
                <w:noProof/>
                <w:webHidden/>
              </w:rPr>
              <w:t>40</w:t>
            </w:r>
            <w:r>
              <w:rPr>
                <w:noProof/>
                <w:webHidden/>
              </w:rPr>
              <w:fldChar w:fldCharType="end"/>
            </w:r>
          </w:hyperlink>
        </w:p>
        <w:p w14:paraId="57B574DD" w14:textId="3DA3E994" w:rsidR="00FC77F1" w:rsidRDefault="00FC77F1">
          <w:pPr>
            <w:pStyle w:val="TOC2"/>
            <w:tabs>
              <w:tab w:val="right" w:leader="dot" w:pos="9594"/>
            </w:tabs>
            <w:rPr>
              <w:noProof/>
              <w:color w:val="auto"/>
              <w:sz w:val="22"/>
              <w:lang w:val="en-AU" w:eastAsia="en-AU"/>
            </w:rPr>
          </w:pPr>
          <w:hyperlink w:anchor="_Toc5824892" w:history="1">
            <w:r w:rsidRPr="00EE327B">
              <w:rPr>
                <w:rStyle w:val="Hyperlink"/>
                <w:noProof/>
              </w:rPr>
              <w:t>Open Your Eyes: A proposal for moral choice frameworks in gaming</w:t>
            </w:r>
            <w:r>
              <w:rPr>
                <w:noProof/>
                <w:webHidden/>
              </w:rPr>
              <w:tab/>
            </w:r>
            <w:r>
              <w:rPr>
                <w:noProof/>
                <w:webHidden/>
              </w:rPr>
              <w:fldChar w:fldCharType="begin"/>
            </w:r>
            <w:r>
              <w:rPr>
                <w:noProof/>
                <w:webHidden/>
              </w:rPr>
              <w:instrText xml:space="preserve"> PAGEREF _Toc5824892 \h </w:instrText>
            </w:r>
            <w:r>
              <w:rPr>
                <w:noProof/>
                <w:webHidden/>
              </w:rPr>
            </w:r>
            <w:r>
              <w:rPr>
                <w:noProof/>
                <w:webHidden/>
              </w:rPr>
              <w:fldChar w:fldCharType="separate"/>
            </w:r>
            <w:r>
              <w:rPr>
                <w:noProof/>
                <w:webHidden/>
              </w:rPr>
              <w:t>40</w:t>
            </w:r>
            <w:r>
              <w:rPr>
                <w:noProof/>
                <w:webHidden/>
              </w:rPr>
              <w:fldChar w:fldCharType="end"/>
            </w:r>
          </w:hyperlink>
        </w:p>
        <w:p w14:paraId="67513812" w14:textId="73C5FB72" w:rsidR="00FC77F1" w:rsidRDefault="00FC77F1">
          <w:pPr>
            <w:pStyle w:val="TOC1"/>
            <w:tabs>
              <w:tab w:val="right" w:leader="dot" w:pos="9594"/>
            </w:tabs>
            <w:rPr>
              <w:b w:val="0"/>
              <w:noProof/>
              <w:color w:val="auto"/>
              <w:sz w:val="22"/>
              <w:lang w:val="en-AU" w:eastAsia="en-AU"/>
            </w:rPr>
          </w:pPr>
          <w:hyperlink w:anchor="_Toc5824893" w:history="1">
            <w:r w:rsidRPr="00EE327B">
              <w:rPr>
                <w:rStyle w:val="Hyperlink"/>
                <w:noProof/>
              </w:rPr>
              <w:t>Reflections</w:t>
            </w:r>
            <w:r>
              <w:rPr>
                <w:noProof/>
                <w:webHidden/>
              </w:rPr>
              <w:tab/>
            </w:r>
            <w:r>
              <w:rPr>
                <w:noProof/>
                <w:webHidden/>
              </w:rPr>
              <w:fldChar w:fldCharType="begin"/>
            </w:r>
            <w:r>
              <w:rPr>
                <w:noProof/>
                <w:webHidden/>
              </w:rPr>
              <w:instrText xml:space="preserve"> PAGEREF _Toc5824893 \h </w:instrText>
            </w:r>
            <w:r>
              <w:rPr>
                <w:noProof/>
                <w:webHidden/>
              </w:rPr>
            </w:r>
            <w:r>
              <w:rPr>
                <w:noProof/>
                <w:webHidden/>
              </w:rPr>
              <w:fldChar w:fldCharType="separate"/>
            </w:r>
            <w:r>
              <w:rPr>
                <w:noProof/>
                <w:webHidden/>
              </w:rPr>
              <w:t>46</w:t>
            </w:r>
            <w:r>
              <w:rPr>
                <w:noProof/>
                <w:webHidden/>
              </w:rPr>
              <w:fldChar w:fldCharType="end"/>
            </w:r>
          </w:hyperlink>
        </w:p>
        <w:p w14:paraId="31E0F90F" w14:textId="690F7A72" w:rsidR="00FC77F1" w:rsidRDefault="00FC77F1">
          <w:pPr>
            <w:pStyle w:val="TOC2"/>
            <w:tabs>
              <w:tab w:val="right" w:leader="dot" w:pos="9594"/>
            </w:tabs>
            <w:rPr>
              <w:noProof/>
              <w:color w:val="auto"/>
              <w:sz w:val="22"/>
              <w:lang w:val="en-AU" w:eastAsia="en-AU"/>
            </w:rPr>
          </w:pPr>
          <w:hyperlink w:anchor="_Toc5824894" w:history="1">
            <w:r w:rsidRPr="00EE327B">
              <w:rPr>
                <w:rStyle w:val="Hyperlink"/>
                <w:noProof/>
              </w:rPr>
              <w:t>Group reflection</w:t>
            </w:r>
            <w:r>
              <w:rPr>
                <w:noProof/>
                <w:webHidden/>
              </w:rPr>
              <w:tab/>
            </w:r>
            <w:r>
              <w:rPr>
                <w:noProof/>
                <w:webHidden/>
              </w:rPr>
              <w:fldChar w:fldCharType="begin"/>
            </w:r>
            <w:r>
              <w:rPr>
                <w:noProof/>
                <w:webHidden/>
              </w:rPr>
              <w:instrText xml:space="preserve"> PAGEREF _Toc5824894 \h </w:instrText>
            </w:r>
            <w:r>
              <w:rPr>
                <w:noProof/>
                <w:webHidden/>
              </w:rPr>
            </w:r>
            <w:r>
              <w:rPr>
                <w:noProof/>
                <w:webHidden/>
              </w:rPr>
              <w:fldChar w:fldCharType="separate"/>
            </w:r>
            <w:r>
              <w:rPr>
                <w:noProof/>
                <w:webHidden/>
              </w:rPr>
              <w:t>46</w:t>
            </w:r>
            <w:r>
              <w:rPr>
                <w:noProof/>
                <w:webHidden/>
              </w:rPr>
              <w:fldChar w:fldCharType="end"/>
            </w:r>
          </w:hyperlink>
        </w:p>
        <w:p w14:paraId="1EBF8B38" w14:textId="5FB383EA" w:rsidR="00FC77F1" w:rsidRDefault="00FC77F1">
          <w:pPr>
            <w:pStyle w:val="TOC2"/>
            <w:tabs>
              <w:tab w:val="right" w:leader="dot" w:pos="9594"/>
            </w:tabs>
            <w:rPr>
              <w:noProof/>
              <w:color w:val="auto"/>
              <w:sz w:val="22"/>
              <w:lang w:val="en-AU" w:eastAsia="en-AU"/>
            </w:rPr>
          </w:pPr>
          <w:hyperlink w:anchor="_Toc5824895" w:history="1">
            <w:r w:rsidRPr="00EE327B">
              <w:rPr>
                <w:rStyle w:val="Hyperlink"/>
                <w:noProof/>
              </w:rPr>
              <w:t>Individual reflections</w:t>
            </w:r>
            <w:r>
              <w:rPr>
                <w:noProof/>
                <w:webHidden/>
              </w:rPr>
              <w:tab/>
            </w:r>
            <w:r>
              <w:rPr>
                <w:noProof/>
                <w:webHidden/>
              </w:rPr>
              <w:fldChar w:fldCharType="begin"/>
            </w:r>
            <w:r>
              <w:rPr>
                <w:noProof/>
                <w:webHidden/>
              </w:rPr>
              <w:instrText xml:space="preserve"> PAGEREF _Toc5824895 \h </w:instrText>
            </w:r>
            <w:r>
              <w:rPr>
                <w:noProof/>
                <w:webHidden/>
              </w:rPr>
            </w:r>
            <w:r>
              <w:rPr>
                <w:noProof/>
                <w:webHidden/>
              </w:rPr>
              <w:fldChar w:fldCharType="separate"/>
            </w:r>
            <w:r>
              <w:rPr>
                <w:noProof/>
                <w:webHidden/>
              </w:rPr>
              <w:t>46</w:t>
            </w:r>
            <w:r>
              <w:rPr>
                <w:noProof/>
                <w:webHidden/>
              </w:rPr>
              <w:fldChar w:fldCharType="end"/>
            </w:r>
          </w:hyperlink>
        </w:p>
        <w:p w14:paraId="354CA3DC" w14:textId="5DDF3FDF" w:rsidR="00FC77F1" w:rsidRDefault="00FC77F1">
          <w:pPr>
            <w:pStyle w:val="TOC1"/>
            <w:tabs>
              <w:tab w:val="right" w:leader="dot" w:pos="9594"/>
            </w:tabs>
            <w:rPr>
              <w:b w:val="0"/>
              <w:noProof/>
              <w:color w:val="auto"/>
              <w:sz w:val="22"/>
              <w:lang w:val="en-AU" w:eastAsia="en-AU"/>
            </w:rPr>
          </w:pPr>
          <w:hyperlink w:anchor="_Toc5824896" w:history="1">
            <w:r w:rsidRPr="00EE327B">
              <w:rPr>
                <w:rStyle w:val="Hyperlink"/>
                <w:noProof/>
              </w:rPr>
              <w:t>References</w:t>
            </w:r>
            <w:r>
              <w:rPr>
                <w:noProof/>
                <w:webHidden/>
              </w:rPr>
              <w:tab/>
            </w:r>
            <w:r>
              <w:rPr>
                <w:noProof/>
                <w:webHidden/>
              </w:rPr>
              <w:fldChar w:fldCharType="begin"/>
            </w:r>
            <w:r>
              <w:rPr>
                <w:noProof/>
                <w:webHidden/>
              </w:rPr>
              <w:instrText xml:space="preserve"> PAGEREF _Toc5824896 \h </w:instrText>
            </w:r>
            <w:r>
              <w:rPr>
                <w:noProof/>
                <w:webHidden/>
              </w:rPr>
            </w:r>
            <w:r>
              <w:rPr>
                <w:noProof/>
                <w:webHidden/>
              </w:rPr>
              <w:fldChar w:fldCharType="separate"/>
            </w:r>
            <w:r>
              <w:rPr>
                <w:noProof/>
                <w:webHidden/>
              </w:rPr>
              <w:t>47</w:t>
            </w:r>
            <w:r>
              <w:rPr>
                <w:noProof/>
                <w:webHidden/>
              </w:rPr>
              <w:fldChar w:fldCharType="end"/>
            </w:r>
          </w:hyperlink>
        </w:p>
        <w:p w14:paraId="3EC74502" w14:textId="34F19CBC" w:rsidR="005043E7" w:rsidRDefault="000C47B7">
          <w:r>
            <w:fldChar w:fldCharType="end"/>
          </w:r>
        </w:p>
      </w:sdtContent>
    </w:sdt>
    <w:p w14:paraId="541E8F25" w14:textId="77777777" w:rsidR="00A31027" w:rsidRDefault="00A31027">
      <w:pPr>
        <w:spacing w:after="200"/>
        <w:rPr>
          <w:rFonts w:asciiTheme="majorHAnsi" w:eastAsiaTheme="majorEastAsia" w:hAnsiTheme="majorHAnsi" w:cstheme="majorBidi"/>
          <w:color w:val="1B1D3D" w:themeColor="text2" w:themeShade="BF"/>
          <w:kern w:val="28"/>
          <w:sz w:val="52"/>
          <w:szCs w:val="32"/>
        </w:rPr>
      </w:pPr>
      <w:r>
        <w:br w:type="page"/>
      </w:r>
    </w:p>
    <w:p w14:paraId="0FAB5CF4" w14:textId="77777777" w:rsidR="00126FD3" w:rsidRPr="00B14299" w:rsidRDefault="00126FD3" w:rsidP="00B14299">
      <w:pPr>
        <w:pStyle w:val="Heading1"/>
        <w:pBdr>
          <w:bottom w:val="single" w:sz="12" w:space="1" w:color="4A66AC" w:themeColor="accent1"/>
        </w:pBdr>
      </w:pPr>
      <w:bookmarkStart w:id="1" w:name="_Toc5824875"/>
      <w:r w:rsidRPr="00B14299">
        <w:lastRenderedPageBreak/>
        <w:t>Welcome to Group Fourteen</w:t>
      </w:r>
      <w:bookmarkEnd w:id="1"/>
      <w:r w:rsidRPr="00B14299">
        <w:t xml:space="preserve">  </w:t>
      </w:r>
    </w:p>
    <w:p w14:paraId="6C3AB6E0" w14:textId="1C432A5D" w:rsidR="00A31027" w:rsidRDefault="00A31027"/>
    <w:p w14:paraId="6B762642" w14:textId="1003EBD7" w:rsidR="008E6B94" w:rsidRDefault="008E6B94" w:rsidP="00126FD3">
      <w:pPr>
        <w:pStyle w:val="Content"/>
        <w:jc w:val="center"/>
      </w:pPr>
      <w:r>
        <w:rPr>
          <w:noProof/>
        </w:rPr>
        <w:drawing>
          <wp:inline distT="0" distB="0" distL="0" distR="0" wp14:anchorId="0B41DA6D" wp14:editId="53C9E5BD">
            <wp:extent cx="2228850" cy="2228850"/>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14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4A2DA2" w14:textId="77777777" w:rsidR="008E6B94" w:rsidRDefault="008E6B94" w:rsidP="00126FD3">
      <w:pPr>
        <w:pStyle w:val="Content"/>
      </w:pPr>
    </w:p>
    <w:p w14:paraId="2493412C" w14:textId="77777777" w:rsidR="00126FD3" w:rsidRDefault="00126FD3" w:rsidP="00241BCA">
      <w:pPr>
        <w:pStyle w:val="Content"/>
        <w:rPr>
          <w:sz w:val="32"/>
        </w:rPr>
      </w:pPr>
    </w:p>
    <w:p w14:paraId="1B5832F2" w14:textId="77777777" w:rsidR="00126FD3" w:rsidRPr="009E130B" w:rsidRDefault="00126FD3" w:rsidP="009E130B">
      <w:pPr>
        <w:pStyle w:val="Heading2"/>
      </w:pPr>
      <w:bookmarkStart w:id="2" w:name="_Toc5824876"/>
      <w:r w:rsidRPr="009E130B">
        <w:t>Who are we?</w:t>
      </w:r>
      <w:bookmarkEnd w:id="2"/>
    </w:p>
    <w:p w14:paraId="306DACFB" w14:textId="380C70CE" w:rsidR="00772D27" w:rsidRPr="008E6B94" w:rsidRDefault="00772D27" w:rsidP="00241BCA">
      <w:pPr>
        <w:pStyle w:val="Content"/>
        <w:rPr>
          <w:sz w:val="32"/>
        </w:rPr>
      </w:pPr>
      <w:r w:rsidRPr="008E6B94">
        <w:rPr>
          <w:sz w:val="32"/>
        </w:rPr>
        <w:t>We’re a small and focused team of individuals from a diverse range of backgrounds and from many walks of life.  We all have one thing in common.  We are passionate about technology and we have been since before it was cool</w:t>
      </w:r>
      <w:r w:rsidR="00241BCA" w:rsidRPr="008E6B94">
        <w:rPr>
          <w:sz w:val="32"/>
        </w:rPr>
        <w:t>.  Meet the team and learn more about the talents that power this unique company.</w:t>
      </w:r>
    </w:p>
    <w:p w14:paraId="48B119A8" w14:textId="4D3229A8" w:rsidR="00772D27" w:rsidRDefault="00772D27" w:rsidP="00241BCA"/>
    <w:p w14:paraId="1874F3E4" w14:textId="77777777" w:rsidR="00772D27" w:rsidRPr="00772D27" w:rsidRDefault="00772D27" w:rsidP="00772D27"/>
    <w:p w14:paraId="05ABD6FA" w14:textId="77777777" w:rsidR="008E6B94" w:rsidRDefault="008E6B94">
      <w:pPr>
        <w:spacing w:after="200"/>
        <w:rPr>
          <w:rFonts w:eastAsiaTheme="majorEastAsia" w:cstheme="majorBidi"/>
          <w:b w:val="0"/>
          <w:sz w:val="36"/>
          <w:szCs w:val="26"/>
        </w:rPr>
      </w:pPr>
      <w:r>
        <w:br w:type="page"/>
      </w:r>
    </w:p>
    <w:p w14:paraId="7A91D593" w14:textId="3795B775" w:rsidR="00772D27" w:rsidRPr="009E130B" w:rsidRDefault="00241BCA" w:rsidP="009E130B">
      <w:pPr>
        <w:pStyle w:val="Heading2"/>
      </w:pPr>
      <w:bookmarkStart w:id="3" w:name="_Toc5824877"/>
      <w:r w:rsidRPr="009E130B">
        <w:lastRenderedPageBreak/>
        <w:t>Meet the team</w:t>
      </w:r>
      <w:bookmarkEnd w:id="3"/>
    </w:p>
    <w:p w14:paraId="2B1BBB0D" w14:textId="77777777" w:rsidR="00126FD3" w:rsidRDefault="00126FD3" w:rsidP="00B14299">
      <w:pPr>
        <w:pStyle w:val="Content"/>
      </w:pPr>
    </w:p>
    <w:p w14:paraId="58529A0F" w14:textId="70FCBE41" w:rsidR="00241BCA" w:rsidRPr="008E6B94" w:rsidRDefault="00241BCA" w:rsidP="00D33C2E">
      <w:pPr>
        <w:pStyle w:val="Heading3"/>
      </w:pPr>
      <w:r w:rsidRPr="008E6B94">
        <w:t>Nicholas Young</w:t>
      </w:r>
    </w:p>
    <w:p w14:paraId="47BB51AD" w14:textId="73ED2416" w:rsidR="00772D27" w:rsidRPr="00241BCA" w:rsidRDefault="00241BCA" w:rsidP="00241BCA">
      <w:pPr>
        <w:rPr>
          <w:b w:val="0"/>
        </w:rPr>
      </w:pPr>
      <w:r w:rsidRPr="00241BCA">
        <w:rPr>
          <w:b w:val="0"/>
        </w:rPr>
        <w:t>RMIT Student # s3793515</w:t>
      </w:r>
    </w:p>
    <w:p w14:paraId="65AC84AD" w14:textId="333239D6" w:rsidR="00241BCA" w:rsidRPr="00126FD3" w:rsidRDefault="0026506B" w:rsidP="00772D27">
      <w:pPr>
        <w:pStyle w:val="Content"/>
        <w:rPr>
          <w:color w:val="0E57C4" w:themeColor="background2" w:themeShade="80"/>
          <w:sz w:val="28"/>
        </w:rPr>
      </w:pPr>
      <w:hyperlink r:id="rId12" w:history="1">
        <w:r w:rsidR="00241BCA" w:rsidRPr="00126FD3">
          <w:rPr>
            <w:rStyle w:val="Hyperlink"/>
            <w:color w:val="0E57C4" w:themeColor="background2" w:themeShade="80"/>
            <w:sz w:val="28"/>
          </w:rPr>
          <w:t>Assignment 1 Profile</w:t>
        </w:r>
      </w:hyperlink>
    </w:p>
    <w:p w14:paraId="7B995281" w14:textId="5896FCBE" w:rsidR="00241BCA" w:rsidRDefault="00241BCA" w:rsidP="00772D27">
      <w:pPr>
        <w:pStyle w:val="Content"/>
      </w:pPr>
    </w:p>
    <w:p w14:paraId="336AFA83" w14:textId="77777777" w:rsidR="00820649" w:rsidRDefault="00820649" w:rsidP="00772D27">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241BCA" w14:paraId="706DCD33" w14:textId="77777777" w:rsidTr="00241BCA">
        <w:tc>
          <w:tcPr>
            <w:tcW w:w="5954" w:type="dxa"/>
            <w:shd w:val="clear" w:color="auto" w:fill="F2F2F2" w:themeFill="background1" w:themeFillShade="F2"/>
            <w:vAlign w:val="center"/>
          </w:tcPr>
          <w:p w14:paraId="7436C999" w14:textId="01EE8794" w:rsidR="00241BCA" w:rsidRPr="00241BCA" w:rsidRDefault="00241BCA" w:rsidP="00241BCA">
            <w:pPr>
              <w:pStyle w:val="Content"/>
              <w:jc w:val="center"/>
              <w:rPr>
                <w:b/>
                <w:i/>
              </w:rPr>
            </w:pPr>
            <w:r w:rsidRPr="0080273B">
              <w:rPr>
                <w:b/>
                <w:i/>
                <w:sz w:val="32"/>
              </w:rPr>
              <w:t>“Ever since I was old enough to understand how to use computers, I have been constantly attached to them in some way, shape or form...”</w:t>
            </w:r>
          </w:p>
        </w:tc>
        <w:tc>
          <w:tcPr>
            <w:tcW w:w="3640" w:type="dxa"/>
          </w:tcPr>
          <w:p w14:paraId="74E0D58F" w14:textId="68B803B2" w:rsidR="00241BCA" w:rsidRDefault="00241BCA" w:rsidP="00772D27">
            <w:pPr>
              <w:pStyle w:val="Content"/>
            </w:pPr>
            <w:r>
              <w:rPr>
                <w:noProof/>
              </w:rPr>
              <w:drawing>
                <wp:inline distT="0" distB="0" distL="0" distR="0" wp14:anchorId="7672ADFC" wp14:editId="40DC7441">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544CD71B" w14:textId="2A19463D" w:rsidR="00241BCA" w:rsidRDefault="00241BCA" w:rsidP="00772D27">
      <w:pPr>
        <w:pStyle w:val="Content"/>
      </w:pPr>
    </w:p>
    <w:p w14:paraId="26A8530D" w14:textId="77777777" w:rsidR="00820649" w:rsidRDefault="00820649" w:rsidP="00772D27">
      <w:pPr>
        <w:pStyle w:val="Content"/>
      </w:pPr>
    </w:p>
    <w:p w14:paraId="4830FCA3" w14:textId="19116D3B" w:rsidR="00241BCA" w:rsidRDefault="00241BCA" w:rsidP="00772D27">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rsidR="008E6B94">
        <w:t xml:space="preserve"> </w:t>
      </w:r>
      <w:r w:rsidRPr="00241BCA">
        <w:t xml:space="preserve">school, when he fixed a troublesome network issue using nothing but research and tenacity. Nicholas has </w:t>
      </w:r>
      <w:r w:rsidR="008E6B94" w:rsidRPr="00241BCA">
        <w:t>self-taught</w:t>
      </w:r>
      <w:r w:rsidRPr="00241BCA">
        <w:t xml:space="preserve">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6C656B9C" w14:textId="02D03949" w:rsidR="00126FD3" w:rsidRDefault="00126FD3">
      <w:pPr>
        <w:spacing w:after="200"/>
        <w:rPr>
          <w:b w:val="0"/>
          <w:sz w:val="24"/>
          <w:szCs w:val="24"/>
        </w:rPr>
      </w:pPr>
      <w:r>
        <w:br w:type="page"/>
      </w:r>
    </w:p>
    <w:p w14:paraId="0932619E" w14:textId="77777777" w:rsidR="00241BCA" w:rsidRDefault="00241BCA" w:rsidP="00772D27">
      <w:pPr>
        <w:pStyle w:val="Content"/>
      </w:pPr>
    </w:p>
    <w:p w14:paraId="78393BA0" w14:textId="2C1066B4" w:rsidR="00772D27" w:rsidRDefault="008E6B94" w:rsidP="00D33C2E">
      <w:pPr>
        <w:pStyle w:val="Heading3"/>
      </w:pPr>
      <w:r>
        <w:t>Lee van den Blink</w:t>
      </w:r>
    </w:p>
    <w:p w14:paraId="6E9DA2E9" w14:textId="058BB011" w:rsidR="008E6B94" w:rsidRPr="00126FD3" w:rsidRDefault="008E6B94" w:rsidP="008E6B94">
      <w:pPr>
        <w:rPr>
          <w:b w:val="0"/>
        </w:rPr>
      </w:pPr>
      <w:r w:rsidRPr="00126FD3">
        <w:rPr>
          <w:b w:val="0"/>
        </w:rPr>
        <w:t>RMIT Student # s3792973</w:t>
      </w:r>
    </w:p>
    <w:p w14:paraId="307FB410" w14:textId="69DA26E1" w:rsidR="008E6B94" w:rsidRPr="00126FD3" w:rsidRDefault="008E6B94" w:rsidP="008E6B94">
      <w:pPr>
        <w:pStyle w:val="Content"/>
        <w:rPr>
          <w:rStyle w:val="Hyperlink"/>
          <w:color w:val="0E57C4" w:themeColor="background2" w:themeShade="80"/>
          <w:sz w:val="28"/>
        </w:rPr>
      </w:pPr>
      <w:r w:rsidRPr="00126FD3">
        <w:rPr>
          <w:rStyle w:val="Hyperlink"/>
          <w:color w:val="0E57C4" w:themeColor="background2" w:themeShade="80"/>
        </w:rPr>
        <w:fldChar w:fldCharType="begin"/>
      </w:r>
      <w:r w:rsidRPr="00126FD3">
        <w:rPr>
          <w:rStyle w:val="Hyperlink"/>
          <w:color w:val="0E57C4" w:themeColor="background2" w:themeShade="80"/>
        </w:rPr>
        <w:instrText xml:space="preserve"> HYPERLINK "https://leevdb.github.io/Lee-van-den-Blink/" </w:instrText>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66EF5B39" w14:textId="562A9575" w:rsidR="008E6B94" w:rsidRDefault="008E6B94" w:rsidP="00772D27">
      <w:pPr>
        <w:pStyle w:val="Content"/>
      </w:pPr>
      <w:r w:rsidRPr="00126FD3">
        <w:rPr>
          <w:rStyle w:val="Hyperlink"/>
          <w:color w:val="0E57C4" w:themeColor="background2" w:themeShade="80"/>
        </w:rPr>
        <w:fldChar w:fldCharType="end"/>
      </w:r>
    </w:p>
    <w:p w14:paraId="7852838D" w14:textId="108DBF9F" w:rsidR="008E6B94" w:rsidRDefault="008E6B94" w:rsidP="00772D27">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126FD3" w14:paraId="76413403" w14:textId="77777777" w:rsidTr="00126FD3">
        <w:tc>
          <w:tcPr>
            <w:tcW w:w="3606" w:type="dxa"/>
            <w:shd w:val="clear" w:color="auto" w:fill="auto"/>
          </w:tcPr>
          <w:p w14:paraId="69A73349" w14:textId="13AC2315" w:rsidR="00126FD3" w:rsidRPr="00241BCA" w:rsidRDefault="00126FD3" w:rsidP="00B14299">
            <w:pPr>
              <w:pStyle w:val="Content"/>
              <w:jc w:val="center"/>
              <w:rPr>
                <w:b/>
                <w:i/>
                <w:sz w:val="32"/>
              </w:rPr>
            </w:pPr>
            <w:r>
              <w:rPr>
                <w:noProof/>
              </w:rPr>
              <w:drawing>
                <wp:inline distT="0" distB="0" distL="0" distR="0" wp14:anchorId="4DCAAA2E" wp14:editId="72EF8079">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397811E" w14:textId="4E8B05B3" w:rsidR="00126FD3" w:rsidRDefault="00126FD3" w:rsidP="00820649">
            <w:pPr>
              <w:pStyle w:val="Content"/>
              <w:jc w:val="center"/>
            </w:pPr>
            <w:r w:rsidRPr="009E130B">
              <w:rPr>
                <w:b/>
                <w:i/>
                <w:sz w:val="32"/>
              </w:rPr>
              <w:t>“I'm incredibly inspired by the design and innovation that is continuously driving the games industry, which I feel runs in parallel with the IT industry and its technology...</w:t>
            </w:r>
            <w:r w:rsidR="00820649" w:rsidRPr="009E130B">
              <w:rPr>
                <w:b/>
                <w:i/>
                <w:sz w:val="32"/>
              </w:rPr>
              <w:t>”</w:t>
            </w:r>
          </w:p>
        </w:tc>
      </w:tr>
    </w:tbl>
    <w:p w14:paraId="28FCF2EE" w14:textId="2286D8BD" w:rsidR="008E6B94" w:rsidRDefault="008E6B94" w:rsidP="00772D27">
      <w:pPr>
        <w:pStyle w:val="Content"/>
      </w:pPr>
    </w:p>
    <w:p w14:paraId="2A359B49" w14:textId="77777777" w:rsidR="00820649" w:rsidRDefault="00820649" w:rsidP="00772D27">
      <w:pPr>
        <w:pStyle w:val="Content"/>
      </w:pPr>
    </w:p>
    <w:p w14:paraId="30A9880D" w14:textId="01208F3B" w:rsidR="008E6B94" w:rsidRDefault="008E6B94" w:rsidP="00772D27">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w:t>
      </w:r>
      <w:r w:rsidR="0049787E">
        <w:t>s</w:t>
      </w:r>
      <w:r>
        <w:t xml:space="preserve"> and software.  She was first exposed to computers through playing 80</w:t>
      </w:r>
      <w:r w:rsidR="0049787E">
        <w:t>’</w:t>
      </w:r>
      <w:r>
        <w:t>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38BADA44" w14:textId="73544169" w:rsidR="008E6B94" w:rsidRDefault="008E6B94" w:rsidP="00772D27">
      <w:pPr>
        <w:pStyle w:val="Content"/>
      </w:pPr>
    </w:p>
    <w:p w14:paraId="025E49C4" w14:textId="764097FA" w:rsidR="008E6B94" w:rsidRDefault="008E6B94" w:rsidP="00772D27">
      <w:pPr>
        <w:pStyle w:val="Content"/>
      </w:pPr>
    </w:p>
    <w:p w14:paraId="27133F5F" w14:textId="26975443" w:rsidR="00126FD3" w:rsidRDefault="00126FD3">
      <w:pPr>
        <w:spacing w:after="200"/>
        <w:rPr>
          <w:b w:val="0"/>
          <w:sz w:val="24"/>
          <w:szCs w:val="24"/>
        </w:rPr>
      </w:pPr>
      <w:r>
        <w:br w:type="page"/>
      </w:r>
    </w:p>
    <w:p w14:paraId="16884A6F" w14:textId="78F47532" w:rsidR="008E6B94" w:rsidRDefault="008E6B94" w:rsidP="00772D27">
      <w:pPr>
        <w:pStyle w:val="Content"/>
      </w:pPr>
    </w:p>
    <w:p w14:paraId="6169C4BB" w14:textId="6B0F9269" w:rsidR="00126FD3" w:rsidRDefault="00126FD3" w:rsidP="00D33C2E">
      <w:pPr>
        <w:pStyle w:val="Heading3"/>
      </w:pPr>
      <w:r>
        <w:t>Michael</w:t>
      </w:r>
    </w:p>
    <w:p w14:paraId="31AD1559" w14:textId="5118AFC0" w:rsidR="00126FD3" w:rsidRPr="00126FD3" w:rsidRDefault="00126FD3" w:rsidP="00126FD3">
      <w:pPr>
        <w:rPr>
          <w:b w:val="0"/>
        </w:rPr>
      </w:pPr>
      <w:r w:rsidRPr="00126FD3">
        <w:rPr>
          <w:b w:val="0"/>
        </w:rPr>
        <w:t>RMIT Student # s</w:t>
      </w:r>
      <w:r w:rsidR="00820649" w:rsidRPr="00820649">
        <w:t xml:space="preserve"> </w:t>
      </w:r>
      <w:r w:rsidR="00820649" w:rsidRPr="00820649">
        <w:rPr>
          <w:b w:val="0"/>
        </w:rPr>
        <w:t>3040138</w:t>
      </w:r>
    </w:p>
    <w:p w14:paraId="5818C1E2" w14:textId="03BCFDB2" w:rsidR="00126FD3" w:rsidRPr="00126FD3" w:rsidRDefault="00126FD3" w:rsidP="00126FD3">
      <w:pPr>
        <w:pStyle w:val="Content"/>
        <w:rPr>
          <w:rStyle w:val="Hyperlink"/>
          <w:color w:val="0E57C4" w:themeColor="background2" w:themeShade="80"/>
          <w:sz w:val="28"/>
        </w:rPr>
      </w:pPr>
      <w:r w:rsidRPr="00126FD3">
        <w:rPr>
          <w:rStyle w:val="Hyperlink"/>
          <w:color w:val="0E57C4" w:themeColor="background2" w:themeShade="80"/>
        </w:rPr>
        <w:fldChar w:fldCharType="begin"/>
      </w:r>
      <w:r w:rsidR="00820649">
        <w:rPr>
          <w:rStyle w:val="Hyperlink"/>
          <w:color w:val="0E57C4" w:themeColor="background2" w:themeShade="80"/>
        </w:rPr>
        <w:instrText>HYPERLINK "https://mdncb.github.io/assignment1/"</w:instrText>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48D2F10A" w14:textId="77777777" w:rsidR="00126FD3" w:rsidRDefault="00126FD3" w:rsidP="00126FD3">
      <w:pPr>
        <w:pStyle w:val="Content"/>
      </w:pPr>
      <w:r w:rsidRPr="00126FD3">
        <w:rPr>
          <w:rStyle w:val="Hyperlink"/>
          <w:color w:val="0E57C4"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126FD3" w14:paraId="711CC5DD" w14:textId="77777777" w:rsidTr="00B14299">
        <w:tc>
          <w:tcPr>
            <w:tcW w:w="5954" w:type="dxa"/>
            <w:shd w:val="clear" w:color="auto" w:fill="F2F2F2" w:themeFill="background1" w:themeFillShade="F2"/>
            <w:vAlign w:val="center"/>
          </w:tcPr>
          <w:p w14:paraId="29B1D413" w14:textId="4DEBDC06" w:rsidR="00126FD3" w:rsidRPr="00241BCA" w:rsidRDefault="00820649" w:rsidP="00B14299">
            <w:pPr>
              <w:pStyle w:val="Content"/>
              <w:jc w:val="center"/>
              <w:rPr>
                <w:b/>
                <w:i/>
              </w:rPr>
            </w:pPr>
            <w:r w:rsidRPr="009E130B">
              <w:rPr>
                <w:b/>
                <w:i/>
                <w:sz w:val="32"/>
              </w:rPr>
              <w:t>“My interest in IT comes from a life-long interest and curiosity in computers, although I am only now pursuing it with the goal to support myself professionally...”</w:t>
            </w:r>
          </w:p>
        </w:tc>
        <w:tc>
          <w:tcPr>
            <w:tcW w:w="3640" w:type="dxa"/>
          </w:tcPr>
          <w:p w14:paraId="2621934D" w14:textId="73F11C20" w:rsidR="00126FD3" w:rsidRDefault="00820649" w:rsidP="00B14299">
            <w:pPr>
              <w:pStyle w:val="Content"/>
            </w:pPr>
            <w:r>
              <w:rPr>
                <w:noProof/>
              </w:rPr>
              <w:drawing>
                <wp:inline distT="0" distB="0" distL="0" distR="0" wp14:anchorId="03D0EC5E" wp14:editId="3EFB1CCC">
                  <wp:extent cx="215265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06.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5F75E2B9" w14:textId="77777777" w:rsidR="00126FD3" w:rsidRDefault="00126FD3" w:rsidP="00126FD3">
      <w:pPr>
        <w:pStyle w:val="Content"/>
      </w:pPr>
    </w:p>
    <w:p w14:paraId="17861609" w14:textId="77777777" w:rsidR="00126FD3" w:rsidRDefault="00126FD3" w:rsidP="00126FD3">
      <w:pPr>
        <w:pStyle w:val="Content"/>
      </w:pPr>
    </w:p>
    <w:p w14:paraId="4763F98F" w14:textId="71E9511F" w:rsidR="00126FD3" w:rsidRDefault="00126FD3" w:rsidP="00772D27">
      <w:pPr>
        <w:pStyle w:val="Content"/>
      </w:pPr>
      <w:r w:rsidRPr="00126FD3">
        <w:t xml:space="preserve">After leaving Australia 7 years ago on a </w:t>
      </w:r>
      <w:proofErr w:type="gramStart"/>
      <w:r w:rsidRPr="00126FD3">
        <w:t>one way</w:t>
      </w:r>
      <w:proofErr w:type="gramEnd"/>
      <w:r w:rsidRPr="00126FD3">
        <w:t xml:space="preserve">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5900BAFA" w14:textId="0C11E98E" w:rsidR="008E6B94" w:rsidRDefault="008E6B94" w:rsidP="00772D27">
      <w:pPr>
        <w:pStyle w:val="Content"/>
      </w:pPr>
    </w:p>
    <w:p w14:paraId="2639B32C" w14:textId="045D5522" w:rsidR="00820649" w:rsidRDefault="00820649">
      <w:pPr>
        <w:spacing w:after="200"/>
        <w:rPr>
          <w:b w:val="0"/>
          <w:sz w:val="24"/>
          <w:szCs w:val="24"/>
        </w:rPr>
      </w:pPr>
      <w:r>
        <w:br w:type="page"/>
      </w:r>
    </w:p>
    <w:p w14:paraId="0B97A710" w14:textId="77777777" w:rsidR="008E6B94" w:rsidRPr="00DF027C" w:rsidRDefault="008E6B94" w:rsidP="00772D27">
      <w:pPr>
        <w:pStyle w:val="Content"/>
      </w:pPr>
    </w:p>
    <w:p w14:paraId="501413B7" w14:textId="51271C51" w:rsidR="00820649" w:rsidRDefault="00820649" w:rsidP="00D33C2E">
      <w:pPr>
        <w:pStyle w:val="Heading3"/>
      </w:pPr>
      <w:r>
        <w:t>Cory Atkinson</w:t>
      </w:r>
    </w:p>
    <w:p w14:paraId="2D452D3F" w14:textId="22A4086B" w:rsidR="00820649" w:rsidRPr="00126FD3" w:rsidRDefault="00820649" w:rsidP="00820649">
      <w:pPr>
        <w:rPr>
          <w:b w:val="0"/>
        </w:rPr>
      </w:pPr>
      <w:r w:rsidRPr="00126FD3">
        <w:rPr>
          <w:b w:val="0"/>
        </w:rPr>
        <w:t>RMIT Student # s</w:t>
      </w:r>
      <w:r>
        <w:rPr>
          <w:b w:val="0"/>
        </w:rPr>
        <w:t>3775626</w:t>
      </w:r>
    </w:p>
    <w:p w14:paraId="51E59497" w14:textId="7AF3FA7B" w:rsidR="00820649" w:rsidRPr="00126FD3" w:rsidRDefault="00820649" w:rsidP="00820649">
      <w:pPr>
        <w:pStyle w:val="Content"/>
        <w:rPr>
          <w:rStyle w:val="Hyperlink"/>
          <w:color w:val="0E57C4" w:themeColor="background2" w:themeShade="80"/>
          <w:sz w:val="28"/>
        </w:rPr>
      </w:pPr>
      <w:r w:rsidRPr="00126FD3">
        <w:rPr>
          <w:rStyle w:val="Hyperlink"/>
          <w:color w:val="0E57C4" w:themeColor="background2" w:themeShade="80"/>
        </w:rPr>
        <w:fldChar w:fldCharType="begin"/>
      </w:r>
      <w:r>
        <w:rPr>
          <w:rStyle w:val="Hyperlink"/>
          <w:color w:val="0E57C4" w:themeColor="background2" w:themeShade="80"/>
        </w:rPr>
        <w:instrText>HYPERLINK "https://attikins.github.io/Attikins.github.io/dist/about.html"</w:instrText>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6F82425D" w14:textId="77777777" w:rsidR="00820649" w:rsidRDefault="00820649" w:rsidP="00820649">
      <w:pPr>
        <w:pStyle w:val="Content"/>
      </w:pPr>
      <w:r w:rsidRPr="00126FD3">
        <w:rPr>
          <w:rStyle w:val="Hyperlink"/>
          <w:color w:val="0E57C4" w:themeColor="background2" w:themeShade="80"/>
        </w:rPr>
        <w:fldChar w:fldCharType="end"/>
      </w:r>
    </w:p>
    <w:p w14:paraId="7338DDFF" w14:textId="77777777" w:rsidR="00820649" w:rsidRDefault="00820649" w:rsidP="0082064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820649" w14:paraId="23359EDD" w14:textId="77777777" w:rsidTr="00B14299">
        <w:tc>
          <w:tcPr>
            <w:tcW w:w="3606" w:type="dxa"/>
            <w:shd w:val="clear" w:color="auto" w:fill="auto"/>
          </w:tcPr>
          <w:p w14:paraId="67A97559" w14:textId="679103F1" w:rsidR="00820649" w:rsidRPr="00241BCA" w:rsidRDefault="00820649" w:rsidP="00B14299">
            <w:pPr>
              <w:pStyle w:val="Content"/>
              <w:jc w:val="center"/>
              <w:rPr>
                <w:b/>
                <w:i/>
                <w:sz w:val="32"/>
              </w:rPr>
            </w:pPr>
            <w:r>
              <w:rPr>
                <w:b/>
                <w:i/>
                <w:noProof/>
                <w:sz w:val="32"/>
              </w:rPr>
              <w:drawing>
                <wp:inline distT="0" distB="0" distL="0" distR="0" wp14:anchorId="415133C7" wp14:editId="6A2CF8BB">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6B07BEF5" w14:textId="3BA49DBC" w:rsidR="00820649" w:rsidRDefault="00820649" w:rsidP="00820649">
            <w:pPr>
              <w:pStyle w:val="Content"/>
              <w:jc w:val="center"/>
            </w:pPr>
            <w:r w:rsidRPr="00241BCA">
              <w:rPr>
                <w:b/>
                <w:i/>
                <w:sz w:val="32"/>
              </w:rPr>
              <w:t>“</w:t>
            </w:r>
            <w:r w:rsidRPr="00820649">
              <w:rPr>
                <w:b/>
                <w:i/>
                <w:sz w:val="32"/>
              </w:rPr>
              <w:t>Even to this day I believe there is so much more potential in the current 3D art and design market that hasn't yet been explored...</w:t>
            </w:r>
            <w:r>
              <w:rPr>
                <w:b/>
                <w:i/>
                <w:sz w:val="32"/>
              </w:rPr>
              <w:t>”</w:t>
            </w:r>
          </w:p>
        </w:tc>
      </w:tr>
    </w:tbl>
    <w:p w14:paraId="5B1C4074" w14:textId="65930414" w:rsidR="00820649" w:rsidRDefault="00820649" w:rsidP="00820649">
      <w:pPr>
        <w:pStyle w:val="Content"/>
      </w:pPr>
    </w:p>
    <w:p w14:paraId="541054D2" w14:textId="77777777" w:rsidR="00820649" w:rsidRDefault="00820649" w:rsidP="00820649">
      <w:pPr>
        <w:pStyle w:val="Content"/>
      </w:pPr>
    </w:p>
    <w:p w14:paraId="74ECF19D" w14:textId="6DCD487C" w:rsidR="008E6B94" w:rsidRDefault="00820649" w:rsidP="00820649">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6A42092F" w14:textId="5B4CEE39" w:rsidR="008E6B94" w:rsidRDefault="008E6B94"/>
    <w:p w14:paraId="315BDE5E" w14:textId="45F15814" w:rsidR="00820649" w:rsidRDefault="00820649">
      <w:pPr>
        <w:spacing w:after="200"/>
      </w:pPr>
      <w:r>
        <w:br w:type="page"/>
      </w:r>
    </w:p>
    <w:p w14:paraId="31B1C711" w14:textId="0C2E98AB" w:rsidR="00820649" w:rsidRDefault="00820649"/>
    <w:p w14:paraId="31F75F41" w14:textId="24A5BACF" w:rsidR="00820649" w:rsidRDefault="00820649" w:rsidP="00D33C2E">
      <w:pPr>
        <w:pStyle w:val="Heading3"/>
      </w:pPr>
      <w:r>
        <w:t>Nathan Christos</w:t>
      </w:r>
    </w:p>
    <w:p w14:paraId="7A0E1A60" w14:textId="754CBD98" w:rsidR="00820649" w:rsidRPr="00126FD3" w:rsidRDefault="00820649" w:rsidP="00820649">
      <w:pPr>
        <w:rPr>
          <w:b w:val="0"/>
        </w:rPr>
      </w:pPr>
      <w:r w:rsidRPr="00126FD3">
        <w:rPr>
          <w:b w:val="0"/>
        </w:rPr>
        <w:t>RMIT Student # s</w:t>
      </w:r>
      <w:r w:rsidRPr="00820649">
        <w:rPr>
          <w:b w:val="0"/>
        </w:rPr>
        <w:t>3</w:t>
      </w:r>
      <w:r>
        <w:rPr>
          <w:b w:val="0"/>
        </w:rPr>
        <w:t>788418</w:t>
      </w:r>
    </w:p>
    <w:p w14:paraId="0A16C5F2" w14:textId="55DDB37F" w:rsidR="00820649" w:rsidRPr="00126FD3" w:rsidRDefault="00820649" w:rsidP="00820649">
      <w:pPr>
        <w:pStyle w:val="Content"/>
        <w:rPr>
          <w:rStyle w:val="Hyperlink"/>
          <w:color w:val="0E57C4" w:themeColor="background2" w:themeShade="80"/>
          <w:sz w:val="28"/>
        </w:rPr>
      </w:pPr>
      <w:r w:rsidRPr="00126FD3">
        <w:rPr>
          <w:rStyle w:val="Hyperlink"/>
          <w:color w:val="0E57C4" w:themeColor="background2" w:themeShade="80"/>
        </w:rPr>
        <w:fldChar w:fldCharType="begin"/>
      </w:r>
      <w:r w:rsidR="00B14299">
        <w:rPr>
          <w:rStyle w:val="Hyperlink"/>
          <w:color w:val="0E57C4" w:themeColor="background2" w:themeShade="80"/>
        </w:rPr>
        <w:instrText>HYPERLINK "https://atamosmusic.github.io/itprofile-assessment01.git.io/"</w:instrText>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26B48C23" w14:textId="1192E92A" w:rsidR="00820649" w:rsidRDefault="00820649" w:rsidP="00820649">
      <w:pPr>
        <w:pStyle w:val="Content"/>
        <w:rPr>
          <w:rStyle w:val="Hyperlink"/>
          <w:color w:val="0E57C4" w:themeColor="background2" w:themeShade="80"/>
        </w:rPr>
      </w:pPr>
      <w:r w:rsidRPr="00126FD3">
        <w:rPr>
          <w:rStyle w:val="Hyperlink"/>
          <w:color w:val="0E57C4" w:themeColor="background2" w:themeShade="80"/>
        </w:rPr>
        <w:fldChar w:fldCharType="end"/>
      </w:r>
    </w:p>
    <w:p w14:paraId="4C07A0D0" w14:textId="77777777" w:rsidR="00820649" w:rsidRDefault="00820649" w:rsidP="0082064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40"/>
      </w:tblGrid>
      <w:tr w:rsidR="00820649" w14:paraId="6195AFC4" w14:textId="77777777" w:rsidTr="00B14299">
        <w:tc>
          <w:tcPr>
            <w:tcW w:w="5954" w:type="dxa"/>
            <w:shd w:val="clear" w:color="auto" w:fill="F2F2F2" w:themeFill="background1" w:themeFillShade="F2"/>
            <w:vAlign w:val="center"/>
          </w:tcPr>
          <w:p w14:paraId="7770EF88" w14:textId="5FABB04A" w:rsidR="00820649" w:rsidRPr="00241BCA" w:rsidRDefault="00820649" w:rsidP="00B14299">
            <w:pPr>
              <w:pStyle w:val="Content"/>
              <w:jc w:val="center"/>
              <w:rPr>
                <w:b/>
                <w:i/>
              </w:rPr>
            </w:pPr>
            <w:r>
              <w:rPr>
                <w:b/>
                <w:i/>
                <w:sz w:val="32"/>
              </w:rPr>
              <w:t>“</w:t>
            </w:r>
            <w:r w:rsidRPr="00820649">
              <w:rPr>
                <w:b/>
                <w:i/>
                <w:sz w:val="32"/>
              </w:rPr>
              <w:t>A career in electronics has only fueled my desire to explore the fundamentals of computational processing and machine language...</w:t>
            </w:r>
            <w:r>
              <w:rPr>
                <w:b/>
                <w:i/>
                <w:sz w:val="32"/>
              </w:rPr>
              <w:t>”</w:t>
            </w:r>
          </w:p>
        </w:tc>
        <w:tc>
          <w:tcPr>
            <w:tcW w:w="3640" w:type="dxa"/>
          </w:tcPr>
          <w:p w14:paraId="42A225EC" w14:textId="61F54D2C" w:rsidR="00820649" w:rsidRDefault="00820649" w:rsidP="00B14299">
            <w:pPr>
              <w:pStyle w:val="Content"/>
            </w:pPr>
            <w:r>
              <w:rPr>
                <w:noProof/>
              </w:rPr>
              <w:drawing>
                <wp:inline distT="0" distB="0" distL="0" distR="0" wp14:anchorId="1A9E7205" wp14:editId="4B413D30">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4684D4A9" w14:textId="77777777" w:rsidR="00820649" w:rsidRDefault="00820649" w:rsidP="00820649">
      <w:pPr>
        <w:pStyle w:val="Content"/>
      </w:pPr>
    </w:p>
    <w:p w14:paraId="70DF24CB" w14:textId="77777777" w:rsidR="00820649" w:rsidRDefault="00820649" w:rsidP="00820649">
      <w:pPr>
        <w:pStyle w:val="Content"/>
      </w:pPr>
    </w:p>
    <w:p w14:paraId="72A38227" w14:textId="549DC6B4" w:rsidR="00820649" w:rsidRDefault="00820649" w:rsidP="00820649">
      <w:pPr>
        <w:pStyle w:val="Content"/>
      </w:pPr>
      <w:r w:rsidRPr="00820649">
        <w:t xml:space="preserve">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w:t>
      </w:r>
      <w:r w:rsidR="0049787E" w:rsidRPr="00820649">
        <w:t>Rubik’s</w:t>
      </w:r>
      <w:r w:rsidRPr="00820649">
        <w:t xml:space="preserve"> cube!</w:t>
      </w:r>
    </w:p>
    <w:p w14:paraId="25D0D5A3" w14:textId="57A09206" w:rsidR="00820649" w:rsidRDefault="00820649"/>
    <w:p w14:paraId="460ED8C8" w14:textId="77777777" w:rsidR="00820649" w:rsidRDefault="00820649"/>
    <w:p w14:paraId="73CBFEC7" w14:textId="5BB11A03" w:rsidR="00820649" w:rsidRDefault="00820649">
      <w:pPr>
        <w:spacing w:after="200"/>
      </w:pPr>
      <w:r>
        <w:br w:type="page"/>
      </w:r>
    </w:p>
    <w:p w14:paraId="2BACCDF0" w14:textId="77777777" w:rsidR="00B14299" w:rsidRPr="00DF027C" w:rsidRDefault="00B14299" w:rsidP="00B14299">
      <w:pPr>
        <w:pStyle w:val="Content"/>
      </w:pPr>
    </w:p>
    <w:p w14:paraId="1F654AEE" w14:textId="0624AC8D" w:rsidR="00B14299" w:rsidRDefault="00B14299" w:rsidP="00D33C2E">
      <w:pPr>
        <w:pStyle w:val="Heading3"/>
      </w:pPr>
      <w:r>
        <w:t>Harrison Williams</w:t>
      </w:r>
    </w:p>
    <w:p w14:paraId="0BF83EAB" w14:textId="425C34A1" w:rsidR="00B14299" w:rsidRPr="00126FD3" w:rsidRDefault="00B14299" w:rsidP="00B14299">
      <w:pPr>
        <w:rPr>
          <w:b w:val="0"/>
        </w:rPr>
      </w:pPr>
      <w:r w:rsidRPr="00126FD3">
        <w:rPr>
          <w:b w:val="0"/>
        </w:rPr>
        <w:t>RMIT Student # s</w:t>
      </w:r>
      <w:r>
        <w:rPr>
          <w:b w:val="0"/>
        </w:rPr>
        <w:t>3791005</w:t>
      </w:r>
    </w:p>
    <w:p w14:paraId="4D88CE0F" w14:textId="569AE4E9" w:rsidR="00B14299" w:rsidRPr="00126FD3" w:rsidRDefault="00B14299" w:rsidP="00B14299">
      <w:pPr>
        <w:pStyle w:val="Content"/>
        <w:rPr>
          <w:rStyle w:val="Hyperlink"/>
          <w:color w:val="0E57C4" w:themeColor="background2" w:themeShade="80"/>
          <w:sz w:val="28"/>
        </w:rPr>
      </w:pPr>
      <w:r w:rsidRPr="00126FD3">
        <w:rPr>
          <w:rStyle w:val="Hyperlink"/>
          <w:color w:val="0E57C4" w:themeColor="background2" w:themeShade="80"/>
        </w:rPr>
        <w:fldChar w:fldCharType="begin"/>
      </w:r>
      <w:r>
        <w:rPr>
          <w:rStyle w:val="Hyperlink"/>
          <w:color w:val="0E57C4" w:themeColor="background2" w:themeShade="80"/>
        </w:rPr>
        <w:instrText>HYPERLINK "https://harryw77.github.io/Assignment_1/Index.html"</w:instrText>
      </w:r>
      <w:r w:rsidRPr="00126FD3">
        <w:rPr>
          <w:rStyle w:val="Hyperlink"/>
          <w:color w:val="0E57C4" w:themeColor="background2" w:themeShade="80"/>
        </w:rPr>
        <w:fldChar w:fldCharType="separate"/>
      </w:r>
      <w:r w:rsidRPr="00126FD3">
        <w:rPr>
          <w:rStyle w:val="Hyperlink"/>
          <w:color w:val="0E57C4" w:themeColor="background2" w:themeShade="80"/>
          <w:sz w:val="28"/>
        </w:rPr>
        <w:t>Assignment 1 Profile</w:t>
      </w:r>
    </w:p>
    <w:p w14:paraId="1455E82C" w14:textId="77777777" w:rsidR="00B14299" w:rsidRDefault="00B14299" w:rsidP="00B14299">
      <w:pPr>
        <w:pStyle w:val="Content"/>
      </w:pPr>
      <w:r w:rsidRPr="00126FD3">
        <w:rPr>
          <w:rStyle w:val="Hyperlink"/>
          <w:color w:val="0E57C4" w:themeColor="background2" w:themeShade="80"/>
        </w:rPr>
        <w:fldChar w:fldCharType="end"/>
      </w:r>
    </w:p>
    <w:p w14:paraId="3EB8A7D7" w14:textId="77777777" w:rsidR="00B14299" w:rsidRDefault="00B14299" w:rsidP="00B14299">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998"/>
      </w:tblGrid>
      <w:tr w:rsidR="00B14299" w14:paraId="5653840E" w14:textId="77777777" w:rsidTr="00B14299">
        <w:tc>
          <w:tcPr>
            <w:tcW w:w="3606" w:type="dxa"/>
            <w:shd w:val="clear" w:color="auto" w:fill="auto"/>
          </w:tcPr>
          <w:p w14:paraId="4D0BC45D" w14:textId="34D69669" w:rsidR="00B14299" w:rsidRPr="00241BCA" w:rsidRDefault="00B14299" w:rsidP="00B14299">
            <w:pPr>
              <w:pStyle w:val="Content"/>
              <w:jc w:val="center"/>
              <w:rPr>
                <w:b/>
                <w:i/>
                <w:sz w:val="32"/>
              </w:rPr>
            </w:pPr>
            <w:r>
              <w:rPr>
                <w:b/>
                <w:i/>
                <w:noProof/>
                <w:sz w:val="32"/>
              </w:rPr>
              <w:drawing>
                <wp:inline distT="0" distB="0" distL="0" distR="0" wp14:anchorId="2754FFC1" wp14:editId="60AAE8C7">
                  <wp:extent cx="21526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03.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778F4C8" w14:textId="20D40172" w:rsidR="00B14299" w:rsidRDefault="00B14299" w:rsidP="00B14299">
            <w:pPr>
              <w:pStyle w:val="Content"/>
              <w:jc w:val="center"/>
            </w:pPr>
            <w:r w:rsidRPr="00241BCA">
              <w:rPr>
                <w:b/>
                <w:i/>
                <w:sz w:val="32"/>
              </w:rPr>
              <w:t>“</w:t>
            </w:r>
            <w:r>
              <w:rPr>
                <w:b/>
                <w:i/>
                <w:sz w:val="32"/>
              </w:rPr>
              <w:t>M</w:t>
            </w:r>
            <w:r w:rsidRPr="00B14299">
              <w:rPr>
                <w:b/>
                <w:i/>
                <w:sz w:val="32"/>
              </w:rPr>
              <w:t>y interest in IT has been long running as my dad is very tech savvy, and introduced me to computers at a young age...</w:t>
            </w:r>
            <w:r>
              <w:rPr>
                <w:b/>
                <w:i/>
                <w:sz w:val="32"/>
              </w:rPr>
              <w:t>”</w:t>
            </w:r>
          </w:p>
        </w:tc>
      </w:tr>
    </w:tbl>
    <w:p w14:paraId="5CFE0066" w14:textId="77777777" w:rsidR="00B14299" w:rsidRDefault="00B14299" w:rsidP="00B14299">
      <w:pPr>
        <w:pStyle w:val="Content"/>
      </w:pPr>
    </w:p>
    <w:p w14:paraId="176237CD" w14:textId="77777777" w:rsidR="00B14299" w:rsidRDefault="00B14299" w:rsidP="00B14299">
      <w:pPr>
        <w:pStyle w:val="Content"/>
      </w:pPr>
    </w:p>
    <w:p w14:paraId="563D6B2B" w14:textId="70BA5742" w:rsidR="00B14299" w:rsidRDefault="00B14299" w:rsidP="00B14299">
      <w:r w:rsidRPr="00B14299">
        <w:rPr>
          <w:b w:val="0"/>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b w:val="0"/>
          <w:sz w:val="24"/>
          <w:szCs w:val="24"/>
        </w:rPr>
        <w:t>dosbox</w:t>
      </w:r>
      <w:proofErr w:type="spellEnd"/>
      <w:r w:rsidRPr="00B14299">
        <w:rPr>
          <w:b w:val="0"/>
          <w:sz w:val="24"/>
          <w:szCs w:val="24"/>
        </w:rPr>
        <w:t>.  This interest grew more in primary and high school, where Harrison found himself being Mr</w:t>
      </w:r>
      <w:r>
        <w:rPr>
          <w:b w:val="0"/>
          <w:sz w:val="24"/>
          <w:szCs w:val="24"/>
        </w:rPr>
        <w:t>.</w:t>
      </w:r>
      <w:r w:rsidRPr="00B14299">
        <w:rPr>
          <w:b w:val="0"/>
          <w:sz w:val="24"/>
          <w:szCs w:val="24"/>
        </w:rPr>
        <w:t>-fix-it for everyone else’s It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sidR="0049787E">
        <w:rPr>
          <w:b w:val="0"/>
          <w:sz w:val="24"/>
          <w:szCs w:val="24"/>
        </w:rPr>
        <w:t>’</w:t>
      </w:r>
      <w:r w:rsidRPr="00B14299">
        <w:rPr>
          <w:b w:val="0"/>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b w:val="0"/>
          <w:sz w:val="24"/>
          <w:szCs w:val="24"/>
        </w:rPr>
        <w:t>longer term</w:t>
      </w:r>
      <w:proofErr w:type="gramEnd"/>
      <w:r w:rsidRPr="00B14299">
        <w:rPr>
          <w:b w:val="0"/>
          <w:sz w:val="24"/>
          <w:szCs w:val="24"/>
        </w:rPr>
        <w:t xml:space="preserve"> goals of finding work in areas such as coding, connectivity systems, and servers and networking.   </w:t>
      </w:r>
    </w:p>
    <w:p w14:paraId="343FC5C0" w14:textId="77777777" w:rsidR="00820649" w:rsidRDefault="00820649"/>
    <w:p w14:paraId="52618C1A" w14:textId="77777777" w:rsidR="00B14299" w:rsidRDefault="00B14299">
      <w:pPr>
        <w:spacing w:after="200"/>
      </w:pPr>
      <w:r>
        <w:br w:type="page"/>
      </w:r>
    </w:p>
    <w:p w14:paraId="1307165E" w14:textId="0BB15FB7" w:rsidR="00B14299" w:rsidRDefault="00B14299" w:rsidP="009E130B">
      <w:pPr>
        <w:pStyle w:val="Heading2"/>
      </w:pPr>
      <w:bookmarkStart w:id="4" w:name="_Toc5824878"/>
      <w:r>
        <w:lastRenderedPageBreak/>
        <w:t>Team profile</w:t>
      </w:r>
      <w:bookmarkEnd w:id="4"/>
    </w:p>
    <w:p w14:paraId="2F1D71A2" w14:textId="18FD5E1A" w:rsidR="00B14299" w:rsidRDefault="00B14299" w:rsidP="00265DDF">
      <w:pPr>
        <w:pStyle w:val="Heading3"/>
      </w:pPr>
      <w:r>
        <w:t>Test outcomes</w:t>
      </w:r>
    </w:p>
    <w:tbl>
      <w:tblPr>
        <w:tblStyle w:val="GridTable3-Accent1"/>
        <w:tblW w:w="9534" w:type="dxa"/>
        <w:tblLayout w:type="fixed"/>
        <w:tblLook w:val="04A0" w:firstRow="1" w:lastRow="0" w:firstColumn="1" w:lastColumn="0" w:noHBand="0" w:noVBand="1"/>
      </w:tblPr>
      <w:tblGrid>
        <w:gridCol w:w="885"/>
        <w:gridCol w:w="1860"/>
        <w:gridCol w:w="1725"/>
        <w:gridCol w:w="1342"/>
        <w:gridCol w:w="2268"/>
        <w:gridCol w:w="1454"/>
      </w:tblGrid>
      <w:tr w:rsidR="00B14299" w14:paraId="6194CB64" w14:textId="77777777" w:rsidTr="005D60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 w:type="dxa"/>
          </w:tcPr>
          <w:p w14:paraId="0065EC1E" w14:textId="165DB985" w:rsidR="00B14299" w:rsidRDefault="00B14299" w:rsidP="00B14299">
            <w:pPr>
              <w:widowControl w:val="0"/>
              <w:pBdr>
                <w:top w:val="nil"/>
                <w:left w:val="nil"/>
                <w:bottom w:val="nil"/>
                <w:right w:val="nil"/>
                <w:between w:val="nil"/>
              </w:pBdr>
              <w:rPr>
                <w:b/>
              </w:rPr>
            </w:pPr>
          </w:p>
        </w:tc>
        <w:tc>
          <w:tcPr>
            <w:tcW w:w="1860" w:type="dxa"/>
            <w:vAlign w:val="center"/>
          </w:tcPr>
          <w:p w14:paraId="611FDDE3"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Myers Briggs</w:t>
            </w:r>
          </w:p>
        </w:tc>
        <w:tc>
          <w:tcPr>
            <w:tcW w:w="1725" w:type="dxa"/>
            <w:vAlign w:val="center"/>
          </w:tcPr>
          <w:p w14:paraId="1E904701"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Learning Style</w:t>
            </w:r>
          </w:p>
        </w:tc>
        <w:tc>
          <w:tcPr>
            <w:tcW w:w="1342" w:type="dxa"/>
            <w:vAlign w:val="center"/>
          </w:tcPr>
          <w:p w14:paraId="2000A4B1"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Creativity</w:t>
            </w:r>
          </w:p>
        </w:tc>
        <w:tc>
          <w:tcPr>
            <w:tcW w:w="2268" w:type="dxa"/>
            <w:vAlign w:val="center"/>
          </w:tcPr>
          <w:p w14:paraId="53BADE09"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Big 5</w:t>
            </w:r>
          </w:p>
        </w:tc>
        <w:tc>
          <w:tcPr>
            <w:tcW w:w="1454" w:type="dxa"/>
            <w:vAlign w:val="center"/>
          </w:tcPr>
          <w:p w14:paraId="42E4E0E7" w14:textId="77777777" w:rsidR="00B14299" w:rsidRPr="005D60B6" w:rsidRDefault="00B14299" w:rsidP="005D60B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rPr>
            </w:pPr>
            <w:r w:rsidRPr="005D60B6">
              <w:rPr>
                <w:b/>
              </w:rPr>
              <w:t>Problem solving</w:t>
            </w:r>
          </w:p>
        </w:tc>
      </w:tr>
      <w:tr w:rsidR="00B14299" w14:paraId="661D6825"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244BB47D" w14:textId="77777777" w:rsidR="00B14299" w:rsidRPr="005D60B6" w:rsidRDefault="00B14299" w:rsidP="0049787E">
            <w:pPr>
              <w:widowControl w:val="0"/>
              <w:rPr>
                <w:sz w:val="20"/>
                <w:szCs w:val="20"/>
              </w:rPr>
            </w:pPr>
            <w:r w:rsidRPr="005D60B6">
              <w:rPr>
                <w:sz w:val="20"/>
                <w:szCs w:val="20"/>
              </w:rPr>
              <w:t>Lee</w:t>
            </w:r>
          </w:p>
        </w:tc>
        <w:tc>
          <w:tcPr>
            <w:tcW w:w="1860" w:type="dxa"/>
            <w:vAlign w:val="center"/>
          </w:tcPr>
          <w:p w14:paraId="0757EE3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ISFJ - A</w:t>
            </w:r>
          </w:p>
          <w:p w14:paraId="535B50E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Defender”</w:t>
            </w:r>
          </w:p>
          <w:p w14:paraId="713CB23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Introverted 64%</w:t>
            </w:r>
          </w:p>
          <w:p w14:paraId="408D0C0B"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Observant 51%</w:t>
            </w:r>
          </w:p>
          <w:p w14:paraId="7E13E0C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Feeling 64%</w:t>
            </w:r>
          </w:p>
          <w:p w14:paraId="5BA329E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Judging 61%</w:t>
            </w:r>
          </w:p>
          <w:p w14:paraId="373568C3" w14:textId="141CE03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Assertive 68%</w:t>
            </w:r>
          </w:p>
        </w:tc>
        <w:tc>
          <w:tcPr>
            <w:tcW w:w="1725" w:type="dxa"/>
            <w:vAlign w:val="center"/>
          </w:tcPr>
          <w:p w14:paraId="1700E1F3"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Auditory/Visual</w:t>
            </w:r>
          </w:p>
          <w:p w14:paraId="17E8EA5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p w14:paraId="5D72D4E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Auditory 35%</w:t>
            </w:r>
          </w:p>
          <w:p w14:paraId="195DD4AB"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Visual 35%</w:t>
            </w:r>
          </w:p>
          <w:p w14:paraId="3FB4738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Tactile 30%</w:t>
            </w:r>
          </w:p>
        </w:tc>
        <w:tc>
          <w:tcPr>
            <w:tcW w:w="1342" w:type="dxa"/>
            <w:vAlign w:val="center"/>
          </w:tcPr>
          <w:p w14:paraId="08C18A05"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69.64</w:t>
            </w:r>
          </w:p>
          <w:p w14:paraId="785190D9"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Strongest</w:t>
            </w:r>
            <w:r w:rsidR="005D60B6" w:rsidRPr="005D60B6">
              <w:rPr>
                <w:b w:val="0"/>
                <w:sz w:val="20"/>
                <w:szCs w:val="20"/>
              </w:rPr>
              <w:t>:</w:t>
            </w:r>
          </w:p>
          <w:p w14:paraId="13F67D6D"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Curiosity</w:t>
            </w:r>
          </w:p>
          <w:p w14:paraId="45BEBD51"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Complexity</w:t>
            </w:r>
          </w:p>
          <w:p w14:paraId="03D89239" w14:textId="41C1DC54"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Paradox </w:t>
            </w:r>
          </w:p>
          <w:p w14:paraId="71C82E3E" w14:textId="4B3DE531"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2268" w:type="dxa"/>
            <w:vAlign w:val="center"/>
          </w:tcPr>
          <w:p w14:paraId="27A2E5C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2F54DFE0"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r>
      <w:tr w:rsidR="00B14299" w14:paraId="0AAA6939" w14:textId="77777777" w:rsidTr="005D60B6">
        <w:trPr>
          <w:trHeight w:val="46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11313022" w14:textId="77777777" w:rsidR="00B14299" w:rsidRPr="005D60B6" w:rsidRDefault="00B14299" w:rsidP="0049787E">
            <w:pPr>
              <w:widowControl w:val="0"/>
              <w:rPr>
                <w:sz w:val="20"/>
                <w:szCs w:val="20"/>
              </w:rPr>
            </w:pPr>
            <w:r w:rsidRPr="005D60B6">
              <w:rPr>
                <w:sz w:val="20"/>
                <w:szCs w:val="20"/>
              </w:rPr>
              <w:t>Michael</w:t>
            </w:r>
          </w:p>
        </w:tc>
        <w:tc>
          <w:tcPr>
            <w:tcW w:w="1860" w:type="dxa"/>
            <w:vAlign w:val="center"/>
          </w:tcPr>
          <w:p w14:paraId="27102FEA"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ISTP</w:t>
            </w:r>
          </w:p>
          <w:p w14:paraId="330AFA40"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“The Virtuoso”</w:t>
            </w:r>
          </w:p>
        </w:tc>
        <w:tc>
          <w:tcPr>
            <w:tcW w:w="1725" w:type="dxa"/>
            <w:vAlign w:val="center"/>
          </w:tcPr>
          <w:p w14:paraId="472F45B6"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rPr>
            </w:pPr>
            <w:r w:rsidRPr="005D60B6">
              <w:rPr>
                <w:sz w:val="20"/>
                <w:szCs w:val="20"/>
              </w:rPr>
              <w:t>Tactile</w:t>
            </w:r>
          </w:p>
        </w:tc>
        <w:tc>
          <w:tcPr>
            <w:tcW w:w="1342" w:type="dxa"/>
            <w:vAlign w:val="center"/>
          </w:tcPr>
          <w:p w14:paraId="7B92367F"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2268" w:type="dxa"/>
            <w:vAlign w:val="center"/>
          </w:tcPr>
          <w:p w14:paraId="3341AF1B"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Openness: 60%</w:t>
            </w:r>
          </w:p>
          <w:p w14:paraId="79E77A2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Conscientiousness: 42%</w:t>
            </w:r>
          </w:p>
          <w:p w14:paraId="4045C764"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Extraversion: 33%</w:t>
            </w:r>
          </w:p>
          <w:p w14:paraId="4FFF1B2C"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Agreeableness: 48%</w:t>
            </w:r>
          </w:p>
          <w:p w14:paraId="08C24AA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Neuroticism: 50%</w:t>
            </w:r>
          </w:p>
        </w:tc>
        <w:tc>
          <w:tcPr>
            <w:tcW w:w="1454" w:type="dxa"/>
            <w:vAlign w:val="center"/>
          </w:tcPr>
          <w:p w14:paraId="20B63F6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r w:rsidR="00B14299" w14:paraId="433CE656"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46936249" w14:textId="77777777" w:rsidR="00B14299" w:rsidRPr="005D60B6" w:rsidRDefault="00B14299" w:rsidP="0049787E">
            <w:pPr>
              <w:widowControl w:val="0"/>
              <w:rPr>
                <w:sz w:val="20"/>
                <w:szCs w:val="20"/>
              </w:rPr>
            </w:pPr>
            <w:r w:rsidRPr="005D60B6">
              <w:rPr>
                <w:sz w:val="20"/>
                <w:szCs w:val="20"/>
              </w:rPr>
              <w:t>Nathan</w:t>
            </w:r>
          </w:p>
        </w:tc>
        <w:tc>
          <w:tcPr>
            <w:tcW w:w="1860" w:type="dxa"/>
            <w:vAlign w:val="center"/>
          </w:tcPr>
          <w:p w14:paraId="1F2E554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ENFP</w:t>
            </w:r>
          </w:p>
          <w:p w14:paraId="4F8B291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Campaigner”</w:t>
            </w:r>
          </w:p>
          <w:p w14:paraId="28B4211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Extraverted</w:t>
            </w:r>
          </w:p>
          <w:p w14:paraId="216618A5" w14:textId="3B8CBB26" w:rsidR="00B14299" w:rsidRPr="005D60B6" w:rsidRDefault="005D60B6"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intuitive</w:t>
            </w:r>
            <w:r w:rsidR="00B14299" w:rsidRPr="005D60B6">
              <w:rPr>
                <w:b w:val="0"/>
                <w:sz w:val="20"/>
                <w:szCs w:val="20"/>
              </w:rPr>
              <w:t xml:space="preserve"> </w:t>
            </w:r>
          </w:p>
          <w:p w14:paraId="64CC28A3"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Feeling</w:t>
            </w:r>
          </w:p>
          <w:p w14:paraId="073FE5F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Perceiving</w:t>
            </w:r>
          </w:p>
        </w:tc>
        <w:tc>
          <w:tcPr>
            <w:tcW w:w="1725" w:type="dxa"/>
            <w:vAlign w:val="center"/>
          </w:tcPr>
          <w:p w14:paraId="3966B62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Tactile/Visual</w:t>
            </w:r>
          </w:p>
        </w:tc>
        <w:tc>
          <w:tcPr>
            <w:tcW w:w="1342" w:type="dxa"/>
            <w:vAlign w:val="center"/>
          </w:tcPr>
          <w:p w14:paraId="34680769"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2268" w:type="dxa"/>
            <w:vAlign w:val="center"/>
          </w:tcPr>
          <w:p w14:paraId="15F114E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5CBC6A0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Confident. Approaches systematically, planned decisions</w:t>
            </w:r>
          </w:p>
        </w:tc>
      </w:tr>
      <w:tr w:rsidR="00B14299" w14:paraId="7B097006" w14:textId="77777777" w:rsidTr="005D60B6">
        <w:tc>
          <w:tcPr>
            <w:cnfStyle w:val="001000000000" w:firstRow="0" w:lastRow="0" w:firstColumn="1" w:lastColumn="0" w:oddVBand="0" w:evenVBand="0" w:oddHBand="0" w:evenHBand="0" w:firstRowFirstColumn="0" w:firstRowLastColumn="0" w:lastRowFirstColumn="0" w:lastRowLastColumn="0"/>
            <w:tcW w:w="885" w:type="dxa"/>
            <w:vAlign w:val="center"/>
          </w:tcPr>
          <w:p w14:paraId="125D4FE1" w14:textId="77777777" w:rsidR="00B14299" w:rsidRPr="005D60B6" w:rsidRDefault="00B14299" w:rsidP="0049787E">
            <w:pPr>
              <w:widowControl w:val="0"/>
              <w:rPr>
                <w:sz w:val="20"/>
                <w:szCs w:val="20"/>
              </w:rPr>
            </w:pPr>
            <w:r w:rsidRPr="005D60B6">
              <w:rPr>
                <w:sz w:val="20"/>
                <w:szCs w:val="20"/>
              </w:rPr>
              <w:t>Cory</w:t>
            </w:r>
          </w:p>
        </w:tc>
        <w:tc>
          <w:tcPr>
            <w:tcW w:w="1860" w:type="dxa"/>
            <w:vAlign w:val="center"/>
          </w:tcPr>
          <w:p w14:paraId="20CE2E07"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 xml:space="preserve">ISTJ </w:t>
            </w:r>
          </w:p>
          <w:p w14:paraId="20C87A5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“The Duty Fulfiller”</w:t>
            </w:r>
          </w:p>
          <w:p w14:paraId="460B27FD"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1725" w:type="dxa"/>
            <w:vAlign w:val="center"/>
          </w:tcPr>
          <w:p w14:paraId="3509E576"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rPr>
            </w:pPr>
            <w:r w:rsidRPr="005D60B6">
              <w:rPr>
                <w:sz w:val="20"/>
                <w:szCs w:val="20"/>
              </w:rPr>
              <w:t>Auditory</w:t>
            </w:r>
          </w:p>
        </w:tc>
        <w:tc>
          <w:tcPr>
            <w:tcW w:w="1342" w:type="dxa"/>
            <w:vAlign w:val="center"/>
          </w:tcPr>
          <w:p w14:paraId="57B49D7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2268" w:type="dxa"/>
            <w:vAlign w:val="center"/>
          </w:tcPr>
          <w:p w14:paraId="4709772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Openness: 79%</w:t>
            </w:r>
          </w:p>
          <w:p w14:paraId="512E0C35"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Conscientiousness: 44%</w:t>
            </w:r>
          </w:p>
          <w:p w14:paraId="6E9727B1"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Extraversion: 50%</w:t>
            </w:r>
          </w:p>
          <w:p w14:paraId="37DA945B"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Agreeableness: 73%</w:t>
            </w:r>
          </w:p>
          <w:p w14:paraId="577A45FE"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Neuroticism: 79%</w:t>
            </w:r>
          </w:p>
        </w:tc>
        <w:tc>
          <w:tcPr>
            <w:tcW w:w="1454" w:type="dxa"/>
            <w:vAlign w:val="center"/>
          </w:tcPr>
          <w:p w14:paraId="08DC0070"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r w:rsidR="00B14299" w14:paraId="1B97D5F6" w14:textId="77777777" w:rsidTr="005D6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14:paraId="341B7DE2" w14:textId="77777777" w:rsidR="00B14299" w:rsidRPr="005D60B6" w:rsidRDefault="00B14299" w:rsidP="0049787E">
            <w:pPr>
              <w:widowControl w:val="0"/>
              <w:rPr>
                <w:sz w:val="20"/>
                <w:szCs w:val="20"/>
              </w:rPr>
            </w:pPr>
            <w:r w:rsidRPr="005D60B6">
              <w:rPr>
                <w:sz w:val="20"/>
                <w:szCs w:val="20"/>
              </w:rPr>
              <w:t>Nick</w:t>
            </w:r>
          </w:p>
        </w:tc>
        <w:tc>
          <w:tcPr>
            <w:tcW w:w="1860" w:type="dxa"/>
            <w:vAlign w:val="center"/>
          </w:tcPr>
          <w:p w14:paraId="1DB90991"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INFJ - T</w:t>
            </w:r>
          </w:p>
          <w:p w14:paraId="5EB0B79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“The Advocate”</w:t>
            </w:r>
          </w:p>
          <w:p w14:paraId="3C7F493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Introverted: 89% </w:t>
            </w:r>
          </w:p>
          <w:p w14:paraId="7A28690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Intuitive: 74% </w:t>
            </w:r>
          </w:p>
          <w:p w14:paraId="7B52AF5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Feeling: 51% </w:t>
            </w:r>
          </w:p>
          <w:p w14:paraId="2E1CE562"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Judging: 51% </w:t>
            </w:r>
          </w:p>
          <w:p w14:paraId="36677D2A" w14:textId="3C46F479"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Turbulent: 60%</w:t>
            </w:r>
          </w:p>
        </w:tc>
        <w:tc>
          <w:tcPr>
            <w:tcW w:w="1725" w:type="dxa"/>
            <w:vAlign w:val="center"/>
          </w:tcPr>
          <w:p w14:paraId="3B3975AC"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0"/>
                <w:szCs w:val="20"/>
              </w:rPr>
            </w:pPr>
            <w:r w:rsidRPr="005D60B6">
              <w:rPr>
                <w:sz w:val="20"/>
                <w:szCs w:val="20"/>
              </w:rPr>
              <w:t>Visual</w:t>
            </w:r>
          </w:p>
          <w:p w14:paraId="266410EA"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Auditory 15%</w:t>
            </w:r>
          </w:p>
          <w:p w14:paraId="67E9BB25"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Visual 60%</w:t>
            </w:r>
          </w:p>
          <w:p w14:paraId="0CBD67FD"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Tactile 25% </w:t>
            </w:r>
          </w:p>
        </w:tc>
        <w:tc>
          <w:tcPr>
            <w:tcW w:w="1342" w:type="dxa"/>
            <w:vAlign w:val="center"/>
          </w:tcPr>
          <w:p w14:paraId="594B1DD0"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42.69</w:t>
            </w:r>
          </w:p>
          <w:p w14:paraId="31C3AAA7"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Strongest:</w:t>
            </w:r>
          </w:p>
          <w:p w14:paraId="3A768656"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Complexity</w:t>
            </w:r>
          </w:p>
          <w:p w14:paraId="7DE7DCD3" w14:textId="77777777" w:rsidR="005D60B6"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 xml:space="preserve">Persistence </w:t>
            </w:r>
          </w:p>
          <w:p w14:paraId="700C5786" w14:textId="430F8011"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r w:rsidRPr="005D60B6">
              <w:rPr>
                <w:b w:val="0"/>
                <w:sz w:val="20"/>
                <w:szCs w:val="20"/>
              </w:rPr>
              <w:t>Abstraction</w:t>
            </w:r>
          </w:p>
        </w:tc>
        <w:tc>
          <w:tcPr>
            <w:tcW w:w="2268" w:type="dxa"/>
            <w:vAlign w:val="center"/>
          </w:tcPr>
          <w:p w14:paraId="2486980F"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c>
          <w:tcPr>
            <w:tcW w:w="1454" w:type="dxa"/>
            <w:vAlign w:val="center"/>
          </w:tcPr>
          <w:p w14:paraId="5A842BF9" w14:textId="77777777" w:rsidR="00B14299" w:rsidRPr="005D60B6" w:rsidRDefault="00B14299" w:rsidP="005D60B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val="0"/>
                <w:sz w:val="20"/>
                <w:szCs w:val="20"/>
              </w:rPr>
            </w:pPr>
          </w:p>
        </w:tc>
      </w:tr>
      <w:tr w:rsidR="00B14299" w14:paraId="6EB230F3" w14:textId="77777777" w:rsidTr="005D60B6">
        <w:tc>
          <w:tcPr>
            <w:cnfStyle w:val="001000000000" w:firstRow="0" w:lastRow="0" w:firstColumn="1" w:lastColumn="0" w:oddVBand="0" w:evenVBand="0" w:oddHBand="0" w:evenHBand="0" w:firstRowFirstColumn="0" w:firstRowLastColumn="0" w:lastRowFirstColumn="0" w:lastRowLastColumn="0"/>
            <w:tcW w:w="885" w:type="dxa"/>
            <w:vAlign w:val="center"/>
          </w:tcPr>
          <w:p w14:paraId="2AF8046D" w14:textId="77777777" w:rsidR="00B14299" w:rsidRPr="005D60B6" w:rsidRDefault="00B14299" w:rsidP="0049787E">
            <w:pPr>
              <w:widowControl w:val="0"/>
              <w:rPr>
                <w:sz w:val="20"/>
                <w:szCs w:val="20"/>
              </w:rPr>
            </w:pPr>
            <w:r w:rsidRPr="005D60B6">
              <w:rPr>
                <w:sz w:val="20"/>
                <w:szCs w:val="20"/>
              </w:rPr>
              <w:t>Harry</w:t>
            </w:r>
          </w:p>
        </w:tc>
        <w:tc>
          <w:tcPr>
            <w:tcW w:w="1860" w:type="dxa"/>
            <w:vAlign w:val="center"/>
          </w:tcPr>
          <w:p w14:paraId="07CE9D1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rPr>
              <w:t>ENFP - T</w:t>
            </w:r>
          </w:p>
          <w:p w14:paraId="1C6C7C5B" w14:textId="4F589170"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“The Campaigner” </w:t>
            </w:r>
          </w:p>
          <w:p w14:paraId="08EB671C"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 Extraverted – 56%, Intuitive – 74%, </w:t>
            </w:r>
          </w:p>
          <w:p w14:paraId="49DF4B8D"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Feeling – 90%, Prospecting – 72%, Turbulent – 60% </w:t>
            </w:r>
          </w:p>
          <w:p w14:paraId="53DB4CA5" w14:textId="091D9E4D"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Role: Diplomat </w:t>
            </w:r>
          </w:p>
          <w:p w14:paraId="7E1EBB20" w14:textId="32D25966"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Strategy: Social Engagement</w:t>
            </w:r>
          </w:p>
        </w:tc>
        <w:tc>
          <w:tcPr>
            <w:tcW w:w="1725" w:type="dxa"/>
            <w:vAlign w:val="center"/>
          </w:tcPr>
          <w:p w14:paraId="7BFDC10B" w14:textId="3A95F38F"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5D60B6">
              <w:rPr>
                <w:sz w:val="20"/>
                <w:szCs w:val="20"/>
                <w:highlight w:val="white"/>
              </w:rPr>
              <w:t>Auditory</w:t>
            </w:r>
          </w:p>
          <w:p w14:paraId="50E3BE1A" w14:textId="13D05693"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highlight w:val="white"/>
              </w:rPr>
            </w:pPr>
            <w:r w:rsidRPr="005D60B6">
              <w:rPr>
                <w:b w:val="0"/>
                <w:sz w:val="20"/>
                <w:szCs w:val="20"/>
                <w:highlight w:val="white"/>
              </w:rPr>
              <w:t xml:space="preserve">Auditory 40% </w:t>
            </w:r>
          </w:p>
          <w:p w14:paraId="4C00D611"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Visual: 25% Tactile: 35%</w:t>
            </w:r>
          </w:p>
        </w:tc>
        <w:tc>
          <w:tcPr>
            <w:tcW w:w="1342" w:type="dxa"/>
            <w:vAlign w:val="center"/>
          </w:tcPr>
          <w:p w14:paraId="57213639"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r w:rsidRPr="005D60B6">
              <w:rPr>
                <w:b w:val="0"/>
                <w:sz w:val="20"/>
                <w:szCs w:val="20"/>
                <w:highlight w:val="white"/>
              </w:rPr>
              <w:t xml:space="preserve">Creativity score of 66.43 </w:t>
            </w:r>
          </w:p>
        </w:tc>
        <w:tc>
          <w:tcPr>
            <w:tcW w:w="2268" w:type="dxa"/>
            <w:vAlign w:val="center"/>
          </w:tcPr>
          <w:p w14:paraId="3029FFB3"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c>
          <w:tcPr>
            <w:tcW w:w="1454" w:type="dxa"/>
            <w:vAlign w:val="center"/>
          </w:tcPr>
          <w:p w14:paraId="56434B72" w14:textId="77777777" w:rsidR="00B14299" w:rsidRPr="005D60B6" w:rsidRDefault="00B14299" w:rsidP="005D60B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val="0"/>
                <w:sz w:val="20"/>
                <w:szCs w:val="20"/>
              </w:rPr>
            </w:pPr>
          </w:p>
        </w:tc>
      </w:tr>
    </w:tbl>
    <w:p w14:paraId="4B0FBEFF" w14:textId="0DC27304" w:rsidR="00B14299" w:rsidRDefault="00B14299">
      <w:pPr>
        <w:spacing w:after="200"/>
      </w:pPr>
    </w:p>
    <w:p w14:paraId="77C31400" w14:textId="43F347CE" w:rsidR="00D33C2E" w:rsidRDefault="00D33C2E">
      <w:pPr>
        <w:spacing w:after="200"/>
      </w:pPr>
      <w:r>
        <w:br w:type="page"/>
      </w:r>
    </w:p>
    <w:p w14:paraId="054A53FA" w14:textId="77777777" w:rsidR="00AB4090" w:rsidRDefault="00AB4090" w:rsidP="00AB4090"/>
    <w:p w14:paraId="088D31C3" w14:textId="71AC97D9" w:rsidR="00265DDF" w:rsidRDefault="00265DDF" w:rsidP="00265DDF">
      <w:pPr>
        <w:pStyle w:val="Heading3"/>
      </w:pPr>
      <w:r>
        <w:t>Impact of results</w:t>
      </w:r>
    </w:p>
    <w:p w14:paraId="0B343C35" w14:textId="77777777" w:rsidR="00AB4090" w:rsidRDefault="00265DDF" w:rsidP="00265DDF">
      <w:pPr>
        <w:pStyle w:val="Content"/>
      </w:pPr>
      <w:r>
        <w:t xml:space="preserve">Of the 6 members of group fourteen, 4 received results of being introverted, and one of the extraverted members was only 56% on this scale.  As we formed early in the process through a discord chat group based around our shared interest in video games, the application has been pivotal in allowing team members to jump on and off as needed, </w:t>
      </w:r>
      <w:r>
        <w:rPr>
          <w:lang w:val="en-GB"/>
        </w:rPr>
        <w:t>and</w:t>
      </w:r>
      <w:r>
        <w:t xml:space="preserve"> leave comments and messages for other team members, so communication may be interrupted but is not dropped.  All members have traits that lend them to high and intense focus, so the most efficient way for us to complete the project is a divide and conquer approach.  By using the discord channel, we are able to bridge the obstacles of distance, and the need to meet face to face, provided that the communication continues.  </w:t>
      </w:r>
    </w:p>
    <w:p w14:paraId="23077F55" w14:textId="77777777" w:rsidR="00AB4090" w:rsidRDefault="00AB4090" w:rsidP="00265DDF">
      <w:pPr>
        <w:pStyle w:val="Content"/>
      </w:pPr>
    </w:p>
    <w:p w14:paraId="36D9D949" w14:textId="6DF67586" w:rsidR="00265DDF" w:rsidRDefault="00265DDF" w:rsidP="00265DDF">
      <w:pPr>
        <w:pStyle w:val="Content"/>
      </w:pPr>
      <w:r>
        <w:t xml:space="preserve">The group will probably work efficiently enough without an outright ‘project leader’, but would benefit from one or more members stepping in as ‘overseers’, while still allowing individual a large sense of automation towards their own contribution.  The team has a wide range of interests and background but also a lot in common, particularly in the areas of IT and video games, and ensuring that communication remains steady and open any issues that arise should be shared without fear of criticism.  </w:t>
      </w:r>
    </w:p>
    <w:p w14:paraId="626CF202" w14:textId="0F843FEA" w:rsidR="00AB4090" w:rsidRDefault="00AB4090">
      <w:pPr>
        <w:spacing w:after="200"/>
      </w:pPr>
      <w:r>
        <w:br w:type="page"/>
      </w:r>
    </w:p>
    <w:p w14:paraId="666CC517" w14:textId="25209939" w:rsidR="00A31027" w:rsidRDefault="002D5A23" w:rsidP="00AB4090">
      <w:pPr>
        <w:pStyle w:val="Heading3"/>
      </w:pPr>
      <w:r>
        <w:lastRenderedPageBreak/>
        <w:t>Ideal Jobs</w:t>
      </w:r>
    </w:p>
    <w:tbl>
      <w:tblPr>
        <w:tblStyle w:val="GridTable7Colorful-Accent4"/>
        <w:tblW w:w="0" w:type="auto"/>
        <w:tblLook w:val="04A0" w:firstRow="1" w:lastRow="0" w:firstColumn="1" w:lastColumn="0" w:noHBand="0" w:noVBand="1"/>
      </w:tblPr>
      <w:tblGrid>
        <w:gridCol w:w="2263"/>
        <w:gridCol w:w="7331"/>
      </w:tblGrid>
      <w:tr w:rsidR="00265DDF" w:rsidRPr="00D33C2E" w14:paraId="7808F822" w14:textId="77777777" w:rsidTr="009B0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B209D09" w14:textId="77777777" w:rsidR="00265DDF" w:rsidRPr="00D33C2E" w:rsidRDefault="00265DDF">
            <w:pPr>
              <w:rPr>
                <w:b/>
                <w:sz w:val="24"/>
              </w:rPr>
            </w:pPr>
          </w:p>
        </w:tc>
        <w:tc>
          <w:tcPr>
            <w:tcW w:w="7331" w:type="dxa"/>
          </w:tcPr>
          <w:p w14:paraId="7D351238" w14:textId="4DF859D8" w:rsidR="00265DDF" w:rsidRPr="00D33C2E" w:rsidRDefault="009B0653">
            <w:pPr>
              <w:cnfStyle w:val="100000000000" w:firstRow="1" w:lastRow="0" w:firstColumn="0" w:lastColumn="0" w:oddVBand="0" w:evenVBand="0" w:oddHBand="0" w:evenHBand="0" w:firstRowFirstColumn="0" w:firstRowLastColumn="0" w:lastRowFirstColumn="0" w:lastRowLastColumn="0"/>
              <w:rPr>
                <w:b/>
                <w:sz w:val="24"/>
              </w:rPr>
            </w:pPr>
            <w:r w:rsidRPr="00D33C2E">
              <w:rPr>
                <w:b/>
                <w:sz w:val="24"/>
              </w:rPr>
              <w:t>Ideal job</w:t>
            </w:r>
          </w:p>
        </w:tc>
      </w:tr>
      <w:tr w:rsidR="00265DDF" w:rsidRPr="00D33C2E" w14:paraId="6A8CA80C"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24320E" w14:textId="55A28A75" w:rsidR="00265DDF" w:rsidRPr="00D33C2E" w:rsidRDefault="009B0653">
            <w:pPr>
              <w:rPr>
                <w:b w:val="0"/>
                <w:sz w:val="24"/>
              </w:rPr>
            </w:pPr>
            <w:r w:rsidRPr="00D33C2E">
              <w:rPr>
                <w:b w:val="0"/>
                <w:sz w:val="24"/>
              </w:rPr>
              <w:t>Cory</w:t>
            </w:r>
          </w:p>
        </w:tc>
        <w:tc>
          <w:tcPr>
            <w:tcW w:w="7331" w:type="dxa"/>
          </w:tcPr>
          <w:p w14:paraId="06A106C0" w14:textId="58E21F28" w:rsidR="00265DDF"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Game Programmer</w:t>
            </w:r>
          </w:p>
        </w:tc>
      </w:tr>
      <w:tr w:rsidR="00265DDF" w:rsidRPr="00D33C2E" w14:paraId="7EA741F6"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3117CC52" w14:textId="154DF8CB" w:rsidR="00265DDF" w:rsidRPr="00D33C2E" w:rsidRDefault="009B0653">
            <w:pPr>
              <w:rPr>
                <w:b w:val="0"/>
                <w:sz w:val="24"/>
              </w:rPr>
            </w:pPr>
            <w:r w:rsidRPr="00D33C2E">
              <w:rPr>
                <w:b w:val="0"/>
                <w:sz w:val="24"/>
              </w:rPr>
              <w:t>Harrison</w:t>
            </w:r>
          </w:p>
        </w:tc>
        <w:tc>
          <w:tcPr>
            <w:tcW w:w="7331" w:type="dxa"/>
          </w:tcPr>
          <w:p w14:paraId="79063835" w14:textId="11395645" w:rsidR="00265DDF"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Infrastructure Manager</w:t>
            </w:r>
          </w:p>
        </w:tc>
      </w:tr>
      <w:tr w:rsidR="00265DDF" w:rsidRPr="00D33C2E" w14:paraId="2CBE0872"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9A6C2E" w14:textId="5A1B2E6C" w:rsidR="00265DDF" w:rsidRPr="00D33C2E" w:rsidRDefault="009B0653">
            <w:pPr>
              <w:rPr>
                <w:b w:val="0"/>
                <w:sz w:val="24"/>
              </w:rPr>
            </w:pPr>
            <w:r w:rsidRPr="00D33C2E">
              <w:rPr>
                <w:b w:val="0"/>
                <w:sz w:val="24"/>
              </w:rPr>
              <w:t>Lee</w:t>
            </w:r>
          </w:p>
        </w:tc>
        <w:tc>
          <w:tcPr>
            <w:tcW w:w="7331" w:type="dxa"/>
          </w:tcPr>
          <w:p w14:paraId="4C351D9E" w14:textId="363AE623" w:rsidR="00265DDF"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Game Programmer</w:t>
            </w:r>
          </w:p>
        </w:tc>
      </w:tr>
      <w:tr w:rsidR="00265DDF" w:rsidRPr="00D33C2E" w14:paraId="19D99FB5"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1156D349" w14:textId="19C354AB" w:rsidR="00265DDF" w:rsidRPr="00D33C2E" w:rsidRDefault="009B0653">
            <w:pPr>
              <w:rPr>
                <w:b w:val="0"/>
                <w:sz w:val="24"/>
              </w:rPr>
            </w:pPr>
            <w:r w:rsidRPr="00D33C2E">
              <w:rPr>
                <w:b w:val="0"/>
                <w:sz w:val="24"/>
              </w:rPr>
              <w:t>Michael</w:t>
            </w:r>
          </w:p>
        </w:tc>
        <w:tc>
          <w:tcPr>
            <w:tcW w:w="7331" w:type="dxa"/>
          </w:tcPr>
          <w:p w14:paraId="4AF45124" w14:textId="1815798E" w:rsidR="00265DDF"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Software Engineer</w:t>
            </w:r>
          </w:p>
        </w:tc>
      </w:tr>
      <w:tr w:rsidR="009B0653" w:rsidRPr="00D33C2E" w14:paraId="0CAB5C33" w14:textId="77777777" w:rsidTr="009B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5086B9" w14:textId="7C3265FC" w:rsidR="009B0653" w:rsidRPr="00D33C2E" w:rsidRDefault="009B0653">
            <w:pPr>
              <w:rPr>
                <w:b w:val="0"/>
                <w:sz w:val="24"/>
              </w:rPr>
            </w:pPr>
            <w:r w:rsidRPr="00D33C2E">
              <w:rPr>
                <w:b w:val="0"/>
                <w:sz w:val="24"/>
              </w:rPr>
              <w:t>Nathan</w:t>
            </w:r>
          </w:p>
        </w:tc>
        <w:tc>
          <w:tcPr>
            <w:tcW w:w="7331" w:type="dxa"/>
          </w:tcPr>
          <w:p w14:paraId="764D405E" w14:textId="3889499C" w:rsidR="009B0653" w:rsidRPr="00D33C2E" w:rsidRDefault="009B0653">
            <w:pPr>
              <w:cnfStyle w:val="000000100000" w:firstRow="0" w:lastRow="0" w:firstColumn="0" w:lastColumn="0" w:oddVBand="0" w:evenVBand="0" w:oddHBand="1" w:evenHBand="0" w:firstRowFirstColumn="0" w:firstRowLastColumn="0" w:lastRowFirstColumn="0" w:lastRowLastColumn="0"/>
              <w:rPr>
                <w:b w:val="0"/>
                <w:sz w:val="24"/>
              </w:rPr>
            </w:pPr>
            <w:r w:rsidRPr="00D33C2E">
              <w:rPr>
                <w:b w:val="0"/>
                <w:sz w:val="24"/>
              </w:rPr>
              <w:t>Technical Lead</w:t>
            </w:r>
          </w:p>
        </w:tc>
      </w:tr>
      <w:tr w:rsidR="009B0653" w:rsidRPr="00D33C2E" w14:paraId="32D74C51" w14:textId="77777777" w:rsidTr="009B0653">
        <w:tc>
          <w:tcPr>
            <w:cnfStyle w:val="001000000000" w:firstRow="0" w:lastRow="0" w:firstColumn="1" w:lastColumn="0" w:oddVBand="0" w:evenVBand="0" w:oddHBand="0" w:evenHBand="0" w:firstRowFirstColumn="0" w:firstRowLastColumn="0" w:lastRowFirstColumn="0" w:lastRowLastColumn="0"/>
            <w:tcW w:w="2263" w:type="dxa"/>
          </w:tcPr>
          <w:p w14:paraId="21C30160" w14:textId="63EFAF62" w:rsidR="009B0653" w:rsidRPr="00D33C2E" w:rsidRDefault="009B0653">
            <w:pPr>
              <w:rPr>
                <w:b w:val="0"/>
                <w:sz w:val="24"/>
              </w:rPr>
            </w:pPr>
            <w:r w:rsidRPr="00D33C2E">
              <w:rPr>
                <w:b w:val="0"/>
                <w:sz w:val="24"/>
              </w:rPr>
              <w:t>Nicolas</w:t>
            </w:r>
          </w:p>
        </w:tc>
        <w:tc>
          <w:tcPr>
            <w:tcW w:w="7331" w:type="dxa"/>
          </w:tcPr>
          <w:p w14:paraId="51187898" w14:textId="50A689CF" w:rsidR="009B0653" w:rsidRPr="00D33C2E" w:rsidRDefault="009B0653">
            <w:pPr>
              <w:cnfStyle w:val="000000000000" w:firstRow="0" w:lastRow="0" w:firstColumn="0" w:lastColumn="0" w:oddVBand="0" w:evenVBand="0" w:oddHBand="0" w:evenHBand="0" w:firstRowFirstColumn="0" w:firstRowLastColumn="0" w:lastRowFirstColumn="0" w:lastRowLastColumn="0"/>
              <w:rPr>
                <w:b w:val="0"/>
                <w:sz w:val="24"/>
              </w:rPr>
            </w:pPr>
            <w:r w:rsidRPr="00D33C2E">
              <w:rPr>
                <w:b w:val="0"/>
                <w:sz w:val="24"/>
              </w:rPr>
              <w:t>Lead Technical Designer</w:t>
            </w:r>
          </w:p>
        </w:tc>
      </w:tr>
    </w:tbl>
    <w:p w14:paraId="2D469D57" w14:textId="5932F4E3" w:rsidR="00265DDF" w:rsidRDefault="00265DDF"/>
    <w:p w14:paraId="504BBF69" w14:textId="7DF91F4E" w:rsidR="00265DDF" w:rsidRDefault="00265DDF" w:rsidP="00265DDF">
      <w:pPr>
        <w:pStyle w:val="Content"/>
      </w:pPr>
      <w:r>
        <w:t xml:space="preserve">As our group is made up of many gaming enthusiasts, it’s not really that surprising that four of the six ideal jobs listed are linked to the games industry.  The biggest overlap in experience requirements are knowledge and experience in development of software.  There are many overlapping skills also focused around network administration and knowledge.  Five of the six roles listed one or more programming skills, with the exception of the infrastructure manager.  This was probably the biggest overall area of overlap of requirements.  </w:t>
      </w:r>
    </w:p>
    <w:p w14:paraId="04FAF9BD" w14:textId="77777777" w:rsidR="00265DDF" w:rsidRDefault="00265DDF" w:rsidP="00265DDF">
      <w:pPr>
        <w:pStyle w:val="Content"/>
      </w:pPr>
    </w:p>
    <w:p w14:paraId="2B4B6BED" w14:textId="1F12D215" w:rsidR="00265DDF" w:rsidRDefault="00265DDF" w:rsidP="00265DDF">
      <w:pPr>
        <w:pStyle w:val="Content"/>
      </w:pPr>
      <w:r>
        <w:t xml:space="preserve">Half of the jobs listed also required a formal education (specifically the two game programmer roles, and the software engineer role), whereas the other roles were more concerned with experience in the required skills ahead of listing a required formal qualification (although this could also be implied due to the nature of the previous experience required).   Nathan’s ideal job of Technical lead had many serverless technologies listed as desired knowledge and seems to be focused on working with the leading edge of the latest technology, which makes it unique in this aspect compared to the other roles.   Harrison’s role of Infrastructure Manager was the most heavily based in network, virtualization and security and these types of skills would be </w:t>
      </w:r>
      <w:proofErr w:type="spellStart"/>
      <w:r>
        <w:t>utilised</w:t>
      </w:r>
      <w:proofErr w:type="spellEnd"/>
      <w:r>
        <w:t xml:space="preserve"> in a wide number of businesses.</w:t>
      </w:r>
    </w:p>
    <w:p w14:paraId="30122A73" w14:textId="77777777" w:rsidR="00D33C2E" w:rsidRDefault="00D33C2E" w:rsidP="00265DDF">
      <w:pPr>
        <w:pStyle w:val="Content"/>
      </w:pPr>
    </w:p>
    <w:p w14:paraId="077839A5" w14:textId="77777777" w:rsidR="00265DDF" w:rsidRDefault="00265DDF" w:rsidP="00265DDF">
      <w:pPr>
        <w:pStyle w:val="Content"/>
      </w:pPr>
      <w:r>
        <w:t xml:space="preserve">In the area related to personal attributes, the ability to work in a team, and having strong communication skills were paramount to all six roles, which clearly demonstrates that no matter which area of IT you want to be ultimately work in, having great communication and the ability to work effectively in a team are fundamental to your success, regardless of your individual </w:t>
      </w:r>
      <w:proofErr w:type="spellStart"/>
      <w:r>
        <w:t>specialisation</w:t>
      </w:r>
      <w:proofErr w:type="spellEnd"/>
      <w:r>
        <w:t xml:space="preserve">.  </w:t>
      </w:r>
    </w:p>
    <w:p w14:paraId="6511B2AC" w14:textId="17929585" w:rsidR="00265DDF" w:rsidRDefault="00265DDF"/>
    <w:p w14:paraId="6D7EC57D" w14:textId="09E7A89C" w:rsidR="00265DDF" w:rsidRDefault="00265DDF"/>
    <w:p w14:paraId="173C207F" w14:textId="65D18793" w:rsidR="009B0653" w:rsidRDefault="009B0653">
      <w:pPr>
        <w:spacing w:after="200"/>
      </w:pPr>
      <w:r>
        <w:br w:type="page"/>
      </w:r>
    </w:p>
    <w:p w14:paraId="01373659" w14:textId="3E2CA7A9" w:rsidR="0049787E" w:rsidRPr="0049787E" w:rsidRDefault="009B0653" w:rsidP="0097638F">
      <w:pPr>
        <w:pStyle w:val="Heading2"/>
      </w:pPr>
      <w:bookmarkStart w:id="5" w:name="_Toc5824879"/>
      <w:r w:rsidRPr="0049787E">
        <w:lastRenderedPageBreak/>
        <w:t>Tools</w:t>
      </w:r>
      <w:bookmarkEnd w:id="5"/>
    </w:p>
    <w:p w14:paraId="324B115F" w14:textId="04E62828" w:rsidR="00265DDF" w:rsidRDefault="00265DDF"/>
    <w:p w14:paraId="614322C1" w14:textId="0E3D4493" w:rsidR="009B0653" w:rsidRDefault="009B0653" w:rsidP="0097638F">
      <w:pPr>
        <w:pStyle w:val="Heading3"/>
      </w:pPr>
      <w:r>
        <w:t>Group Website Links:</w:t>
      </w:r>
    </w:p>
    <w:p w14:paraId="5D52333D" w14:textId="0692DE1C" w:rsidR="009B0653" w:rsidRDefault="009B0653" w:rsidP="0097638F">
      <w:pPr>
        <w:pStyle w:val="EmphasisText"/>
      </w:pPr>
      <w:r>
        <w:t>Group website:</w:t>
      </w:r>
    </w:p>
    <w:p w14:paraId="376DC87E" w14:textId="4DA584A6" w:rsidR="009B0653" w:rsidRPr="009B0653" w:rsidRDefault="0026506B">
      <w:pPr>
        <w:rPr>
          <w:color w:val="0E57C4" w:themeColor="background2" w:themeShade="80"/>
        </w:rPr>
      </w:pPr>
      <w:hyperlink r:id="rId18" w:history="1">
        <w:r w:rsidR="009B0653" w:rsidRPr="009B0653">
          <w:rPr>
            <w:rStyle w:val="Hyperlink"/>
            <w:color w:val="0E57C4" w:themeColor="background2" w:themeShade="80"/>
          </w:rPr>
          <w:t>https://groupfourteen.github.io/assignment2/</w:t>
        </w:r>
      </w:hyperlink>
    </w:p>
    <w:p w14:paraId="6FEE3EFE" w14:textId="5C4BEF15" w:rsidR="00265DDF" w:rsidRDefault="00265DDF"/>
    <w:p w14:paraId="28BA10CB" w14:textId="7008D9E7" w:rsidR="009B0653" w:rsidRDefault="009B0653" w:rsidP="0097638F">
      <w:pPr>
        <w:pStyle w:val="EmphasisText"/>
      </w:pPr>
      <w:r>
        <w:t>Group Git repository:</w:t>
      </w:r>
    </w:p>
    <w:commentRangeStart w:id="6"/>
    <w:p w14:paraId="2A50924A" w14:textId="5D92E471" w:rsidR="009B0653" w:rsidRPr="009B0653" w:rsidRDefault="009B0653">
      <w:pPr>
        <w:rPr>
          <w:color w:val="0E57C4" w:themeColor="background2" w:themeShade="80"/>
        </w:rPr>
      </w:pPr>
      <w:r w:rsidRPr="009B0653">
        <w:rPr>
          <w:color w:val="0E57C4" w:themeColor="background2" w:themeShade="80"/>
        </w:rPr>
        <w:fldChar w:fldCharType="begin"/>
      </w:r>
      <w:r w:rsidRPr="009B0653">
        <w:rPr>
          <w:color w:val="0E57C4" w:themeColor="background2" w:themeShade="80"/>
        </w:rPr>
        <w:instrText xml:space="preserve"> HYPERLINK "https://github.com/groupfourteen/assignment2" </w:instrText>
      </w:r>
      <w:r w:rsidRPr="009B0653">
        <w:rPr>
          <w:color w:val="0E57C4" w:themeColor="background2" w:themeShade="80"/>
        </w:rPr>
        <w:fldChar w:fldCharType="separate"/>
      </w:r>
      <w:r w:rsidRPr="009B0653">
        <w:rPr>
          <w:rStyle w:val="Hyperlink"/>
          <w:color w:val="0E57C4" w:themeColor="background2" w:themeShade="80"/>
        </w:rPr>
        <w:t>https://github.com/groupfourteen/assignment2</w:t>
      </w:r>
      <w:r w:rsidRPr="009B0653">
        <w:rPr>
          <w:color w:val="0E57C4" w:themeColor="background2" w:themeShade="80"/>
        </w:rPr>
        <w:fldChar w:fldCharType="end"/>
      </w:r>
      <w:commentRangeEnd w:id="6"/>
      <w:r>
        <w:rPr>
          <w:rStyle w:val="CommentReference"/>
        </w:rPr>
        <w:commentReference w:id="6"/>
      </w:r>
    </w:p>
    <w:p w14:paraId="2AA193F7" w14:textId="77777777" w:rsidR="009B0653" w:rsidRDefault="009B0653"/>
    <w:p w14:paraId="099389AB" w14:textId="17EFF08B" w:rsidR="00B36F1B" w:rsidRPr="0097638F" w:rsidRDefault="00B36F1B" w:rsidP="0097638F">
      <w:pPr>
        <w:pStyle w:val="Heading3"/>
      </w:pPr>
      <w:r w:rsidRPr="0097638F">
        <w:t xml:space="preserve">Reflection on </w:t>
      </w:r>
      <w:proofErr w:type="spellStart"/>
      <w:r w:rsidRPr="0097638F">
        <w:t>Github</w:t>
      </w:r>
      <w:proofErr w:type="spellEnd"/>
      <w:r w:rsidRPr="0097638F">
        <w:t xml:space="preserve"> History</w:t>
      </w:r>
    </w:p>
    <w:p w14:paraId="4F802136" w14:textId="0BAE05BF" w:rsidR="00B36F1B" w:rsidRDefault="00B36F1B">
      <w:pPr>
        <w:rPr>
          <w:i/>
        </w:rPr>
      </w:pPr>
    </w:p>
    <w:p w14:paraId="766D4AD9" w14:textId="10342AC8" w:rsidR="00D11D6F" w:rsidRDefault="0097638F" w:rsidP="0097638F">
      <w:pPr>
        <w:pStyle w:val="Content"/>
      </w:pPr>
      <w:r>
        <w:t xml:space="preserve">Looking at the </w:t>
      </w:r>
      <w:proofErr w:type="spellStart"/>
      <w:r>
        <w:t>Github</w:t>
      </w:r>
      <w:proofErr w:type="spellEnd"/>
      <w:r>
        <w:t xml:space="preserve"> commit history does show that most of the group members have submitted work this way, but this isn’t an entirely accurate representation of everyone</w:t>
      </w:r>
      <w:r w:rsidR="00367DA9">
        <w:t>’</w:t>
      </w:r>
      <w:r>
        <w:t>s contribution</w:t>
      </w:r>
      <w:r w:rsidR="00367DA9">
        <w:t xml:space="preserve"> to the overall project</w:t>
      </w:r>
      <w:r>
        <w:t xml:space="preserve">.  For example, when the Group Fourteen </w:t>
      </w:r>
      <w:proofErr w:type="spellStart"/>
      <w:r>
        <w:t>Github</w:t>
      </w:r>
      <w:proofErr w:type="spellEnd"/>
      <w:r>
        <w:t xml:space="preserve"> website was </w:t>
      </w:r>
      <w:r w:rsidR="00367DA9">
        <w:t xml:space="preserve">initially </w:t>
      </w:r>
      <w:r>
        <w:t xml:space="preserve">set up all members were logging in as group fourteen, rather than submitting work through their own account as a commit to the </w:t>
      </w:r>
      <w:r w:rsidR="00367DA9">
        <w:t>m</w:t>
      </w:r>
      <w:r>
        <w:t>aster</w:t>
      </w:r>
      <w:r w:rsidR="00367DA9">
        <w:t xml:space="preserve"> repository</w:t>
      </w:r>
      <w:r>
        <w:t xml:space="preserve">.  This happened more at the start of the project as we were still learning the best way to use the repository.  </w:t>
      </w:r>
    </w:p>
    <w:p w14:paraId="2B528244" w14:textId="175C358F" w:rsidR="0097638F" w:rsidRDefault="0097638F" w:rsidP="0097638F">
      <w:pPr>
        <w:pStyle w:val="Content"/>
      </w:pPr>
    </w:p>
    <w:p w14:paraId="477F7408" w14:textId="0A1AD00D" w:rsidR="0097638F" w:rsidRDefault="0097638F" w:rsidP="0097638F">
      <w:pPr>
        <w:pStyle w:val="Content"/>
      </w:pPr>
      <w:r>
        <w:t>There was also a considerable amount of planning and constant discussion in our Discord channel</w:t>
      </w:r>
      <w:r w:rsidR="00367DA9">
        <w:t>, including sharing content and ideas with each other.</w:t>
      </w:r>
      <w:r>
        <w:t xml:space="preserve">  As we all like to work autonomously the work was divided up very early on and each member worked on their section, </w:t>
      </w:r>
      <w:r w:rsidR="00367DA9">
        <w:t xml:space="preserve">and additional content or ideas on this was usually discussed on discord, which the author would then use in their write up of their section.  This resulted in </w:t>
      </w:r>
      <w:r>
        <w:t xml:space="preserve">a close to finished section be submitted to the repository, which </w:t>
      </w:r>
      <w:r w:rsidR="00367DA9">
        <w:t xml:space="preserve">may </w:t>
      </w:r>
      <w:r>
        <w:t xml:space="preserve">then only </w:t>
      </w:r>
      <w:r w:rsidR="00367DA9">
        <w:t>require</w:t>
      </w:r>
      <w:r>
        <w:t xml:space="preserve"> minor updates and collation into the </w:t>
      </w:r>
      <w:r w:rsidR="00367DA9">
        <w:t xml:space="preserve">final </w:t>
      </w:r>
      <w:r>
        <w:t>project</w:t>
      </w:r>
      <w:r w:rsidR="00367DA9">
        <w:t xml:space="preserve"> website and report</w:t>
      </w:r>
      <w:r>
        <w:t>.  The other thing to keep in mind when looking at the commit history is the thing changed can be minor (e.g. minor spelling corrections), or a submission or a well-researched and completed report or 1000+ words.</w:t>
      </w:r>
    </w:p>
    <w:p w14:paraId="10E40C6E" w14:textId="17BD830C" w:rsidR="00D11D6F" w:rsidRDefault="00D11D6F">
      <w:commentRangeStart w:id="7"/>
      <w:commentRangeEnd w:id="7"/>
    </w:p>
    <w:p w14:paraId="3606E5FB" w14:textId="77777777" w:rsidR="00752E91" w:rsidRPr="00752E91" w:rsidRDefault="00752E91" w:rsidP="00752E91"/>
    <w:p w14:paraId="7004AA17" w14:textId="79DE8FE1" w:rsidR="0097638F" w:rsidRDefault="0097638F">
      <w:pPr>
        <w:spacing w:after="200"/>
      </w:pPr>
      <w:r>
        <w:br w:type="page"/>
      </w:r>
    </w:p>
    <w:p w14:paraId="3E80D54D" w14:textId="294F81AE" w:rsidR="00A31027" w:rsidRDefault="002D5A23" w:rsidP="00AB4090">
      <w:pPr>
        <w:pStyle w:val="Heading1"/>
        <w:pBdr>
          <w:bottom w:val="single" w:sz="12" w:space="1" w:color="4A66AC" w:themeColor="accent1"/>
        </w:pBdr>
      </w:pPr>
      <w:bookmarkStart w:id="8" w:name="_Toc5824880"/>
      <w:r>
        <w:lastRenderedPageBreak/>
        <w:t>Industry Data</w:t>
      </w:r>
      <w:bookmarkEnd w:id="8"/>
    </w:p>
    <w:p w14:paraId="3B8314CA" w14:textId="2EC15EBA" w:rsidR="002D5A23" w:rsidRDefault="002D5A23" w:rsidP="002D5A23"/>
    <w:p w14:paraId="05CDC00A" w14:textId="77777777" w:rsidR="00752E91" w:rsidRDefault="00752E91" w:rsidP="002D5A23"/>
    <w:p w14:paraId="4B5BDB23" w14:textId="6BA59AFB" w:rsidR="002D5A23" w:rsidRDefault="00752E91" w:rsidP="009E130B">
      <w:pPr>
        <w:pStyle w:val="Heading2"/>
      </w:pPr>
      <w:bookmarkStart w:id="9" w:name="_Toc5824881"/>
      <w:r>
        <w:t xml:space="preserve">Burning Glass </w:t>
      </w:r>
      <w:commentRangeStart w:id="10"/>
      <w:r>
        <w:t>Analysis</w:t>
      </w:r>
      <w:commentRangeEnd w:id="10"/>
      <w:r w:rsidR="00D33C2E">
        <w:rPr>
          <w:rStyle w:val="CommentReference"/>
          <w:rFonts w:eastAsiaTheme="minorEastAsia" w:cstheme="minorBidi"/>
          <w:b w:val="0"/>
        </w:rPr>
        <w:commentReference w:id="10"/>
      </w:r>
      <w:bookmarkEnd w:id="9"/>
    </w:p>
    <w:p w14:paraId="746FD915" w14:textId="7DFE2A97" w:rsidR="00752E91" w:rsidRDefault="00752E91" w:rsidP="00D33C2E">
      <w:pPr>
        <w:pStyle w:val="Content"/>
      </w:pPr>
    </w:p>
    <w:p w14:paraId="1AB4D4F9" w14:textId="08B1E6AB" w:rsidR="00D11D6F" w:rsidRDefault="00D11D6F" w:rsidP="00D33C2E">
      <w:pPr>
        <w:pStyle w:val="Content"/>
      </w:pPr>
    </w:p>
    <w:p w14:paraId="2BEADDC7" w14:textId="6C4AE2D9" w:rsidR="00D11D6F" w:rsidRDefault="00D11D6F" w:rsidP="00D33C2E">
      <w:pPr>
        <w:pStyle w:val="Content"/>
      </w:pPr>
    </w:p>
    <w:p w14:paraId="0FED8A95" w14:textId="77777777" w:rsidR="00D11D6F" w:rsidRDefault="00D11D6F" w:rsidP="00D33C2E">
      <w:pPr>
        <w:pStyle w:val="Content"/>
      </w:pPr>
    </w:p>
    <w:p w14:paraId="376CBEB8" w14:textId="414CFA4D" w:rsidR="00752E91" w:rsidRDefault="00752E91" w:rsidP="00D33C2E">
      <w:pPr>
        <w:pStyle w:val="Content"/>
      </w:pPr>
    </w:p>
    <w:p w14:paraId="7F05B94A" w14:textId="77777777" w:rsidR="00D11D6F" w:rsidRPr="00D33C2E" w:rsidRDefault="00D11D6F" w:rsidP="00D33C2E">
      <w:pPr>
        <w:pStyle w:val="Content"/>
        <w:sectPr w:rsidR="00D11D6F" w:rsidRPr="00D33C2E" w:rsidSect="00772D27">
          <w:headerReference w:type="default" r:id="rId22"/>
          <w:footerReference w:type="default" r:id="rId23"/>
          <w:pgSz w:w="11906" w:h="16838" w:code="9"/>
          <w:pgMar w:top="720" w:right="1151" w:bottom="720" w:left="1151" w:header="0" w:footer="289" w:gutter="0"/>
          <w:pgNumType w:start="1"/>
          <w:cols w:space="720"/>
          <w:docGrid w:linePitch="382"/>
        </w:sectPr>
      </w:pPr>
    </w:p>
    <w:p w14:paraId="36B6DED6" w14:textId="77777777" w:rsidR="00D11D6F" w:rsidRDefault="00D11D6F" w:rsidP="009E130B">
      <w:pPr>
        <w:pStyle w:val="Heading2"/>
      </w:pPr>
      <w:bookmarkStart w:id="11" w:name="_Toc5824882"/>
      <w:commentRangeStart w:id="12"/>
      <w:r>
        <w:lastRenderedPageBreak/>
        <w:t>Skills Matrix for Group Fourteen</w:t>
      </w:r>
      <w:commentRangeEnd w:id="12"/>
      <w:r w:rsidR="00367DA9">
        <w:rPr>
          <w:rStyle w:val="CommentReference"/>
          <w:rFonts w:eastAsiaTheme="minorEastAsia" w:cstheme="minorBidi"/>
          <w:color w:val="242852" w:themeColor="text2"/>
        </w:rPr>
        <w:commentReference w:id="12"/>
      </w:r>
      <w:bookmarkEnd w:id="11"/>
    </w:p>
    <w:tbl>
      <w:tblPr>
        <w:tblW w:w="15180" w:type="dxa"/>
        <w:tblLook w:val="04A0" w:firstRow="1" w:lastRow="0" w:firstColumn="1" w:lastColumn="0" w:noHBand="0" w:noVBand="1"/>
      </w:tblPr>
      <w:tblGrid>
        <w:gridCol w:w="1640"/>
        <w:gridCol w:w="5420"/>
        <w:gridCol w:w="1160"/>
        <w:gridCol w:w="1255"/>
        <w:gridCol w:w="1160"/>
        <w:gridCol w:w="1160"/>
        <w:gridCol w:w="1160"/>
        <w:gridCol w:w="1160"/>
        <w:gridCol w:w="1254"/>
      </w:tblGrid>
      <w:tr w:rsidR="00D11D6F" w:rsidRPr="00D11D6F" w14:paraId="6521BBB5" w14:textId="77777777" w:rsidTr="00D11D6F">
        <w:trPr>
          <w:trHeight w:val="915"/>
        </w:trPr>
        <w:tc>
          <w:tcPr>
            <w:tcW w:w="7060" w:type="dxa"/>
            <w:gridSpan w:val="2"/>
            <w:tcBorders>
              <w:top w:val="single" w:sz="4" w:space="0" w:color="808080"/>
              <w:left w:val="single" w:sz="4" w:space="0" w:color="808080"/>
              <w:bottom w:val="single" w:sz="4" w:space="0" w:color="808080"/>
              <w:right w:val="single" w:sz="4" w:space="0" w:color="808080"/>
            </w:tcBorders>
            <w:shd w:val="clear" w:color="000000" w:fill="000000"/>
            <w:noWrap/>
            <w:vAlign w:val="center"/>
            <w:hideMark/>
          </w:tcPr>
          <w:p w14:paraId="03207FF8" w14:textId="77777777" w:rsidR="00D11D6F" w:rsidRPr="00D11D6F" w:rsidRDefault="00D11D6F" w:rsidP="00D11D6F">
            <w:pPr>
              <w:spacing w:line="240" w:lineRule="auto"/>
              <w:rPr>
                <w:rFonts w:ascii="Calibri" w:eastAsia="Times New Roman" w:hAnsi="Calibri" w:cs="Calibri"/>
                <w:b w:val="0"/>
                <w:color w:val="FFFFFF"/>
                <w:sz w:val="40"/>
                <w:szCs w:val="40"/>
                <w:lang w:val="en-AU" w:eastAsia="en-AU"/>
              </w:rPr>
            </w:pPr>
            <w:r w:rsidRPr="00D11D6F">
              <w:rPr>
                <w:rFonts w:ascii="Calibri" w:eastAsia="Times New Roman" w:hAnsi="Calibri" w:cs="Calibri"/>
                <w:b w:val="0"/>
                <w:color w:val="FFFFFF"/>
                <w:sz w:val="40"/>
                <w:szCs w:val="40"/>
                <w:lang w:val="en-AU" w:eastAsia="en-AU"/>
              </w:rPr>
              <w:t>Group 14: Skills Matrix</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10DA0D16"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Game Programmer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1834BD1E"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Infrastructure Manager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A47F440"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Game Programmer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7572189C"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Software Engineer</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526FEF3"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Technical Lead</w:t>
            </w:r>
          </w:p>
        </w:tc>
        <w:tc>
          <w:tcPr>
            <w:tcW w:w="1160" w:type="dxa"/>
            <w:tcBorders>
              <w:top w:val="single" w:sz="4" w:space="0" w:color="808080"/>
              <w:left w:val="nil"/>
              <w:bottom w:val="single" w:sz="4" w:space="0" w:color="808080"/>
              <w:right w:val="single" w:sz="4" w:space="0" w:color="808080"/>
            </w:tcBorders>
            <w:shd w:val="clear" w:color="000000" w:fill="9BC2E6"/>
            <w:vAlign w:val="center"/>
            <w:hideMark/>
          </w:tcPr>
          <w:p w14:paraId="340F87DF" w14:textId="77777777" w:rsidR="00D11D6F" w:rsidRPr="00D11D6F" w:rsidRDefault="00D11D6F" w:rsidP="00D11D6F">
            <w:pPr>
              <w:spacing w:line="240" w:lineRule="auto"/>
              <w:jc w:val="center"/>
              <w:rPr>
                <w:rFonts w:ascii="Calibri" w:eastAsia="Times New Roman" w:hAnsi="Calibri" w:cs="Calibri"/>
                <w:bCs/>
                <w:color w:val="000000"/>
                <w:sz w:val="18"/>
                <w:szCs w:val="18"/>
                <w:lang w:val="en-AU" w:eastAsia="en-AU"/>
              </w:rPr>
            </w:pPr>
            <w:r w:rsidRPr="00D11D6F">
              <w:rPr>
                <w:rFonts w:ascii="Calibri" w:eastAsia="Times New Roman" w:hAnsi="Calibri" w:cs="Calibri"/>
                <w:bCs/>
                <w:color w:val="000000"/>
                <w:sz w:val="18"/>
                <w:szCs w:val="18"/>
                <w:lang w:val="en-AU" w:eastAsia="en-AU"/>
              </w:rPr>
              <w:t>Lead Technical Designer</w:t>
            </w:r>
          </w:p>
        </w:tc>
        <w:tc>
          <w:tcPr>
            <w:tcW w:w="1160" w:type="dxa"/>
            <w:tcBorders>
              <w:top w:val="single" w:sz="4" w:space="0" w:color="808080"/>
              <w:left w:val="nil"/>
              <w:bottom w:val="single" w:sz="4" w:space="0" w:color="808080"/>
              <w:right w:val="single" w:sz="4" w:space="0" w:color="808080"/>
            </w:tcBorders>
            <w:shd w:val="clear" w:color="000000" w:fill="D0CECE"/>
            <w:vAlign w:val="center"/>
            <w:hideMark/>
          </w:tcPr>
          <w:p w14:paraId="52DC3673" w14:textId="77777777" w:rsidR="00D11D6F" w:rsidRPr="00D11D6F" w:rsidRDefault="00D11D6F" w:rsidP="00D11D6F">
            <w:pPr>
              <w:spacing w:line="240" w:lineRule="auto"/>
              <w:jc w:val="center"/>
              <w:rPr>
                <w:rFonts w:ascii="Calibri" w:eastAsia="Times New Roman" w:hAnsi="Calibri" w:cs="Calibri"/>
                <w:bCs/>
                <w:i/>
                <w:iCs/>
                <w:color w:val="000000"/>
                <w:sz w:val="18"/>
                <w:szCs w:val="18"/>
                <w:lang w:val="en-AU" w:eastAsia="en-AU"/>
              </w:rPr>
            </w:pPr>
            <w:r w:rsidRPr="00D11D6F">
              <w:rPr>
                <w:rFonts w:ascii="Calibri" w:eastAsia="Times New Roman" w:hAnsi="Calibri" w:cs="Calibri"/>
                <w:bCs/>
                <w:i/>
                <w:iCs/>
                <w:color w:val="000000"/>
                <w:sz w:val="18"/>
                <w:szCs w:val="18"/>
                <w:lang w:val="en-AU" w:eastAsia="en-AU"/>
              </w:rPr>
              <w:t>Skills Requirements Overlap</w:t>
            </w:r>
          </w:p>
        </w:tc>
      </w:tr>
      <w:tr w:rsidR="00D11D6F" w:rsidRPr="00D11D6F" w14:paraId="456D609E" w14:textId="77777777" w:rsidTr="00D11D6F">
        <w:trPr>
          <w:trHeight w:val="300"/>
        </w:trPr>
        <w:tc>
          <w:tcPr>
            <w:tcW w:w="1640" w:type="dxa"/>
            <w:tcBorders>
              <w:top w:val="nil"/>
              <w:left w:val="single" w:sz="4" w:space="0" w:color="808080"/>
              <w:bottom w:val="single" w:sz="4" w:space="0" w:color="808080"/>
              <w:right w:val="single" w:sz="4" w:space="0" w:color="808080"/>
            </w:tcBorders>
            <w:shd w:val="clear" w:color="000000" w:fill="A5A5A5"/>
            <w:noWrap/>
            <w:vAlign w:val="bottom"/>
            <w:hideMark/>
          </w:tcPr>
          <w:p w14:paraId="5A2AF81A" w14:textId="77777777" w:rsidR="00D11D6F" w:rsidRPr="00D11D6F" w:rsidRDefault="00D11D6F" w:rsidP="00D11D6F">
            <w:pPr>
              <w:spacing w:line="240" w:lineRule="auto"/>
              <w:rPr>
                <w:rFonts w:ascii="Calibri" w:eastAsia="Times New Roman" w:hAnsi="Calibri" w:cs="Calibri"/>
                <w:bCs/>
                <w:color w:val="FFFFFF"/>
                <w:sz w:val="20"/>
                <w:szCs w:val="20"/>
                <w:lang w:val="en-AU" w:eastAsia="en-AU"/>
              </w:rPr>
            </w:pPr>
            <w:r w:rsidRPr="00D11D6F">
              <w:rPr>
                <w:rFonts w:ascii="Calibri" w:eastAsia="Times New Roman" w:hAnsi="Calibri" w:cs="Calibri"/>
                <w:bCs/>
                <w:color w:val="FFFFFF"/>
                <w:sz w:val="20"/>
                <w:szCs w:val="20"/>
                <w:lang w:val="en-AU" w:eastAsia="en-AU"/>
              </w:rPr>
              <w:t> </w:t>
            </w:r>
          </w:p>
        </w:tc>
        <w:tc>
          <w:tcPr>
            <w:tcW w:w="5420" w:type="dxa"/>
            <w:tcBorders>
              <w:top w:val="nil"/>
              <w:left w:val="nil"/>
              <w:bottom w:val="single" w:sz="4" w:space="0" w:color="808080"/>
              <w:right w:val="single" w:sz="4" w:space="0" w:color="808080"/>
            </w:tcBorders>
            <w:shd w:val="clear" w:color="000000" w:fill="A5A5A5"/>
            <w:noWrap/>
            <w:vAlign w:val="bottom"/>
            <w:hideMark/>
          </w:tcPr>
          <w:p w14:paraId="3D7CE61F" w14:textId="77777777" w:rsidR="00D11D6F" w:rsidRPr="00D11D6F" w:rsidRDefault="00D11D6F" w:rsidP="00D11D6F">
            <w:pPr>
              <w:spacing w:line="240" w:lineRule="auto"/>
              <w:rPr>
                <w:rFonts w:ascii="Calibri" w:eastAsia="Times New Roman" w:hAnsi="Calibri" w:cs="Calibri"/>
                <w:bCs/>
                <w:color w:val="FFFFFF"/>
                <w:sz w:val="20"/>
                <w:szCs w:val="20"/>
                <w:lang w:val="en-AU" w:eastAsia="en-AU"/>
              </w:rPr>
            </w:pPr>
            <w:r w:rsidRPr="00D11D6F">
              <w:rPr>
                <w:rFonts w:ascii="Calibri" w:eastAsia="Times New Roman" w:hAnsi="Calibri" w:cs="Calibri"/>
                <w:bCs/>
                <w:color w:val="FFFFFF"/>
                <w:sz w:val="20"/>
                <w:szCs w:val="20"/>
                <w:lang w:val="en-AU" w:eastAsia="en-AU"/>
              </w:rPr>
              <w:t>Skill Requirements</w:t>
            </w:r>
          </w:p>
        </w:tc>
        <w:tc>
          <w:tcPr>
            <w:tcW w:w="1160" w:type="dxa"/>
            <w:tcBorders>
              <w:top w:val="nil"/>
              <w:left w:val="nil"/>
              <w:bottom w:val="single" w:sz="4" w:space="0" w:color="808080"/>
              <w:right w:val="single" w:sz="4" w:space="0" w:color="808080"/>
            </w:tcBorders>
            <w:shd w:val="clear" w:color="000000" w:fill="DDEBF7"/>
            <w:noWrap/>
            <w:vAlign w:val="bottom"/>
            <w:hideMark/>
          </w:tcPr>
          <w:p w14:paraId="7B950395"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 xml:space="preserve">Cory </w:t>
            </w:r>
          </w:p>
        </w:tc>
        <w:tc>
          <w:tcPr>
            <w:tcW w:w="1160" w:type="dxa"/>
            <w:tcBorders>
              <w:top w:val="nil"/>
              <w:left w:val="nil"/>
              <w:bottom w:val="single" w:sz="4" w:space="0" w:color="808080"/>
              <w:right w:val="single" w:sz="4" w:space="0" w:color="808080"/>
            </w:tcBorders>
            <w:shd w:val="clear" w:color="000000" w:fill="DDEBF7"/>
            <w:noWrap/>
            <w:vAlign w:val="bottom"/>
            <w:hideMark/>
          </w:tcPr>
          <w:p w14:paraId="1EB7608B"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Harrison</w:t>
            </w:r>
          </w:p>
        </w:tc>
        <w:tc>
          <w:tcPr>
            <w:tcW w:w="1160" w:type="dxa"/>
            <w:tcBorders>
              <w:top w:val="nil"/>
              <w:left w:val="nil"/>
              <w:bottom w:val="single" w:sz="4" w:space="0" w:color="808080"/>
              <w:right w:val="single" w:sz="4" w:space="0" w:color="808080"/>
            </w:tcBorders>
            <w:shd w:val="clear" w:color="000000" w:fill="DDEBF7"/>
            <w:noWrap/>
            <w:vAlign w:val="bottom"/>
            <w:hideMark/>
          </w:tcPr>
          <w:p w14:paraId="7BFF803F"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Lee</w:t>
            </w:r>
          </w:p>
        </w:tc>
        <w:tc>
          <w:tcPr>
            <w:tcW w:w="1160" w:type="dxa"/>
            <w:tcBorders>
              <w:top w:val="nil"/>
              <w:left w:val="nil"/>
              <w:bottom w:val="single" w:sz="4" w:space="0" w:color="808080"/>
              <w:right w:val="single" w:sz="4" w:space="0" w:color="808080"/>
            </w:tcBorders>
            <w:shd w:val="clear" w:color="000000" w:fill="DDEBF7"/>
            <w:noWrap/>
            <w:vAlign w:val="bottom"/>
            <w:hideMark/>
          </w:tcPr>
          <w:p w14:paraId="13E7E33B"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Michael</w:t>
            </w:r>
          </w:p>
        </w:tc>
        <w:tc>
          <w:tcPr>
            <w:tcW w:w="1160" w:type="dxa"/>
            <w:tcBorders>
              <w:top w:val="nil"/>
              <w:left w:val="nil"/>
              <w:bottom w:val="single" w:sz="4" w:space="0" w:color="808080"/>
              <w:right w:val="single" w:sz="4" w:space="0" w:color="808080"/>
            </w:tcBorders>
            <w:shd w:val="clear" w:color="000000" w:fill="DDEBF7"/>
            <w:noWrap/>
            <w:vAlign w:val="bottom"/>
            <w:hideMark/>
          </w:tcPr>
          <w:p w14:paraId="4205091A"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Nathan</w:t>
            </w:r>
          </w:p>
        </w:tc>
        <w:tc>
          <w:tcPr>
            <w:tcW w:w="1160" w:type="dxa"/>
            <w:tcBorders>
              <w:top w:val="nil"/>
              <w:left w:val="nil"/>
              <w:bottom w:val="single" w:sz="4" w:space="0" w:color="808080"/>
              <w:right w:val="single" w:sz="4" w:space="0" w:color="808080"/>
            </w:tcBorders>
            <w:shd w:val="clear" w:color="000000" w:fill="DDEBF7"/>
            <w:noWrap/>
            <w:vAlign w:val="bottom"/>
            <w:hideMark/>
          </w:tcPr>
          <w:p w14:paraId="563B0CE6" w14:textId="77777777" w:rsidR="00D11D6F" w:rsidRPr="00D11D6F" w:rsidRDefault="00D11D6F" w:rsidP="00D11D6F">
            <w:pPr>
              <w:spacing w:line="240" w:lineRule="auto"/>
              <w:jc w:val="center"/>
              <w:rPr>
                <w:rFonts w:ascii="Calibri" w:eastAsia="Times New Roman" w:hAnsi="Calibri" w:cs="Calibri"/>
                <w:b w:val="0"/>
                <w:i/>
                <w:iCs/>
                <w:color w:val="000000"/>
                <w:sz w:val="18"/>
                <w:szCs w:val="18"/>
                <w:lang w:val="en-AU" w:eastAsia="en-AU"/>
              </w:rPr>
            </w:pPr>
            <w:r w:rsidRPr="00D11D6F">
              <w:rPr>
                <w:rFonts w:ascii="Calibri" w:eastAsia="Times New Roman" w:hAnsi="Calibri" w:cs="Calibri"/>
                <w:b w:val="0"/>
                <w:i/>
                <w:iCs/>
                <w:color w:val="000000"/>
                <w:sz w:val="18"/>
                <w:szCs w:val="18"/>
                <w:lang w:val="en-AU" w:eastAsia="en-AU"/>
              </w:rPr>
              <w:t>Nick</w:t>
            </w:r>
          </w:p>
        </w:tc>
        <w:tc>
          <w:tcPr>
            <w:tcW w:w="1160" w:type="dxa"/>
            <w:tcBorders>
              <w:top w:val="nil"/>
              <w:left w:val="nil"/>
              <w:bottom w:val="single" w:sz="4" w:space="0" w:color="808080"/>
              <w:right w:val="single" w:sz="4" w:space="0" w:color="808080"/>
            </w:tcBorders>
            <w:shd w:val="clear" w:color="auto" w:fill="auto"/>
            <w:noWrap/>
            <w:vAlign w:val="bottom"/>
            <w:hideMark/>
          </w:tcPr>
          <w:p w14:paraId="326AC752" w14:textId="77777777" w:rsidR="00D11D6F" w:rsidRPr="00D11D6F" w:rsidRDefault="00D11D6F" w:rsidP="00D11D6F">
            <w:pPr>
              <w:spacing w:line="240" w:lineRule="auto"/>
              <w:jc w:val="center"/>
              <w:rPr>
                <w:rFonts w:ascii="Calibri" w:eastAsia="Times New Roman" w:hAnsi="Calibri" w:cs="Calibri"/>
                <w:b w:val="0"/>
                <w:color w:val="000000"/>
                <w:sz w:val="18"/>
                <w:szCs w:val="18"/>
                <w:lang w:val="en-AU" w:eastAsia="en-AU"/>
              </w:rPr>
            </w:pPr>
            <w:r w:rsidRPr="00D11D6F">
              <w:rPr>
                <w:rFonts w:ascii="Calibri" w:eastAsia="Times New Roman" w:hAnsi="Calibri" w:cs="Calibri"/>
                <w:b w:val="0"/>
                <w:color w:val="000000"/>
                <w:sz w:val="18"/>
                <w:szCs w:val="18"/>
                <w:lang w:val="en-AU" w:eastAsia="en-AU"/>
              </w:rPr>
              <w:t> </w:t>
            </w:r>
          </w:p>
        </w:tc>
      </w:tr>
      <w:tr w:rsidR="00D11D6F" w:rsidRPr="00D11D6F" w14:paraId="4D80C001"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noWrap/>
            <w:vAlign w:val="center"/>
            <w:hideMark/>
          </w:tcPr>
          <w:p w14:paraId="10206059"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Qualifications</w:t>
            </w:r>
          </w:p>
        </w:tc>
        <w:tc>
          <w:tcPr>
            <w:tcW w:w="5420" w:type="dxa"/>
            <w:tcBorders>
              <w:top w:val="nil"/>
              <w:left w:val="nil"/>
              <w:bottom w:val="single" w:sz="4" w:space="0" w:color="808080"/>
              <w:right w:val="single" w:sz="4" w:space="0" w:color="808080"/>
            </w:tcBorders>
            <w:shd w:val="clear" w:color="auto" w:fill="auto"/>
            <w:noWrap/>
            <w:vAlign w:val="bottom"/>
            <w:hideMark/>
          </w:tcPr>
          <w:p w14:paraId="451CECB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roofErr w:type="spellStart"/>
            <w:r w:rsidRPr="00D11D6F">
              <w:rPr>
                <w:rFonts w:ascii="Calibri" w:eastAsia="Times New Roman" w:hAnsi="Calibri" w:cs="Calibri"/>
                <w:b w:val="0"/>
                <w:color w:val="000000"/>
                <w:sz w:val="20"/>
                <w:szCs w:val="20"/>
                <w:lang w:val="en-AU" w:eastAsia="en-AU"/>
              </w:rPr>
              <w:t>Bachelors</w:t>
            </w:r>
            <w:proofErr w:type="spellEnd"/>
            <w:r w:rsidRPr="00D11D6F">
              <w:rPr>
                <w:rFonts w:ascii="Calibri" w:eastAsia="Times New Roman" w:hAnsi="Calibri" w:cs="Calibri"/>
                <w:b w:val="0"/>
                <w:color w:val="000000"/>
                <w:sz w:val="20"/>
                <w:szCs w:val="20"/>
                <w:lang w:val="en-AU" w:eastAsia="en-AU"/>
              </w:rPr>
              <w:t xml:space="preserve"> Degree (IT, Computer Science or Engineering)</w:t>
            </w:r>
          </w:p>
        </w:tc>
        <w:tc>
          <w:tcPr>
            <w:tcW w:w="1160" w:type="dxa"/>
            <w:tcBorders>
              <w:top w:val="nil"/>
              <w:left w:val="nil"/>
              <w:bottom w:val="single" w:sz="4" w:space="0" w:color="808080"/>
              <w:right w:val="single" w:sz="4" w:space="0" w:color="808080"/>
            </w:tcBorders>
            <w:shd w:val="clear" w:color="000000" w:fill="BDD7EE"/>
            <w:vAlign w:val="bottom"/>
            <w:hideMark/>
          </w:tcPr>
          <w:p w14:paraId="01B296D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3B51152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0A4BC8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3AE2601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98D17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4C34FE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3DDC2A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E8035B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F52C991"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60BAC6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Tertiary qualification in IT</w:t>
            </w:r>
          </w:p>
        </w:tc>
        <w:tc>
          <w:tcPr>
            <w:tcW w:w="1160" w:type="dxa"/>
            <w:tcBorders>
              <w:top w:val="nil"/>
              <w:left w:val="nil"/>
              <w:bottom w:val="single" w:sz="4" w:space="0" w:color="808080"/>
              <w:right w:val="single" w:sz="4" w:space="0" w:color="808080"/>
            </w:tcBorders>
            <w:shd w:val="clear" w:color="auto" w:fill="auto"/>
            <w:vAlign w:val="bottom"/>
            <w:hideMark/>
          </w:tcPr>
          <w:p w14:paraId="08E18E0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012C5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7B414E4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364C07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B37E0B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9B44CE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4F823C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6DD3F8F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798C94C"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B6F6E6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Cisco, Microsoft, Citrix certifications</w:t>
            </w:r>
          </w:p>
        </w:tc>
        <w:tc>
          <w:tcPr>
            <w:tcW w:w="1160" w:type="dxa"/>
            <w:tcBorders>
              <w:top w:val="nil"/>
              <w:left w:val="nil"/>
              <w:bottom w:val="single" w:sz="4" w:space="0" w:color="808080"/>
              <w:right w:val="single" w:sz="4" w:space="0" w:color="808080"/>
            </w:tcBorders>
            <w:shd w:val="clear" w:color="auto" w:fill="auto"/>
            <w:vAlign w:val="bottom"/>
            <w:hideMark/>
          </w:tcPr>
          <w:p w14:paraId="3CEC5BA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2862DB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X</w:t>
            </w:r>
          </w:p>
        </w:tc>
        <w:tc>
          <w:tcPr>
            <w:tcW w:w="1160" w:type="dxa"/>
            <w:tcBorders>
              <w:top w:val="nil"/>
              <w:left w:val="nil"/>
              <w:bottom w:val="single" w:sz="4" w:space="0" w:color="808080"/>
              <w:right w:val="single" w:sz="4" w:space="0" w:color="808080"/>
            </w:tcBorders>
            <w:shd w:val="clear" w:color="auto" w:fill="auto"/>
            <w:noWrap/>
            <w:vAlign w:val="bottom"/>
            <w:hideMark/>
          </w:tcPr>
          <w:p w14:paraId="00951A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32C499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51006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2CE219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8EAABF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28F9C6C2"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780344EA"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3077CAE8"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7EAFF088"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3EAB91D5"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7067F1B"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2F4709C6"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34EB80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0DF7199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B9CC9E2"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02441B8E"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vAlign w:val="center"/>
            <w:hideMark/>
          </w:tcPr>
          <w:p w14:paraId="114ACA49"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Experience/ Knowledge</w:t>
            </w:r>
          </w:p>
        </w:tc>
        <w:tc>
          <w:tcPr>
            <w:tcW w:w="5420" w:type="dxa"/>
            <w:tcBorders>
              <w:top w:val="nil"/>
              <w:left w:val="nil"/>
              <w:bottom w:val="single" w:sz="4" w:space="0" w:color="808080"/>
              <w:right w:val="single" w:sz="4" w:space="0" w:color="808080"/>
            </w:tcBorders>
            <w:shd w:val="clear" w:color="auto" w:fill="auto"/>
            <w:noWrap/>
            <w:vAlign w:val="bottom"/>
            <w:hideMark/>
          </w:tcPr>
          <w:p w14:paraId="7D3F02C5" w14:textId="2326D0CB"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C/C++, JavaScript, Object Oriented</w:t>
            </w:r>
          </w:p>
        </w:tc>
        <w:tc>
          <w:tcPr>
            <w:tcW w:w="1160" w:type="dxa"/>
            <w:tcBorders>
              <w:top w:val="nil"/>
              <w:left w:val="nil"/>
              <w:bottom w:val="single" w:sz="4" w:space="0" w:color="808080"/>
              <w:right w:val="single" w:sz="4" w:space="0" w:color="808080"/>
            </w:tcBorders>
            <w:shd w:val="clear" w:color="000000" w:fill="BDD7EE"/>
            <w:vAlign w:val="bottom"/>
            <w:hideMark/>
          </w:tcPr>
          <w:p w14:paraId="755A3E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222ABB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C75F8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34D6E9C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33D3433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4AC5AF1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1CDA6AE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108F5BBD"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09E1BED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4626C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C#</w:t>
            </w:r>
          </w:p>
        </w:tc>
        <w:tc>
          <w:tcPr>
            <w:tcW w:w="1160" w:type="dxa"/>
            <w:tcBorders>
              <w:top w:val="nil"/>
              <w:left w:val="nil"/>
              <w:bottom w:val="single" w:sz="4" w:space="0" w:color="808080"/>
              <w:right w:val="single" w:sz="4" w:space="0" w:color="808080"/>
            </w:tcBorders>
            <w:shd w:val="clear" w:color="000000" w:fill="EDEDED"/>
            <w:vAlign w:val="bottom"/>
            <w:hideMark/>
          </w:tcPr>
          <w:p w14:paraId="3EF80ED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4D5DCBD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2610F8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09E936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E88AD1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C64C4F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0E5F25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DFCD6B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BF0A7F"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4A028F4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AI (Unreal engine, Unity3D)</w:t>
            </w:r>
          </w:p>
        </w:tc>
        <w:tc>
          <w:tcPr>
            <w:tcW w:w="1160" w:type="dxa"/>
            <w:tcBorders>
              <w:top w:val="nil"/>
              <w:left w:val="nil"/>
              <w:bottom w:val="single" w:sz="4" w:space="0" w:color="808080"/>
              <w:right w:val="single" w:sz="4" w:space="0" w:color="808080"/>
            </w:tcBorders>
            <w:shd w:val="clear" w:color="000000" w:fill="BDD7EE"/>
            <w:vAlign w:val="bottom"/>
            <w:hideMark/>
          </w:tcPr>
          <w:p w14:paraId="5F3E7BF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7B278EC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79D110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FA418B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7555A52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71AEE17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5D0BEFD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1F8F292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7C5C22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58B661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shell scripting language</w:t>
            </w:r>
          </w:p>
        </w:tc>
        <w:tc>
          <w:tcPr>
            <w:tcW w:w="1160" w:type="dxa"/>
            <w:tcBorders>
              <w:top w:val="nil"/>
              <w:left w:val="nil"/>
              <w:bottom w:val="single" w:sz="4" w:space="0" w:color="808080"/>
              <w:right w:val="single" w:sz="4" w:space="0" w:color="808080"/>
            </w:tcBorders>
            <w:shd w:val="clear" w:color="000000" w:fill="EDEDED"/>
            <w:vAlign w:val="bottom"/>
            <w:hideMark/>
          </w:tcPr>
          <w:p w14:paraId="67CD3DC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47C8BE2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B33F8D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3DD668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FB34BF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C7542E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99476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01D1BC11"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229BD6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265470F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in Python</w:t>
            </w:r>
          </w:p>
        </w:tc>
        <w:tc>
          <w:tcPr>
            <w:tcW w:w="1160" w:type="dxa"/>
            <w:tcBorders>
              <w:top w:val="nil"/>
              <w:left w:val="nil"/>
              <w:bottom w:val="single" w:sz="4" w:space="0" w:color="808080"/>
              <w:right w:val="single" w:sz="4" w:space="0" w:color="808080"/>
            </w:tcBorders>
            <w:shd w:val="clear" w:color="auto" w:fill="auto"/>
            <w:vAlign w:val="bottom"/>
            <w:hideMark/>
          </w:tcPr>
          <w:p w14:paraId="107E64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5BF3F1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8904DC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304418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2553A6E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153695E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A20A7C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225F007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2876D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39633B4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mobile (iOS/Android)</w:t>
            </w:r>
          </w:p>
        </w:tc>
        <w:tc>
          <w:tcPr>
            <w:tcW w:w="1160" w:type="dxa"/>
            <w:tcBorders>
              <w:top w:val="nil"/>
              <w:left w:val="nil"/>
              <w:bottom w:val="single" w:sz="4" w:space="0" w:color="808080"/>
              <w:right w:val="single" w:sz="4" w:space="0" w:color="808080"/>
            </w:tcBorders>
            <w:shd w:val="clear" w:color="auto" w:fill="auto"/>
            <w:vAlign w:val="bottom"/>
            <w:hideMark/>
          </w:tcPr>
          <w:p w14:paraId="2EE6976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5F4ACDC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3C59EE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F6D68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035CF6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789EC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E6F641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1EFA3441"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31A1038F"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09125F3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consoles (PlayStation 4, XBOX ONE)</w:t>
            </w:r>
          </w:p>
        </w:tc>
        <w:tc>
          <w:tcPr>
            <w:tcW w:w="1160" w:type="dxa"/>
            <w:tcBorders>
              <w:top w:val="nil"/>
              <w:left w:val="nil"/>
              <w:bottom w:val="single" w:sz="4" w:space="0" w:color="808080"/>
              <w:right w:val="single" w:sz="4" w:space="0" w:color="808080"/>
            </w:tcBorders>
            <w:shd w:val="clear" w:color="auto" w:fill="auto"/>
            <w:vAlign w:val="bottom"/>
            <w:hideMark/>
          </w:tcPr>
          <w:p w14:paraId="20DC7C4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459896D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9DEC6C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427C03D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2AAB9F7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510EA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510578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4B4F55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FB3582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1E49FFB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Programming for Mac OS</w:t>
            </w:r>
          </w:p>
        </w:tc>
        <w:tc>
          <w:tcPr>
            <w:tcW w:w="1160" w:type="dxa"/>
            <w:tcBorders>
              <w:top w:val="nil"/>
              <w:left w:val="nil"/>
              <w:bottom w:val="single" w:sz="4" w:space="0" w:color="808080"/>
              <w:right w:val="single" w:sz="4" w:space="0" w:color="808080"/>
            </w:tcBorders>
            <w:shd w:val="clear" w:color="auto" w:fill="auto"/>
            <w:vAlign w:val="bottom"/>
            <w:hideMark/>
          </w:tcPr>
          <w:p w14:paraId="17E44C8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2C58953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D61EF7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12DA6A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1F5FA53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351360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D933DC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7A97766F"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D342D5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5BB772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Debugging skills</w:t>
            </w:r>
          </w:p>
        </w:tc>
        <w:tc>
          <w:tcPr>
            <w:tcW w:w="1160" w:type="dxa"/>
            <w:tcBorders>
              <w:top w:val="nil"/>
              <w:left w:val="nil"/>
              <w:bottom w:val="single" w:sz="4" w:space="0" w:color="808080"/>
              <w:right w:val="single" w:sz="4" w:space="0" w:color="808080"/>
            </w:tcBorders>
            <w:shd w:val="clear" w:color="000000" w:fill="BDD7EE"/>
            <w:vAlign w:val="bottom"/>
            <w:hideMark/>
          </w:tcPr>
          <w:p w14:paraId="63D7279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5017124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2493F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64C6B3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CB97D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31F38B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FCEC6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09F7A2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FA7789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6C9DA7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Game/Software development Experience</w:t>
            </w:r>
          </w:p>
        </w:tc>
        <w:tc>
          <w:tcPr>
            <w:tcW w:w="1160" w:type="dxa"/>
            <w:tcBorders>
              <w:top w:val="nil"/>
              <w:left w:val="nil"/>
              <w:bottom w:val="single" w:sz="4" w:space="0" w:color="808080"/>
              <w:right w:val="single" w:sz="4" w:space="0" w:color="808080"/>
            </w:tcBorders>
            <w:shd w:val="clear" w:color="000000" w:fill="BDD7EE"/>
            <w:vAlign w:val="bottom"/>
            <w:hideMark/>
          </w:tcPr>
          <w:p w14:paraId="38D0295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24CE6AA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DDDB10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5CDC394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078DF7F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6C6E87C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98789"/>
            <w:noWrap/>
            <w:vAlign w:val="bottom"/>
            <w:hideMark/>
          </w:tcPr>
          <w:p w14:paraId="675C07A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5</w:t>
            </w:r>
          </w:p>
        </w:tc>
      </w:tr>
      <w:tr w:rsidR="00D11D6F" w:rsidRPr="00D11D6F" w14:paraId="2CA1EB8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11DD8C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4111FD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Development Portfolio</w:t>
            </w:r>
          </w:p>
        </w:tc>
        <w:tc>
          <w:tcPr>
            <w:tcW w:w="1160" w:type="dxa"/>
            <w:tcBorders>
              <w:top w:val="nil"/>
              <w:left w:val="nil"/>
              <w:bottom w:val="single" w:sz="4" w:space="0" w:color="808080"/>
              <w:right w:val="single" w:sz="4" w:space="0" w:color="808080"/>
            </w:tcBorders>
            <w:shd w:val="clear" w:color="000000" w:fill="EDEDED"/>
            <w:vAlign w:val="bottom"/>
            <w:hideMark/>
          </w:tcPr>
          <w:p w14:paraId="6A248187"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vAlign w:val="bottom"/>
            <w:hideMark/>
          </w:tcPr>
          <w:p w14:paraId="158A1AA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6E2CF66B"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EDEDED"/>
            <w:vAlign w:val="bottom"/>
            <w:hideMark/>
          </w:tcPr>
          <w:p w14:paraId="4DF655D7"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vAlign w:val="bottom"/>
            <w:hideMark/>
          </w:tcPr>
          <w:p w14:paraId="7E47F36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29513ED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2CE372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2A15DD87" w14:textId="77777777" w:rsidTr="00D11D6F">
        <w:trPr>
          <w:trHeight w:val="525"/>
        </w:trPr>
        <w:tc>
          <w:tcPr>
            <w:tcW w:w="1640" w:type="dxa"/>
            <w:vMerge/>
            <w:tcBorders>
              <w:top w:val="nil"/>
              <w:left w:val="single" w:sz="4" w:space="0" w:color="808080"/>
              <w:bottom w:val="single" w:sz="4" w:space="0" w:color="808080"/>
              <w:right w:val="single" w:sz="4" w:space="0" w:color="808080"/>
            </w:tcBorders>
            <w:vAlign w:val="center"/>
            <w:hideMark/>
          </w:tcPr>
          <w:p w14:paraId="5AD6107B"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6143287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Contribute innovative ideas towards production/development of a project</w:t>
            </w:r>
          </w:p>
        </w:tc>
        <w:tc>
          <w:tcPr>
            <w:tcW w:w="1160" w:type="dxa"/>
            <w:tcBorders>
              <w:top w:val="nil"/>
              <w:left w:val="nil"/>
              <w:bottom w:val="single" w:sz="4" w:space="0" w:color="808080"/>
              <w:right w:val="single" w:sz="4" w:space="0" w:color="808080"/>
            </w:tcBorders>
            <w:shd w:val="clear" w:color="auto" w:fill="auto"/>
            <w:vAlign w:val="bottom"/>
            <w:hideMark/>
          </w:tcPr>
          <w:p w14:paraId="6874E2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672DD6C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49621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E8C6FB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CA5BC2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D2F2E4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6104AE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63CC4D8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23E04F9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F59717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Multiplayer game development</w:t>
            </w:r>
          </w:p>
        </w:tc>
        <w:tc>
          <w:tcPr>
            <w:tcW w:w="1160" w:type="dxa"/>
            <w:tcBorders>
              <w:top w:val="nil"/>
              <w:left w:val="nil"/>
              <w:bottom w:val="single" w:sz="4" w:space="0" w:color="808080"/>
              <w:right w:val="single" w:sz="4" w:space="0" w:color="808080"/>
            </w:tcBorders>
            <w:shd w:val="clear" w:color="000000" w:fill="EDEDED"/>
            <w:vAlign w:val="bottom"/>
            <w:hideMark/>
          </w:tcPr>
          <w:p w14:paraId="55631C3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563DCA6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B8BF27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62E1BFE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098B163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7E0495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26B91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14414093"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2FC74435"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A906B0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Cross platform development</w:t>
            </w:r>
          </w:p>
        </w:tc>
        <w:tc>
          <w:tcPr>
            <w:tcW w:w="1160" w:type="dxa"/>
            <w:tcBorders>
              <w:top w:val="nil"/>
              <w:left w:val="nil"/>
              <w:bottom w:val="single" w:sz="4" w:space="0" w:color="808080"/>
              <w:right w:val="single" w:sz="4" w:space="0" w:color="808080"/>
            </w:tcBorders>
            <w:shd w:val="clear" w:color="000000" w:fill="EDEDED"/>
            <w:vAlign w:val="bottom"/>
            <w:hideMark/>
          </w:tcPr>
          <w:p w14:paraId="6166300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284E34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B2E80B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220D426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EDEDED"/>
            <w:vAlign w:val="bottom"/>
            <w:hideMark/>
          </w:tcPr>
          <w:p w14:paraId="71B9334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68F1C83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1E99FB0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72CA629D" w14:textId="77777777" w:rsidTr="00D11D6F">
        <w:trPr>
          <w:trHeight w:val="525"/>
        </w:trPr>
        <w:tc>
          <w:tcPr>
            <w:tcW w:w="1640" w:type="dxa"/>
            <w:vMerge/>
            <w:tcBorders>
              <w:top w:val="nil"/>
              <w:left w:val="single" w:sz="4" w:space="0" w:color="808080"/>
              <w:bottom w:val="single" w:sz="4" w:space="0" w:color="808080"/>
              <w:right w:val="single" w:sz="4" w:space="0" w:color="808080"/>
            </w:tcBorders>
            <w:vAlign w:val="center"/>
            <w:hideMark/>
          </w:tcPr>
          <w:p w14:paraId="2656FDE1"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vAlign w:val="bottom"/>
            <w:hideMark/>
          </w:tcPr>
          <w:p w14:paraId="7256563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Specialising engines (networking, physics rendering, level design etc.)</w:t>
            </w:r>
          </w:p>
        </w:tc>
        <w:tc>
          <w:tcPr>
            <w:tcW w:w="1160" w:type="dxa"/>
            <w:tcBorders>
              <w:top w:val="nil"/>
              <w:left w:val="nil"/>
              <w:bottom w:val="single" w:sz="4" w:space="0" w:color="808080"/>
              <w:right w:val="single" w:sz="4" w:space="0" w:color="808080"/>
            </w:tcBorders>
            <w:shd w:val="clear" w:color="000000" w:fill="EDEDED"/>
            <w:vAlign w:val="bottom"/>
            <w:hideMark/>
          </w:tcPr>
          <w:p w14:paraId="7537302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613F722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A0C2E1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051315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5DE187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45E5D5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0330661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7B109A27"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936197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B7B174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Modifying/implementing systems</w:t>
            </w:r>
          </w:p>
        </w:tc>
        <w:tc>
          <w:tcPr>
            <w:tcW w:w="1160" w:type="dxa"/>
            <w:tcBorders>
              <w:top w:val="nil"/>
              <w:left w:val="nil"/>
              <w:bottom w:val="single" w:sz="4" w:space="0" w:color="808080"/>
              <w:right w:val="single" w:sz="4" w:space="0" w:color="808080"/>
            </w:tcBorders>
            <w:shd w:val="clear" w:color="000000" w:fill="EDEDED"/>
            <w:vAlign w:val="bottom"/>
            <w:hideMark/>
          </w:tcPr>
          <w:p w14:paraId="0C39227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vAlign w:val="bottom"/>
            <w:hideMark/>
          </w:tcPr>
          <w:p w14:paraId="06EAF12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7E31AC5E"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noWrap/>
            <w:vAlign w:val="bottom"/>
            <w:hideMark/>
          </w:tcPr>
          <w:p w14:paraId="52AE9E7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1003037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EA9C9B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32AB921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11C395FE"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6F6B88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2124F0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IT Infrastructure Management and admin</w:t>
            </w:r>
          </w:p>
        </w:tc>
        <w:tc>
          <w:tcPr>
            <w:tcW w:w="1160" w:type="dxa"/>
            <w:tcBorders>
              <w:top w:val="nil"/>
              <w:left w:val="nil"/>
              <w:bottom w:val="single" w:sz="4" w:space="0" w:color="808080"/>
              <w:right w:val="single" w:sz="4" w:space="0" w:color="808080"/>
            </w:tcBorders>
            <w:shd w:val="clear" w:color="auto" w:fill="auto"/>
            <w:vAlign w:val="bottom"/>
            <w:hideMark/>
          </w:tcPr>
          <w:p w14:paraId="136F025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24BA411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185FECA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3062EE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0F41961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622842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3D9B817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4BECBF04"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75DF53C"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0A95CEF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Datacentre Operation</w:t>
            </w:r>
          </w:p>
        </w:tc>
        <w:tc>
          <w:tcPr>
            <w:tcW w:w="1160" w:type="dxa"/>
            <w:tcBorders>
              <w:top w:val="nil"/>
              <w:left w:val="nil"/>
              <w:bottom w:val="single" w:sz="4" w:space="0" w:color="808080"/>
              <w:right w:val="single" w:sz="4" w:space="0" w:color="808080"/>
            </w:tcBorders>
            <w:shd w:val="clear" w:color="auto" w:fill="auto"/>
            <w:vAlign w:val="bottom"/>
            <w:hideMark/>
          </w:tcPr>
          <w:p w14:paraId="3031E79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58D9FF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253E64A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5A73A2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B6F80F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FB3CC3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FAF1CB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7440133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468DAF0"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5A404E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Server Virtualization</w:t>
            </w:r>
          </w:p>
        </w:tc>
        <w:tc>
          <w:tcPr>
            <w:tcW w:w="1160" w:type="dxa"/>
            <w:tcBorders>
              <w:top w:val="nil"/>
              <w:left w:val="nil"/>
              <w:bottom w:val="single" w:sz="4" w:space="0" w:color="808080"/>
              <w:right w:val="single" w:sz="4" w:space="0" w:color="808080"/>
            </w:tcBorders>
            <w:shd w:val="clear" w:color="auto" w:fill="auto"/>
            <w:vAlign w:val="bottom"/>
            <w:hideMark/>
          </w:tcPr>
          <w:p w14:paraId="105CD1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3F06FA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9F797CE"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A87A0A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002A6F2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76F6C7C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745B790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1396D61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592EB61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00C93B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Network Engineering and security</w:t>
            </w:r>
          </w:p>
        </w:tc>
        <w:tc>
          <w:tcPr>
            <w:tcW w:w="1160" w:type="dxa"/>
            <w:tcBorders>
              <w:top w:val="nil"/>
              <w:left w:val="nil"/>
              <w:bottom w:val="single" w:sz="4" w:space="0" w:color="808080"/>
              <w:right w:val="single" w:sz="4" w:space="0" w:color="808080"/>
            </w:tcBorders>
            <w:shd w:val="clear" w:color="auto" w:fill="auto"/>
            <w:vAlign w:val="bottom"/>
            <w:hideMark/>
          </w:tcPr>
          <w:p w14:paraId="2D8B4A3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3A9FF8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3BBDEEE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08331F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41FC77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233DCB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6AA6945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7C77666"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C9FA7BE"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3F2DBC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Network protocols and communication (TCP, UDP, HTTP)</w:t>
            </w:r>
          </w:p>
        </w:tc>
        <w:tc>
          <w:tcPr>
            <w:tcW w:w="1160" w:type="dxa"/>
            <w:tcBorders>
              <w:top w:val="nil"/>
              <w:left w:val="nil"/>
              <w:bottom w:val="single" w:sz="4" w:space="0" w:color="808080"/>
              <w:right w:val="single" w:sz="4" w:space="0" w:color="808080"/>
            </w:tcBorders>
            <w:shd w:val="clear" w:color="auto" w:fill="auto"/>
            <w:vAlign w:val="bottom"/>
            <w:hideMark/>
          </w:tcPr>
          <w:p w14:paraId="06E5F3C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EC6D42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CC54CA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81AB23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3345C2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AC0DC8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3D9DB8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3C092C0E"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A16154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C3AFFA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Linux platform</w:t>
            </w:r>
          </w:p>
        </w:tc>
        <w:tc>
          <w:tcPr>
            <w:tcW w:w="1160" w:type="dxa"/>
            <w:tcBorders>
              <w:top w:val="nil"/>
              <w:left w:val="nil"/>
              <w:bottom w:val="single" w:sz="4" w:space="0" w:color="808080"/>
              <w:right w:val="single" w:sz="4" w:space="0" w:color="808080"/>
            </w:tcBorders>
            <w:shd w:val="clear" w:color="auto" w:fill="auto"/>
            <w:vAlign w:val="bottom"/>
            <w:hideMark/>
          </w:tcPr>
          <w:p w14:paraId="5E6FD3E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03225F3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8AC01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9B00B9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1B86FA0"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B9F1E9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1264B1E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0D5F65AD"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6EBDFB7"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1F2460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Client-server architecture</w:t>
            </w:r>
          </w:p>
        </w:tc>
        <w:tc>
          <w:tcPr>
            <w:tcW w:w="1160" w:type="dxa"/>
            <w:tcBorders>
              <w:top w:val="nil"/>
              <w:left w:val="nil"/>
              <w:bottom w:val="single" w:sz="4" w:space="0" w:color="808080"/>
              <w:right w:val="single" w:sz="4" w:space="0" w:color="808080"/>
            </w:tcBorders>
            <w:shd w:val="clear" w:color="auto" w:fill="auto"/>
            <w:vAlign w:val="bottom"/>
            <w:hideMark/>
          </w:tcPr>
          <w:p w14:paraId="2675262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745751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EA8F14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723D246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2EAA8E0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017CA9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BC4864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3F100C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1FCC4D34"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BBA95E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Web application development</w:t>
            </w:r>
          </w:p>
        </w:tc>
        <w:tc>
          <w:tcPr>
            <w:tcW w:w="1160" w:type="dxa"/>
            <w:tcBorders>
              <w:top w:val="nil"/>
              <w:left w:val="nil"/>
              <w:bottom w:val="single" w:sz="4" w:space="0" w:color="808080"/>
              <w:right w:val="single" w:sz="4" w:space="0" w:color="808080"/>
            </w:tcBorders>
            <w:shd w:val="clear" w:color="auto" w:fill="auto"/>
            <w:vAlign w:val="bottom"/>
            <w:hideMark/>
          </w:tcPr>
          <w:p w14:paraId="4016EE0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4AB76F3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A3292E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13AA6C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21CC15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6431DE0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68208DE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60D7932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0FB7CA0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18CE526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API development and software</w:t>
            </w:r>
          </w:p>
        </w:tc>
        <w:tc>
          <w:tcPr>
            <w:tcW w:w="1160" w:type="dxa"/>
            <w:tcBorders>
              <w:top w:val="nil"/>
              <w:left w:val="nil"/>
              <w:bottom w:val="single" w:sz="4" w:space="0" w:color="808080"/>
              <w:right w:val="single" w:sz="4" w:space="0" w:color="808080"/>
            </w:tcBorders>
            <w:shd w:val="clear" w:color="auto" w:fill="auto"/>
            <w:vAlign w:val="bottom"/>
            <w:hideMark/>
          </w:tcPr>
          <w:p w14:paraId="3E3CD7F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F35292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57930AF"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54D902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B9FF54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2912E6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6AD4909"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06A801B"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935BB9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2D6ADAC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AWS Serverless experience</w:t>
            </w:r>
          </w:p>
        </w:tc>
        <w:tc>
          <w:tcPr>
            <w:tcW w:w="1160" w:type="dxa"/>
            <w:tcBorders>
              <w:top w:val="nil"/>
              <w:left w:val="nil"/>
              <w:bottom w:val="single" w:sz="4" w:space="0" w:color="808080"/>
              <w:right w:val="single" w:sz="4" w:space="0" w:color="808080"/>
            </w:tcBorders>
            <w:shd w:val="clear" w:color="auto" w:fill="auto"/>
            <w:vAlign w:val="bottom"/>
            <w:hideMark/>
          </w:tcPr>
          <w:p w14:paraId="7757402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694620A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25F1E3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5616769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36CFBC6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5A7B441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45F0C2B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1F0B7619"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50C16A4B"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27179AF6"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4FA08F6E"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5DAB546A"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0D23E1A"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6CA52BE2"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7915F0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3EF79F55"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3CA84929"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0BF2828E" w14:textId="77777777" w:rsidTr="00D11D6F">
        <w:trPr>
          <w:trHeight w:val="300"/>
        </w:trPr>
        <w:tc>
          <w:tcPr>
            <w:tcW w:w="1640" w:type="dxa"/>
            <w:vMerge w:val="restart"/>
            <w:tcBorders>
              <w:top w:val="nil"/>
              <w:left w:val="single" w:sz="4" w:space="0" w:color="808080"/>
              <w:bottom w:val="single" w:sz="4" w:space="0" w:color="808080"/>
              <w:right w:val="single" w:sz="4" w:space="0" w:color="808080"/>
            </w:tcBorders>
            <w:shd w:val="clear" w:color="000000" w:fill="DDEBF7"/>
            <w:noWrap/>
            <w:vAlign w:val="center"/>
            <w:hideMark/>
          </w:tcPr>
          <w:p w14:paraId="15BE6C82" w14:textId="77777777" w:rsidR="00D11D6F" w:rsidRPr="00D11D6F" w:rsidRDefault="00D11D6F" w:rsidP="00D11D6F">
            <w:pPr>
              <w:spacing w:line="240" w:lineRule="auto"/>
              <w:jc w:val="center"/>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Skills</w:t>
            </w:r>
          </w:p>
        </w:tc>
        <w:tc>
          <w:tcPr>
            <w:tcW w:w="5420" w:type="dxa"/>
            <w:tcBorders>
              <w:top w:val="nil"/>
              <w:left w:val="nil"/>
              <w:bottom w:val="single" w:sz="4" w:space="0" w:color="808080"/>
              <w:right w:val="single" w:sz="4" w:space="0" w:color="808080"/>
            </w:tcBorders>
            <w:shd w:val="clear" w:color="auto" w:fill="auto"/>
            <w:noWrap/>
            <w:vAlign w:val="bottom"/>
            <w:hideMark/>
          </w:tcPr>
          <w:p w14:paraId="45557F62"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Project Management</w:t>
            </w:r>
          </w:p>
        </w:tc>
        <w:tc>
          <w:tcPr>
            <w:tcW w:w="1160" w:type="dxa"/>
            <w:tcBorders>
              <w:top w:val="nil"/>
              <w:left w:val="nil"/>
              <w:bottom w:val="single" w:sz="4" w:space="0" w:color="808080"/>
              <w:right w:val="single" w:sz="4" w:space="0" w:color="808080"/>
            </w:tcBorders>
            <w:shd w:val="clear" w:color="auto" w:fill="auto"/>
            <w:vAlign w:val="bottom"/>
            <w:hideMark/>
          </w:tcPr>
          <w:p w14:paraId="7C04A95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9E262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auto" w:fill="auto"/>
            <w:noWrap/>
            <w:vAlign w:val="bottom"/>
            <w:hideMark/>
          </w:tcPr>
          <w:p w14:paraId="5CD7692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EE9E95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7EAA79B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D0C2EA7"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0766C07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4CC81219"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1873595"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6B1F9794"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Work within a team</w:t>
            </w:r>
          </w:p>
        </w:tc>
        <w:tc>
          <w:tcPr>
            <w:tcW w:w="1160" w:type="dxa"/>
            <w:tcBorders>
              <w:top w:val="nil"/>
              <w:left w:val="nil"/>
              <w:bottom w:val="single" w:sz="4" w:space="0" w:color="808080"/>
              <w:right w:val="single" w:sz="4" w:space="0" w:color="808080"/>
            </w:tcBorders>
            <w:shd w:val="clear" w:color="000000" w:fill="BDD7EE"/>
            <w:vAlign w:val="bottom"/>
            <w:hideMark/>
          </w:tcPr>
          <w:p w14:paraId="3606EBB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428ED64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EDEDED"/>
            <w:vAlign w:val="bottom"/>
            <w:hideMark/>
          </w:tcPr>
          <w:p w14:paraId="7CBF3E1A"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auto" w:fill="auto"/>
            <w:noWrap/>
            <w:vAlign w:val="bottom"/>
            <w:hideMark/>
          </w:tcPr>
          <w:p w14:paraId="4FBE634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55F29F89"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57DF2C5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98789"/>
            <w:noWrap/>
            <w:vAlign w:val="bottom"/>
            <w:hideMark/>
          </w:tcPr>
          <w:p w14:paraId="27B4590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5</w:t>
            </w:r>
          </w:p>
        </w:tc>
      </w:tr>
      <w:tr w:rsidR="00D11D6F" w:rsidRPr="00D11D6F" w14:paraId="5BCD19A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326B1788"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51729D10"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roofErr w:type="spellStart"/>
            <w:r w:rsidRPr="00D11D6F">
              <w:rPr>
                <w:rFonts w:ascii="Calibri" w:eastAsia="Times New Roman" w:hAnsi="Calibri" w:cs="Calibri"/>
                <w:b w:val="0"/>
                <w:color w:val="000000"/>
                <w:sz w:val="20"/>
                <w:szCs w:val="20"/>
                <w:lang w:val="en-AU" w:eastAsia="en-AU"/>
              </w:rPr>
              <w:t>Self Motivated</w:t>
            </w:r>
            <w:proofErr w:type="spellEnd"/>
            <w:r w:rsidRPr="00D11D6F">
              <w:rPr>
                <w:rFonts w:ascii="Calibri" w:eastAsia="Times New Roman" w:hAnsi="Calibri" w:cs="Calibri"/>
                <w:b w:val="0"/>
                <w:color w:val="000000"/>
                <w:sz w:val="20"/>
                <w:szCs w:val="20"/>
                <w:lang w:val="en-AU" w:eastAsia="en-AU"/>
              </w:rPr>
              <w:t>/Strong work ethic</w:t>
            </w:r>
          </w:p>
        </w:tc>
        <w:tc>
          <w:tcPr>
            <w:tcW w:w="1160" w:type="dxa"/>
            <w:tcBorders>
              <w:top w:val="nil"/>
              <w:left w:val="nil"/>
              <w:bottom w:val="single" w:sz="4" w:space="0" w:color="808080"/>
              <w:right w:val="single" w:sz="4" w:space="0" w:color="808080"/>
            </w:tcBorders>
            <w:shd w:val="clear" w:color="000000" w:fill="BDD7EE"/>
            <w:vAlign w:val="bottom"/>
            <w:hideMark/>
          </w:tcPr>
          <w:p w14:paraId="350054C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68C1AB6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8D8E548"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63E0DFB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44F319D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D32327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49C66993"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570B983A"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65DC8B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6E95B3C"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Excellent Communication skills</w:t>
            </w:r>
          </w:p>
        </w:tc>
        <w:tc>
          <w:tcPr>
            <w:tcW w:w="1160" w:type="dxa"/>
            <w:tcBorders>
              <w:top w:val="nil"/>
              <w:left w:val="nil"/>
              <w:bottom w:val="single" w:sz="4" w:space="0" w:color="808080"/>
              <w:right w:val="single" w:sz="4" w:space="0" w:color="808080"/>
            </w:tcBorders>
            <w:shd w:val="clear" w:color="000000" w:fill="BDD7EE"/>
            <w:vAlign w:val="bottom"/>
            <w:hideMark/>
          </w:tcPr>
          <w:p w14:paraId="315DEF5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7BB33DE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w:t>
            </w:r>
          </w:p>
        </w:tc>
        <w:tc>
          <w:tcPr>
            <w:tcW w:w="1160" w:type="dxa"/>
            <w:tcBorders>
              <w:top w:val="nil"/>
              <w:left w:val="nil"/>
              <w:bottom w:val="single" w:sz="4" w:space="0" w:color="808080"/>
              <w:right w:val="single" w:sz="4" w:space="0" w:color="808080"/>
            </w:tcBorders>
            <w:shd w:val="clear" w:color="000000" w:fill="BDD7EE"/>
            <w:vAlign w:val="bottom"/>
            <w:hideMark/>
          </w:tcPr>
          <w:p w14:paraId="2659F52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641F6C6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EDEDED"/>
            <w:vAlign w:val="bottom"/>
            <w:hideMark/>
          </w:tcPr>
          <w:p w14:paraId="248DA573"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6910E8F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8696B"/>
            <w:noWrap/>
            <w:vAlign w:val="bottom"/>
            <w:hideMark/>
          </w:tcPr>
          <w:p w14:paraId="48C5604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6</w:t>
            </w:r>
          </w:p>
        </w:tc>
      </w:tr>
      <w:tr w:rsidR="00D11D6F" w:rsidRPr="00D11D6F" w14:paraId="455BC82A"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72DBBC63"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72D7219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Problem Solving Skills</w:t>
            </w:r>
          </w:p>
        </w:tc>
        <w:tc>
          <w:tcPr>
            <w:tcW w:w="1160" w:type="dxa"/>
            <w:tcBorders>
              <w:top w:val="nil"/>
              <w:left w:val="nil"/>
              <w:bottom w:val="single" w:sz="4" w:space="0" w:color="808080"/>
              <w:right w:val="single" w:sz="4" w:space="0" w:color="808080"/>
            </w:tcBorders>
            <w:shd w:val="clear" w:color="000000" w:fill="BDD7EE"/>
            <w:vAlign w:val="bottom"/>
            <w:hideMark/>
          </w:tcPr>
          <w:p w14:paraId="422F9E6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37DCB07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86A469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0227FF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EDEDED"/>
            <w:vAlign w:val="bottom"/>
            <w:hideMark/>
          </w:tcPr>
          <w:p w14:paraId="16933B23" w14:textId="77777777" w:rsidR="00D11D6F" w:rsidRPr="00D11D6F" w:rsidRDefault="00D11D6F" w:rsidP="00D11D6F">
            <w:pPr>
              <w:spacing w:line="240" w:lineRule="auto"/>
              <w:jc w:val="center"/>
              <w:rPr>
                <w:rFonts w:ascii="Calibri" w:eastAsia="Times New Roman" w:hAnsi="Calibri" w:cs="Calibri"/>
                <w:b w:val="0"/>
                <w:i/>
                <w:iCs/>
                <w:color w:val="000000"/>
                <w:sz w:val="20"/>
                <w:szCs w:val="20"/>
                <w:lang w:val="en-AU" w:eastAsia="en-AU"/>
              </w:rPr>
            </w:pPr>
            <w:r w:rsidRPr="00D11D6F">
              <w:rPr>
                <w:rFonts w:ascii="Calibri" w:eastAsia="Times New Roman" w:hAnsi="Calibri" w:cs="Calibri"/>
                <w:b w:val="0"/>
                <w:i/>
                <w:iCs/>
                <w:color w:val="000000"/>
                <w:sz w:val="20"/>
                <w:szCs w:val="20"/>
                <w:lang w:val="en-AU" w:eastAsia="en-AU"/>
              </w:rPr>
              <w:t>(implied)</w:t>
            </w:r>
          </w:p>
        </w:tc>
        <w:tc>
          <w:tcPr>
            <w:tcW w:w="1160" w:type="dxa"/>
            <w:tcBorders>
              <w:top w:val="nil"/>
              <w:left w:val="nil"/>
              <w:bottom w:val="single" w:sz="4" w:space="0" w:color="808080"/>
              <w:right w:val="single" w:sz="4" w:space="0" w:color="808080"/>
            </w:tcBorders>
            <w:shd w:val="clear" w:color="000000" w:fill="BDD7EE"/>
            <w:vAlign w:val="bottom"/>
            <w:hideMark/>
          </w:tcPr>
          <w:p w14:paraId="2950677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BC2C4"/>
            <w:noWrap/>
            <w:vAlign w:val="bottom"/>
            <w:hideMark/>
          </w:tcPr>
          <w:p w14:paraId="0C9EDB9D"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3</w:t>
            </w:r>
          </w:p>
        </w:tc>
      </w:tr>
      <w:tr w:rsidR="00D11D6F" w:rsidRPr="00D11D6F" w14:paraId="4A6C8CC0"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6D1ABA9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57509B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Passion for Games, game services</w:t>
            </w:r>
          </w:p>
        </w:tc>
        <w:tc>
          <w:tcPr>
            <w:tcW w:w="1160" w:type="dxa"/>
            <w:tcBorders>
              <w:top w:val="nil"/>
              <w:left w:val="nil"/>
              <w:bottom w:val="single" w:sz="4" w:space="0" w:color="808080"/>
              <w:right w:val="single" w:sz="4" w:space="0" w:color="808080"/>
            </w:tcBorders>
            <w:shd w:val="clear" w:color="000000" w:fill="BDD7EE"/>
            <w:vAlign w:val="bottom"/>
            <w:hideMark/>
          </w:tcPr>
          <w:p w14:paraId="6601DF9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vAlign w:val="bottom"/>
            <w:hideMark/>
          </w:tcPr>
          <w:p w14:paraId="70EB42E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C716CD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000000" w:fill="BDD7EE"/>
            <w:vAlign w:val="bottom"/>
            <w:hideMark/>
          </w:tcPr>
          <w:p w14:paraId="7669F38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9B0B0C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6A7A8C3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AA4A7"/>
            <w:noWrap/>
            <w:vAlign w:val="bottom"/>
            <w:hideMark/>
          </w:tcPr>
          <w:p w14:paraId="7A63317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4</w:t>
            </w:r>
          </w:p>
        </w:tc>
      </w:tr>
      <w:tr w:rsidR="00D11D6F" w:rsidRPr="00D11D6F" w14:paraId="6CD86A72"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1606D5A"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2B4FFA1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Strong organisational skills</w:t>
            </w:r>
          </w:p>
        </w:tc>
        <w:tc>
          <w:tcPr>
            <w:tcW w:w="1160" w:type="dxa"/>
            <w:tcBorders>
              <w:top w:val="nil"/>
              <w:left w:val="nil"/>
              <w:bottom w:val="single" w:sz="4" w:space="0" w:color="808080"/>
              <w:right w:val="single" w:sz="4" w:space="0" w:color="808080"/>
            </w:tcBorders>
            <w:shd w:val="clear" w:color="auto" w:fill="auto"/>
            <w:vAlign w:val="bottom"/>
            <w:hideMark/>
          </w:tcPr>
          <w:p w14:paraId="363A7A3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C6F1705"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4CD31DDE"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5A2D9BA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22B90C85"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3021FC4B"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DFE2"/>
            <w:noWrap/>
            <w:vAlign w:val="bottom"/>
            <w:hideMark/>
          </w:tcPr>
          <w:p w14:paraId="22D8A902"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2</w:t>
            </w:r>
          </w:p>
        </w:tc>
      </w:tr>
      <w:tr w:rsidR="00D11D6F" w:rsidRPr="00D11D6F" w14:paraId="645F9698"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5788482"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3B805B0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Ability to work under pressure and prioritise tasks</w:t>
            </w:r>
          </w:p>
        </w:tc>
        <w:tc>
          <w:tcPr>
            <w:tcW w:w="1160" w:type="dxa"/>
            <w:tcBorders>
              <w:top w:val="nil"/>
              <w:left w:val="nil"/>
              <w:bottom w:val="single" w:sz="4" w:space="0" w:color="808080"/>
              <w:right w:val="single" w:sz="4" w:space="0" w:color="808080"/>
            </w:tcBorders>
            <w:shd w:val="clear" w:color="auto" w:fill="auto"/>
            <w:vAlign w:val="bottom"/>
            <w:hideMark/>
          </w:tcPr>
          <w:p w14:paraId="4631C3CF"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7E31BDF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5552219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nil"/>
              <w:left w:val="nil"/>
              <w:bottom w:val="single" w:sz="4" w:space="0" w:color="808080"/>
              <w:right w:val="single" w:sz="4" w:space="0" w:color="808080"/>
            </w:tcBorders>
            <w:shd w:val="clear" w:color="auto" w:fill="auto"/>
            <w:noWrap/>
            <w:vAlign w:val="bottom"/>
            <w:hideMark/>
          </w:tcPr>
          <w:p w14:paraId="4ADFB523"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334CF4B"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1C011FFA"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72348858"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11D6F" w14:paraId="23EBC4B5" w14:textId="77777777" w:rsidTr="00D11D6F">
        <w:trPr>
          <w:trHeight w:val="300"/>
        </w:trPr>
        <w:tc>
          <w:tcPr>
            <w:tcW w:w="1640" w:type="dxa"/>
            <w:vMerge/>
            <w:tcBorders>
              <w:top w:val="nil"/>
              <w:left w:val="single" w:sz="4" w:space="0" w:color="808080"/>
              <w:bottom w:val="single" w:sz="4" w:space="0" w:color="808080"/>
              <w:right w:val="single" w:sz="4" w:space="0" w:color="808080"/>
            </w:tcBorders>
            <w:vAlign w:val="center"/>
            <w:hideMark/>
          </w:tcPr>
          <w:p w14:paraId="42214486" w14:textId="77777777" w:rsidR="00D11D6F" w:rsidRPr="00D11D6F" w:rsidRDefault="00D11D6F" w:rsidP="00D11D6F">
            <w:pPr>
              <w:spacing w:line="240" w:lineRule="auto"/>
              <w:rPr>
                <w:rFonts w:ascii="Calibri" w:eastAsia="Times New Roman" w:hAnsi="Calibri" w:cs="Calibri"/>
                <w:bCs/>
                <w:color w:val="000000"/>
                <w:sz w:val="20"/>
                <w:szCs w:val="20"/>
                <w:lang w:val="en-AU" w:eastAsia="en-AU"/>
              </w:rPr>
            </w:pPr>
          </w:p>
        </w:tc>
        <w:tc>
          <w:tcPr>
            <w:tcW w:w="5420" w:type="dxa"/>
            <w:tcBorders>
              <w:top w:val="nil"/>
              <w:left w:val="nil"/>
              <w:bottom w:val="single" w:sz="4" w:space="0" w:color="808080"/>
              <w:right w:val="single" w:sz="4" w:space="0" w:color="808080"/>
            </w:tcBorders>
            <w:shd w:val="clear" w:color="auto" w:fill="auto"/>
            <w:noWrap/>
            <w:vAlign w:val="bottom"/>
            <w:hideMark/>
          </w:tcPr>
          <w:p w14:paraId="114E9376"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Strong attention to detail</w:t>
            </w:r>
          </w:p>
        </w:tc>
        <w:tc>
          <w:tcPr>
            <w:tcW w:w="1160" w:type="dxa"/>
            <w:tcBorders>
              <w:top w:val="nil"/>
              <w:left w:val="nil"/>
              <w:bottom w:val="single" w:sz="4" w:space="0" w:color="808080"/>
              <w:right w:val="single" w:sz="4" w:space="0" w:color="808080"/>
            </w:tcBorders>
            <w:shd w:val="clear" w:color="auto" w:fill="auto"/>
            <w:vAlign w:val="bottom"/>
            <w:hideMark/>
          </w:tcPr>
          <w:p w14:paraId="0E7BD3FC"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F803447"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vAlign w:val="bottom"/>
            <w:hideMark/>
          </w:tcPr>
          <w:p w14:paraId="3462577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3BC1671D"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auto" w:fill="auto"/>
            <w:noWrap/>
            <w:vAlign w:val="bottom"/>
            <w:hideMark/>
          </w:tcPr>
          <w:p w14:paraId="059D8DF1"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 </w:t>
            </w:r>
          </w:p>
        </w:tc>
        <w:tc>
          <w:tcPr>
            <w:tcW w:w="1160" w:type="dxa"/>
            <w:tcBorders>
              <w:top w:val="nil"/>
              <w:left w:val="nil"/>
              <w:bottom w:val="single" w:sz="4" w:space="0" w:color="808080"/>
              <w:right w:val="single" w:sz="4" w:space="0" w:color="808080"/>
            </w:tcBorders>
            <w:shd w:val="clear" w:color="000000" w:fill="BDD7EE"/>
            <w:vAlign w:val="bottom"/>
            <w:hideMark/>
          </w:tcPr>
          <w:p w14:paraId="085B1831"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w:t>
            </w:r>
          </w:p>
        </w:tc>
        <w:tc>
          <w:tcPr>
            <w:tcW w:w="1160" w:type="dxa"/>
            <w:tcBorders>
              <w:top w:val="single" w:sz="4" w:space="0" w:color="808080"/>
              <w:left w:val="single" w:sz="4" w:space="0" w:color="808080"/>
              <w:bottom w:val="single" w:sz="4" w:space="0" w:color="808080"/>
              <w:right w:val="single" w:sz="4" w:space="0" w:color="808080"/>
            </w:tcBorders>
            <w:shd w:val="clear" w:color="000000" w:fill="FCFCFF"/>
            <w:noWrap/>
            <w:vAlign w:val="bottom"/>
            <w:hideMark/>
          </w:tcPr>
          <w:p w14:paraId="29BBC7C6"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1</w:t>
            </w:r>
          </w:p>
        </w:tc>
      </w:tr>
      <w:tr w:rsidR="00D11D6F" w:rsidRPr="00D33C2E" w14:paraId="08D57780" w14:textId="77777777" w:rsidTr="00D11D6F">
        <w:trPr>
          <w:trHeight w:val="60"/>
        </w:trPr>
        <w:tc>
          <w:tcPr>
            <w:tcW w:w="1640" w:type="dxa"/>
            <w:tcBorders>
              <w:top w:val="nil"/>
              <w:left w:val="single" w:sz="4" w:space="0" w:color="808080"/>
              <w:bottom w:val="single" w:sz="4" w:space="0" w:color="808080"/>
              <w:right w:val="single" w:sz="4" w:space="0" w:color="808080"/>
            </w:tcBorders>
            <w:shd w:val="clear" w:color="000000" w:fill="D0CECE"/>
            <w:noWrap/>
            <w:vAlign w:val="bottom"/>
            <w:hideMark/>
          </w:tcPr>
          <w:p w14:paraId="26E61C1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5420" w:type="dxa"/>
            <w:tcBorders>
              <w:top w:val="nil"/>
              <w:left w:val="nil"/>
              <w:bottom w:val="single" w:sz="4" w:space="0" w:color="808080"/>
              <w:right w:val="single" w:sz="4" w:space="0" w:color="808080"/>
            </w:tcBorders>
            <w:shd w:val="clear" w:color="000000" w:fill="D0CECE"/>
            <w:noWrap/>
            <w:vAlign w:val="bottom"/>
            <w:hideMark/>
          </w:tcPr>
          <w:p w14:paraId="64CF5027"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0042C6CE"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vAlign w:val="bottom"/>
            <w:hideMark/>
          </w:tcPr>
          <w:p w14:paraId="1CD19020" w14:textId="77777777" w:rsidR="00D11D6F" w:rsidRPr="00D33C2E" w:rsidRDefault="00D11D6F" w:rsidP="00D11D6F">
            <w:pPr>
              <w:spacing w:line="240" w:lineRule="auto"/>
              <w:jc w:val="center"/>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2E92D37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51C6B10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4E813F1D"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4F5F2DE0"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c>
          <w:tcPr>
            <w:tcW w:w="1160" w:type="dxa"/>
            <w:tcBorders>
              <w:top w:val="nil"/>
              <w:left w:val="nil"/>
              <w:bottom w:val="single" w:sz="4" w:space="0" w:color="808080"/>
              <w:right w:val="single" w:sz="4" w:space="0" w:color="808080"/>
            </w:tcBorders>
            <w:shd w:val="clear" w:color="000000" w:fill="D0CECE"/>
            <w:noWrap/>
            <w:vAlign w:val="bottom"/>
            <w:hideMark/>
          </w:tcPr>
          <w:p w14:paraId="116FCB43" w14:textId="77777777" w:rsidR="00D11D6F" w:rsidRPr="00D33C2E" w:rsidRDefault="00D11D6F" w:rsidP="00D11D6F">
            <w:pPr>
              <w:spacing w:line="240" w:lineRule="auto"/>
              <w:rPr>
                <w:rFonts w:ascii="Calibri" w:eastAsia="Times New Roman" w:hAnsi="Calibri" w:cs="Calibri"/>
                <w:b w:val="0"/>
                <w:color w:val="000000"/>
                <w:sz w:val="8"/>
                <w:szCs w:val="8"/>
                <w:lang w:val="en-AU" w:eastAsia="en-AU"/>
              </w:rPr>
            </w:pPr>
            <w:r w:rsidRPr="00D33C2E">
              <w:rPr>
                <w:rFonts w:ascii="Calibri" w:eastAsia="Times New Roman" w:hAnsi="Calibri" w:cs="Calibri"/>
                <w:b w:val="0"/>
                <w:color w:val="000000"/>
                <w:sz w:val="8"/>
                <w:szCs w:val="8"/>
                <w:lang w:val="en-AU" w:eastAsia="en-AU"/>
              </w:rPr>
              <w:t> </w:t>
            </w:r>
          </w:p>
        </w:tc>
      </w:tr>
      <w:tr w:rsidR="00D11D6F" w:rsidRPr="00D11D6F" w14:paraId="261464C6" w14:textId="77777777" w:rsidTr="00D11D6F">
        <w:trPr>
          <w:trHeight w:val="315"/>
        </w:trPr>
        <w:tc>
          <w:tcPr>
            <w:tcW w:w="1640" w:type="dxa"/>
            <w:tcBorders>
              <w:top w:val="nil"/>
              <w:left w:val="nil"/>
              <w:bottom w:val="nil"/>
              <w:right w:val="nil"/>
            </w:tcBorders>
            <w:shd w:val="clear" w:color="auto" w:fill="auto"/>
            <w:noWrap/>
            <w:vAlign w:val="bottom"/>
            <w:hideMark/>
          </w:tcPr>
          <w:p w14:paraId="005618C9" w14:textId="77777777" w:rsidR="00D11D6F" w:rsidRPr="00D11D6F" w:rsidRDefault="00D11D6F" w:rsidP="00D11D6F">
            <w:pPr>
              <w:spacing w:line="240" w:lineRule="auto"/>
              <w:rPr>
                <w:rFonts w:ascii="Calibri" w:eastAsia="Times New Roman" w:hAnsi="Calibri" w:cs="Calibri"/>
                <w:b w:val="0"/>
                <w:color w:val="000000"/>
                <w:sz w:val="20"/>
                <w:szCs w:val="20"/>
                <w:lang w:val="en-AU" w:eastAsia="en-AU"/>
              </w:rPr>
            </w:pPr>
          </w:p>
        </w:tc>
        <w:tc>
          <w:tcPr>
            <w:tcW w:w="5420" w:type="dxa"/>
            <w:tcBorders>
              <w:top w:val="nil"/>
              <w:left w:val="nil"/>
              <w:bottom w:val="nil"/>
              <w:right w:val="nil"/>
            </w:tcBorders>
            <w:shd w:val="clear" w:color="auto" w:fill="auto"/>
            <w:noWrap/>
            <w:vAlign w:val="bottom"/>
            <w:hideMark/>
          </w:tcPr>
          <w:p w14:paraId="02017BBD" w14:textId="77777777" w:rsidR="00D11D6F" w:rsidRPr="00D11D6F" w:rsidRDefault="00D11D6F" w:rsidP="00D11D6F">
            <w:pPr>
              <w:spacing w:line="240" w:lineRule="auto"/>
              <w:jc w:val="right"/>
              <w:rPr>
                <w:rFonts w:ascii="Calibri" w:eastAsia="Times New Roman" w:hAnsi="Calibri" w:cs="Calibri"/>
                <w:bCs/>
                <w:color w:val="000000"/>
                <w:sz w:val="20"/>
                <w:szCs w:val="20"/>
                <w:lang w:val="en-AU" w:eastAsia="en-AU"/>
              </w:rPr>
            </w:pPr>
            <w:r w:rsidRPr="00D11D6F">
              <w:rPr>
                <w:rFonts w:ascii="Calibri" w:eastAsia="Times New Roman" w:hAnsi="Calibri" w:cs="Calibri"/>
                <w:bCs/>
                <w:color w:val="000000"/>
                <w:sz w:val="20"/>
                <w:szCs w:val="20"/>
                <w:lang w:val="en-AU" w:eastAsia="en-AU"/>
              </w:rPr>
              <w:t>Key:</w:t>
            </w:r>
          </w:p>
        </w:tc>
        <w:tc>
          <w:tcPr>
            <w:tcW w:w="116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0DF4B54A"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R = Required Skills</w:t>
            </w:r>
          </w:p>
        </w:tc>
        <w:tc>
          <w:tcPr>
            <w:tcW w:w="1160" w:type="dxa"/>
            <w:tcBorders>
              <w:top w:val="nil"/>
              <w:left w:val="single" w:sz="4" w:space="0" w:color="808080"/>
              <w:bottom w:val="single" w:sz="4" w:space="0" w:color="808080"/>
              <w:right w:val="single" w:sz="4" w:space="0" w:color="808080"/>
            </w:tcBorders>
            <w:shd w:val="clear" w:color="000000" w:fill="EDEDED"/>
            <w:vAlign w:val="bottom"/>
            <w:hideMark/>
          </w:tcPr>
          <w:p w14:paraId="7FDB9F80"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r w:rsidRPr="00D11D6F">
              <w:rPr>
                <w:rFonts w:ascii="Calibri" w:eastAsia="Times New Roman" w:hAnsi="Calibri" w:cs="Calibri"/>
                <w:b w:val="0"/>
                <w:color w:val="000000"/>
                <w:sz w:val="20"/>
                <w:szCs w:val="20"/>
                <w:lang w:val="en-AU" w:eastAsia="en-AU"/>
              </w:rPr>
              <w:t>D = Desired Skills</w:t>
            </w:r>
          </w:p>
        </w:tc>
        <w:tc>
          <w:tcPr>
            <w:tcW w:w="1160" w:type="dxa"/>
            <w:tcBorders>
              <w:top w:val="nil"/>
              <w:left w:val="nil"/>
              <w:bottom w:val="nil"/>
              <w:right w:val="nil"/>
            </w:tcBorders>
            <w:shd w:val="clear" w:color="auto" w:fill="auto"/>
            <w:noWrap/>
            <w:vAlign w:val="bottom"/>
            <w:hideMark/>
          </w:tcPr>
          <w:p w14:paraId="2782E454" w14:textId="77777777" w:rsidR="00D11D6F" w:rsidRPr="00D11D6F" w:rsidRDefault="00D11D6F" w:rsidP="00D11D6F">
            <w:pPr>
              <w:spacing w:line="240" w:lineRule="auto"/>
              <w:jc w:val="center"/>
              <w:rPr>
                <w:rFonts w:ascii="Calibri" w:eastAsia="Times New Roman" w:hAnsi="Calibri" w:cs="Calibri"/>
                <w:b w:val="0"/>
                <w:color w:val="000000"/>
                <w:sz w:val="20"/>
                <w:szCs w:val="20"/>
                <w:lang w:val="en-AU" w:eastAsia="en-AU"/>
              </w:rPr>
            </w:pPr>
          </w:p>
        </w:tc>
        <w:tc>
          <w:tcPr>
            <w:tcW w:w="1160" w:type="dxa"/>
            <w:tcBorders>
              <w:top w:val="nil"/>
              <w:left w:val="nil"/>
              <w:bottom w:val="nil"/>
              <w:right w:val="nil"/>
            </w:tcBorders>
            <w:shd w:val="clear" w:color="auto" w:fill="auto"/>
            <w:noWrap/>
            <w:vAlign w:val="bottom"/>
            <w:hideMark/>
          </w:tcPr>
          <w:p w14:paraId="637E3F42"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7D4DB185"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28A046C2"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c>
          <w:tcPr>
            <w:tcW w:w="1160" w:type="dxa"/>
            <w:tcBorders>
              <w:top w:val="nil"/>
              <w:left w:val="nil"/>
              <w:bottom w:val="nil"/>
              <w:right w:val="nil"/>
            </w:tcBorders>
            <w:shd w:val="clear" w:color="auto" w:fill="auto"/>
            <w:noWrap/>
            <w:vAlign w:val="bottom"/>
            <w:hideMark/>
          </w:tcPr>
          <w:p w14:paraId="27C75BAB" w14:textId="77777777" w:rsidR="00D11D6F" w:rsidRPr="00D11D6F" w:rsidRDefault="00D11D6F" w:rsidP="00D11D6F">
            <w:pPr>
              <w:spacing w:line="240" w:lineRule="auto"/>
              <w:rPr>
                <w:rFonts w:ascii="Times New Roman" w:eastAsia="Times New Roman" w:hAnsi="Times New Roman" w:cs="Times New Roman"/>
                <w:b w:val="0"/>
                <w:color w:val="auto"/>
                <w:sz w:val="20"/>
                <w:szCs w:val="20"/>
                <w:lang w:val="en-AU" w:eastAsia="en-AU"/>
              </w:rPr>
            </w:pPr>
          </w:p>
        </w:tc>
      </w:tr>
    </w:tbl>
    <w:p w14:paraId="0441E33D" w14:textId="77777777" w:rsidR="00D11D6F" w:rsidRDefault="00D11D6F">
      <w:pPr>
        <w:spacing w:after="200"/>
      </w:pPr>
    </w:p>
    <w:p w14:paraId="14E72874" w14:textId="77777777" w:rsidR="00D11D6F" w:rsidRDefault="00D11D6F">
      <w:pPr>
        <w:spacing w:after="200"/>
      </w:pPr>
    </w:p>
    <w:p w14:paraId="22836A4F" w14:textId="6A31D5E2" w:rsidR="00D11D6F" w:rsidRDefault="00D11D6F">
      <w:pPr>
        <w:spacing w:after="200"/>
        <w:sectPr w:rsidR="00D11D6F" w:rsidSect="00EA520E">
          <w:headerReference w:type="default" r:id="rId24"/>
          <w:pgSz w:w="16838" w:h="11906" w:orient="landscape" w:code="9"/>
          <w:pgMar w:top="1151" w:right="720" w:bottom="1151" w:left="720" w:header="0" w:footer="289" w:gutter="0"/>
          <w:cols w:space="720"/>
          <w:docGrid w:linePitch="382"/>
        </w:sectPr>
      </w:pPr>
    </w:p>
    <w:p w14:paraId="357DF9E0" w14:textId="778A2B94" w:rsidR="002D5A23" w:rsidRDefault="00752E91" w:rsidP="00AB4090">
      <w:pPr>
        <w:pStyle w:val="Heading1"/>
        <w:pBdr>
          <w:bottom w:val="single" w:sz="12" w:space="1" w:color="4A66AC" w:themeColor="accent1"/>
        </w:pBdr>
      </w:pPr>
      <w:bookmarkStart w:id="13" w:name="_Toc5824883"/>
      <w:r>
        <w:lastRenderedPageBreak/>
        <w:t>IT Work</w:t>
      </w:r>
      <w:bookmarkEnd w:id="13"/>
    </w:p>
    <w:p w14:paraId="6BA8367E" w14:textId="31B5D0D4" w:rsidR="00752E91" w:rsidRDefault="00752E91" w:rsidP="002D5A23">
      <w:pPr>
        <w:pStyle w:val="Content"/>
      </w:pPr>
    </w:p>
    <w:p w14:paraId="2EED104C" w14:textId="011CAF2E" w:rsidR="00752E91" w:rsidRDefault="00AA06AE" w:rsidP="009E130B">
      <w:pPr>
        <w:pStyle w:val="Heading2"/>
      </w:pPr>
      <w:bookmarkStart w:id="14" w:name="_Toc5824884"/>
      <w:r>
        <w:t>The name is Smith.  Richard Smith.</w:t>
      </w:r>
      <w:bookmarkEnd w:id="14"/>
    </w:p>
    <w:p w14:paraId="7B9340A2" w14:textId="77777777" w:rsidR="0051781A" w:rsidRDefault="0051781A" w:rsidP="00AA06AE">
      <w:pPr>
        <w:pStyle w:val="Content"/>
      </w:pPr>
    </w:p>
    <w:p w14:paraId="4326BAFC" w14:textId="77777777" w:rsidR="0051781A" w:rsidRDefault="00D33C2E" w:rsidP="0051781A">
      <w:pPr>
        <w:pStyle w:val="EmphasisText"/>
        <w:jc w:val="center"/>
      </w:pPr>
      <w:r>
        <w:rPr>
          <w:noProof/>
        </w:rPr>
        <w:drawing>
          <wp:inline distT="0" distB="0" distL="0" distR="0" wp14:anchorId="163B9449" wp14:editId="5C22FEBC">
            <wp:extent cx="4047490" cy="2276475"/>
            <wp:effectExtent l="152400" t="152400" r="353060"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42980_317588415608842_3505371244058902528_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7490" cy="2276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69C5F9" w14:textId="3D52B8BA" w:rsidR="00D33C2E" w:rsidRPr="00AA06AE" w:rsidRDefault="00D33C2E" w:rsidP="00AA06AE">
      <w:pPr>
        <w:pStyle w:val="Content"/>
      </w:pPr>
      <w:r w:rsidRPr="00AA06AE">
        <w:t xml:space="preserve">When Richard Smith was fifteen years old, he hacked into his school’s computer network so he could download movies and games. Richard recalls that he had always been “captivated and mystified by the hacker” and admits that he was “a little bit devious and attracted to the idea of breaking rules”. </w:t>
      </w:r>
    </w:p>
    <w:p w14:paraId="29857A2F" w14:textId="77777777" w:rsidR="00D33C2E" w:rsidRPr="00AA06AE" w:rsidRDefault="00D33C2E" w:rsidP="00AA06AE">
      <w:pPr>
        <w:pStyle w:val="Content"/>
      </w:pPr>
    </w:p>
    <w:p w14:paraId="77DCC3AF" w14:textId="00AD2E60" w:rsidR="00D33C2E" w:rsidRPr="00AA06AE" w:rsidRDefault="00D33C2E" w:rsidP="00AA06AE">
      <w:pPr>
        <w:pStyle w:val="Content"/>
      </w:pPr>
      <w:r w:rsidRPr="00AA06AE">
        <w:t xml:space="preserve">If subverting the IT controls in his school wasn’t devious enough, Richard naïvely downloaded a copy of a text called The Anarchist’s Cookbook through the school server.  Perhaps it might have gone unnoticed by authorities in an earlier age, but this was shortly after the events of 9/11, and Richard remembers that the section titled How to Blow up your School “didn’t go down too well”. </w:t>
      </w:r>
    </w:p>
    <w:p w14:paraId="0ED8CF6D" w14:textId="77777777" w:rsidR="00D33C2E" w:rsidRPr="00AA06AE" w:rsidRDefault="00D33C2E" w:rsidP="00AA06AE">
      <w:pPr>
        <w:pStyle w:val="Content"/>
      </w:pPr>
    </w:p>
    <w:p w14:paraId="6B4C15CB" w14:textId="2E9A4511" w:rsidR="00D33C2E" w:rsidRPr="00AA06AE" w:rsidRDefault="00D33C2E" w:rsidP="00AA06AE">
      <w:pPr>
        <w:pStyle w:val="Content"/>
      </w:pPr>
      <w:r w:rsidRPr="00AA06AE">
        <w:t xml:space="preserve">The police were called, and Richard received some “very stern warnings”.  As penance, he was put to work by his Principal in the school’s IT department.  The intention was to embrace Richard’s obvious talent and put him in the right direction. And it might have done so, had the IT Manager not refused to let the astute schoolboy near the network. Instead, Richard spent a month cleaning dusty computer equipment and lamenting his punishment. </w:t>
      </w:r>
    </w:p>
    <w:p w14:paraId="6F58728E" w14:textId="77777777" w:rsidR="00D33C2E" w:rsidRPr="00AA06AE" w:rsidRDefault="00D33C2E" w:rsidP="00AA06AE">
      <w:pPr>
        <w:pStyle w:val="Content"/>
      </w:pPr>
    </w:p>
    <w:p w14:paraId="60ED0B73" w14:textId="2F2F9DD2" w:rsidR="00D33C2E" w:rsidRDefault="00D33C2E" w:rsidP="00AA06AE">
      <w:pPr>
        <w:pStyle w:val="Content"/>
      </w:pPr>
      <w:r w:rsidRPr="00AA06AE">
        <w:t>He studied the two available IT subjects at school, and built computers in his spare time, but for</w:t>
      </w:r>
      <w:r>
        <w:t xml:space="preserve"> the most part found the classroom instruction and text books “quite dry and uninteresting”.  So, when he was 17 and offered a job in the construction industry paying over $1000 a week, Richard didn’t hesitate. He remembers thinking: “I don’t need to go to university for three years; I can go straight to work and earn heaps of money.”  </w:t>
      </w:r>
    </w:p>
    <w:p w14:paraId="50C656A2" w14:textId="77777777" w:rsidR="00D33C2E" w:rsidRDefault="00D33C2E" w:rsidP="00D33C2E">
      <w:pPr>
        <w:pStyle w:val="Content"/>
      </w:pPr>
    </w:p>
    <w:p w14:paraId="2E16DF4A" w14:textId="00DD1A9D" w:rsidR="00A31027" w:rsidRDefault="00D33C2E" w:rsidP="00D33C2E">
      <w:pPr>
        <w:pStyle w:val="Content"/>
      </w:pPr>
      <w:r>
        <w:t xml:space="preserve">Though he now looks back at his choice “with some regret”, Richard also acknowledges that his career path may have been quite different had he made another decision as a teenager. Richard says that the IT industry today is a vastly different—and more exciting—landscape than it was ten years ago. Where he may have once been relegated to the IT Help Desk, Richard is now the very mystical thing he was so captivated by as a young, devious schoolboy. Richard Smith is now a hacker.  </w:t>
      </w:r>
    </w:p>
    <w:p w14:paraId="2D5E8E85" w14:textId="6977C59A" w:rsidR="00A31027" w:rsidRDefault="00A31027"/>
    <w:p w14:paraId="32206891" w14:textId="77777777" w:rsidR="0051781A" w:rsidRPr="00163ACA" w:rsidRDefault="0051781A" w:rsidP="009E130B">
      <w:pPr>
        <w:pStyle w:val="Heading2"/>
      </w:pPr>
      <w:bookmarkStart w:id="15" w:name="_Toc5824885"/>
      <w:r>
        <w:t>Q</w:t>
      </w:r>
      <w:r w:rsidRPr="00163ACA">
        <w:t>&amp;A</w:t>
      </w:r>
      <w:bookmarkEnd w:id="15"/>
    </w:p>
    <w:p w14:paraId="205854CD" w14:textId="77777777" w:rsidR="0051781A" w:rsidRPr="00EA520E" w:rsidRDefault="0051781A" w:rsidP="0051781A">
      <w:pPr>
        <w:ind w:left="567" w:hanging="567"/>
        <w:jc w:val="both"/>
        <w:rPr>
          <w:b w:val="0"/>
          <w:sz w:val="24"/>
        </w:rPr>
      </w:pPr>
      <w:r w:rsidRPr="00EA520E">
        <w:rPr>
          <w:sz w:val="24"/>
        </w:rPr>
        <w:t>How did you get into the IT industry?</w:t>
      </w:r>
    </w:p>
    <w:p w14:paraId="77B9F2F1" w14:textId="5CBDB8AB" w:rsidR="0051781A" w:rsidRDefault="0051781A" w:rsidP="0051781A">
      <w:pPr>
        <w:pStyle w:val="Content"/>
        <w:ind w:left="567"/>
      </w:pPr>
      <w:r>
        <w:t xml:space="preserve">I was a form worker doing carpentry work at Bond University. Due to the Global Financial Crisis, I was struggling with getting work and getting paid, not to mention the hard nature of the work. I remember observing the older tradesmen and how wrecked their war-torn bodies were; it was Summer, and we were all sweating our guts out. I was looking over the fence into the beautiful green Bond Uni campus at the nice shady pine trees, and I guess I was inspired. Prior to this, I had thought of pursuing a career as a </w:t>
      </w:r>
      <w:proofErr w:type="spellStart"/>
      <w:r w:rsidRPr="001805C6">
        <w:t>dogman</w:t>
      </w:r>
      <w:proofErr w:type="spellEnd"/>
      <w:r w:rsidRPr="001805C6">
        <w:t xml:space="preserve"> rigger</w:t>
      </w:r>
      <w:r>
        <w:t xml:space="preserve">, working with cranes and using my brain a little bit more or possibly even something with computers. The economic downturn and instability with my job was the motivation I needed to make a change, so I enrolled in TAFE to pass the time until work picked back up. After completing my </w:t>
      </w:r>
      <w:r w:rsidRPr="001805C6">
        <w:t>Certificate III</w:t>
      </w:r>
      <w:r>
        <w:t>, I was less inclined to get back to construction, so I completed a Diploma of Networking and then started a Bachelor of Information Technology. My thought process at the time was aiming to get into cyber security as I always had an interest in this area.</w:t>
      </w:r>
    </w:p>
    <w:p w14:paraId="75625F72" w14:textId="77777777" w:rsidR="0051781A" w:rsidRPr="00CC727B" w:rsidRDefault="0051781A" w:rsidP="0051781A">
      <w:pPr>
        <w:pStyle w:val="Content"/>
        <w:ind w:left="567"/>
      </w:pPr>
    </w:p>
    <w:p w14:paraId="33AA09C7" w14:textId="77777777" w:rsidR="0051781A" w:rsidRPr="00EA520E" w:rsidRDefault="0051781A" w:rsidP="0051781A">
      <w:pPr>
        <w:ind w:left="567" w:hanging="567"/>
        <w:jc w:val="both"/>
        <w:rPr>
          <w:sz w:val="24"/>
        </w:rPr>
      </w:pPr>
      <w:r w:rsidRPr="00EA520E">
        <w:rPr>
          <w:sz w:val="24"/>
        </w:rPr>
        <w:t>What kind of work do you do?</w:t>
      </w:r>
    </w:p>
    <w:p w14:paraId="1D45E572" w14:textId="116421FF" w:rsidR="00AA06AE" w:rsidRDefault="0051781A" w:rsidP="0051781A">
      <w:pPr>
        <w:ind w:left="567"/>
        <w:jc w:val="both"/>
        <w:rPr>
          <w:b w:val="0"/>
          <w:sz w:val="24"/>
          <w:szCs w:val="24"/>
        </w:rPr>
      </w:pPr>
      <w:r w:rsidRPr="0051781A">
        <w:rPr>
          <w:b w:val="0"/>
          <w:sz w:val="24"/>
          <w:szCs w:val="24"/>
        </w:rPr>
        <w:t xml:space="preserve">I am a Senior Consultant and Security Tester for KPMG. Penetration testing is a large part of my job and a very lucrative service our company provides. Usually this testing is a requirement of the end of year financial review. When conducting a penetration test, we will go to the </w:t>
      </w:r>
      <w:proofErr w:type="spellStart"/>
      <w:r w:rsidRPr="0051781A">
        <w:rPr>
          <w:b w:val="0"/>
          <w:sz w:val="24"/>
          <w:szCs w:val="24"/>
        </w:rPr>
        <w:t>organisation</w:t>
      </w:r>
      <w:proofErr w:type="spellEnd"/>
      <w:r w:rsidRPr="0051781A">
        <w:rPr>
          <w:b w:val="0"/>
          <w:sz w:val="24"/>
          <w:szCs w:val="24"/>
        </w:rPr>
        <w:t xml:space="preserve"> and test their security in terms of their IT environment—rather than their process of people—and look for vulnerabilities or “low hanging fruit”, as we call it. This exercise regularly has a time constraint in which we have to test their protocols, network, servers, and wi-fi, and look for weaknesses in order to break in and get domain administrator access. After the tests are complete, we write two reviews, one </w:t>
      </w:r>
      <w:proofErr w:type="spellStart"/>
      <w:r w:rsidRPr="0051781A">
        <w:rPr>
          <w:b w:val="0"/>
          <w:sz w:val="24"/>
          <w:szCs w:val="24"/>
        </w:rPr>
        <w:t>summarising</w:t>
      </w:r>
      <w:proofErr w:type="spellEnd"/>
      <w:r w:rsidRPr="0051781A">
        <w:rPr>
          <w:b w:val="0"/>
          <w:sz w:val="24"/>
          <w:szCs w:val="24"/>
        </w:rPr>
        <w:t xml:space="preserve"> the integrity of their security and risks</w:t>
      </w:r>
      <w:r w:rsidRPr="00AA06AE">
        <w:rPr>
          <w:b w:val="0"/>
          <w:sz w:val="24"/>
          <w:szCs w:val="24"/>
        </w:rPr>
        <w:t xml:space="preserve"> aimed at either the board or audit committee, and the second for the IT manager of the team advising on fixes to made.</w:t>
      </w:r>
    </w:p>
    <w:p w14:paraId="4978E34A" w14:textId="77777777" w:rsidR="00AA06AE" w:rsidRDefault="00AA06AE">
      <w:pPr>
        <w:spacing w:after="200"/>
        <w:rPr>
          <w:b w:val="0"/>
          <w:sz w:val="24"/>
          <w:szCs w:val="24"/>
        </w:rPr>
      </w:pPr>
      <w:r>
        <w:rPr>
          <w:b w:val="0"/>
          <w:sz w:val="24"/>
          <w:szCs w:val="24"/>
        </w:rPr>
        <w:br w:type="page"/>
      </w:r>
    </w:p>
    <w:p w14:paraId="1D800B33" w14:textId="77777777" w:rsidR="0051781A" w:rsidRPr="00EA520E" w:rsidRDefault="0051781A" w:rsidP="0051781A">
      <w:pPr>
        <w:ind w:left="567" w:hanging="567"/>
        <w:jc w:val="both"/>
        <w:rPr>
          <w:sz w:val="24"/>
        </w:rPr>
      </w:pPr>
      <w:r w:rsidRPr="00EA520E">
        <w:rPr>
          <w:sz w:val="24"/>
        </w:rPr>
        <w:lastRenderedPageBreak/>
        <w:t>Who do you interact with in your role?</w:t>
      </w:r>
    </w:p>
    <w:p w14:paraId="543A73A0" w14:textId="3046F32F" w:rsidR="0051781A" w:rsidRDefault="0051781A" w:rsidP="0051781A">
      <w:pPr>
        <w:ind w:left="567"/>
        <w:jc w:val="both"/>
        <w:rPr>
          <w:b w:val="0"/>
          <w:sz w:val="24"/>
          <w:szCs w:val="24"/>
        </w:rPr>
      </w:pPr>
      <w:r w:rsidRPr="00AA06AE">
        <w:rPr>
          <w:b w:val="0"/>
          <w:sz w:val="24"/>
          <w:szCs w:val="24"/>
        </w:rPr>
        <w:t xml:space="preserve">Internally within my company, we have Consultants; Senior Consultants; Managers executing a particular engagement; an Associate Director doing client relationships and making sure things are running smoothly; and a Partner at the firm who signs off and checks everything. We will typically have an Audit Committee or a Board of Executives that will engage us to do a particular piece of work, as most audit requests come from higher up the chain than the IT team. This being said, we spend a lot of time interacting with people less knowledgeable in IT such as the Chief Financial Officer, Chief Operating Office, Chief Information Officer, Chief Risk Officer and the Audit Committee, whose goal it is to protect the shareholders’ interests. </w:t>
      </w:r>
    </w:p>
    <w:p w14:paraId="2CEC1AC2" w14:textId="77777777" w:rsidR="00AA06AE" w:rsidRPr="00AA06AE" w:rsidRDefault="00AA06AE" w:rsidP="0051781A">
      <w:pPr>
        <w:ind w:left="567"/>
        <w:jc w:val="both"/>
        <w:rPr>
          <w:b w:val="0"/>
          <w:sz w:val="24"/>
          <w:szCs w:val="24"/>
        </w:rPr>
      </w:pPr>
    </w:p>
    <w:p w14:paraId="6172A1A2" w14:textId="77777777" w:rsidR="0051781A" w:rsidRPr="00EA520E" w:rsidRDefault="0051781A" w:rsidP="0051781A">
      <w:pPr>
        <w:jc w:val="both"/>
        <w:rPr>
          <w:sz w:val="24"/>
        </w:rPr>
      </w:pPr>
      <w:r w:rsidRPr="00EA520E">
        <w:rPr>
          <w:sz w:val="24"/>
        </w:rPr>
        <w:t>Where do you spend most of your time?</w:t>
      </w:r>
    </w:p>
    <w:p w14:paraId="05AF9BE5" w14:textId="6FB328BC" w:rsidR="0051781A" w:rsidRDefault="0051781A" w:rsidP="0051781A">
      <w:pPr>
        <w:ind w:left="567"/>
        <w:jc w:val="both"/>
        <w:rPr>
          <w:b w:val="0"/>
          <w:sz w:val="24"/>
          <w:szCs w:val="24"/>
        </w:rPr>
      </w:pPr>
      <w:r w:rsidRPr="00AA06AE">
        <w:rPr>
          <w:b w:val="0"/>
          <w:sz w:val="24"/>
          <w:szCs w:val="24"/>
        </w:rPr>
        <w:t xml:space="preserve">We have our office on Eagle Street in Brisbane City overlooking the river, which has an agile environment so you can sit wherever you want on the six different floors. We are encouraged to spend time with the </w:t>
      </w:r>
      <w:proofErr w:type="gramStart"/>
      <w:r w:rsidRPr="00AA06AE">
        <w:rPr>
          <w:b w:val="0"/>
          <w:sz w:val="24"/>
          <w:szCs w:val="24"/>
        </w:rPr>
        <w:t>client,</w:t>
      </w:r>
      <w:proofErr w:type="gramEnd"/>
      <w:r w:rsidRPr="00AA06AE">
        <w:rPr>
          <w:b w:val="0"/>
          <w:sz w:val="24"/>
          <w:szCs w:val="24"/>
        </w:rPr>
        <w:t xml:space="preserve"> however this isn’t always necessary as I can VPN to the Melbourne lab and test a client’s security from my loungeroom if I choose. The reason we use the Melbourne lab is so we can nominate an IP address that will be attempting intrusions, plus it has useful tools and processing power available. I work for a national team, so a lot of the engagements will be for example in say Gladstone, Melbourne, Sydney or even Lismore where I was last week, so this usually means getting on a plane and spending a week in a hotel. </w:t>
      </w:r>
    </w:p>
    <w:p w14:paraId="472EA73D" w14:textId="77777777" w:rsidR="00AA06AE" w:rsidRPr="00AA06AE" w:rsidRDefault="00AA06AE" w:rsidP="0051781A">
      <w:pPr>
        <w:ind w:left="567"/>
        <w:jc w:val="both"/>
        <w:rPr>
          <w:b w:val="0"/>
          <w:sz w:val="24"/>
          <w:szCs w:val="24"/>
        </w:rPr>
      </w:pPr>
    </w:p>
    <w:p w14:paraId="3CFC6414" w14:textId="77777777" w:rsidR="0051781A" w:rsidRPr="00EA520E" w:rsidRDefault="0051781A" w:rsidP="0051781A">
      <w:pPr>
        <w:jc w:val="both"/>
        <w:rPr>
          <w:sz w:val="24"/>
        </w:rPr>
      </w:pPr>
      <w:r w:rsidRPr="00EA520E">
        <w:rPr>
          <w:sz w:val="24"/>
        </w:rPr>
        <w:t>What part of your job do you find challenging?</w:t>
      </w:r>
    </w:p>
    <w:p w14:paraId="39981C79" w14:textId="27A7CDFA" w:rsidR="0051781A" w:rsidRDefault="0051781A" w:rsidP="0051781A">
      <w:pPr>
        <w:ind w:left="567"/>
        <w:jc w:val="both"/>
        <w:rPr>
          <w:b w:val="0"/>
          <w:sz w:val="24"/>
          <w:szCs w:val="24"/>
        </w:rPr>
      </w:pPr>
      <w:r w:rsidRPr="00AA06AE">
        <w:rPr>
          <w:b w:val="0"/>
          <w:sz w:val="24"/>
          <w:szCs w:val="24"/>
        </w:rPr>
        <w:t>There are a couple of things I find challenging, one being when you have spent days trying to break into a network without succeeding, and you just have to try harder. There is actually a Certificate called the OSCP, which is a penetration testing exam where you are given 24 hours to hack into five different boxes and the motto is “just try harder”. That mentality relates to my job because you can’t just shrug and say you didn’t get in, because the client spends significant funds on hiring you, so you have to give them value for money. The other challenge I face is reporting, which involves mostly articulating the data you have obtained into a language the client can understand. Also, an obvious challenge is completing a thorough test and reporting on the engagement within the time allocated to the job.</w:t>
      </w:r>
    </w:p>
    <w:p w14:paraId="6B95A996" w14:textId="77777777" w:rsidR="00AA06AE" w:rsidRPr="00AA06AE" w:rsidRDefault="00AA06AE" w:rsidP="0051781A">
      <w:pPr>
        <w:ind w:left="567"/>
        <w:jc w:val="both"/>
        <w:rPr>
          <w:b w:val="0"/>
          <w:sz w:val="24"/>
          <w:szCs w:val="24"/>
        </w:rPr>
      </w:pPr>
    </w:p>
    <w:p w14:paraId="1B891331" w14:textId="77777777" w:rsidR="0051781A" w:rsidRPr="00EA520E" w:rsidRDefault="0051781A" w:rsidP="0051781A">
      <w:pPr>
        <w:jc w:val="both"/>
        <w:rPr>
          <w:b w:val="0"/>
          <w:sz w:val="24"/>
        </w:rPr>
      </w:pPr>
      <w:r w:rsidRPr="00EA520E">
        <w:rPr>
          <w:sz w:val="24"/>
        </w:rPr>
        <w:t xml:space="preserve">Has there been a moment in your career that you rate as most significant? </w:t>
      </w:r>
    </w:p>
    <w:p w14:paraId="74B21258" w14:textId="1460DCDC" w:rsidR="0051781A" w:rsidRDefault="0051781A" w:rsidP="0051781A">
      <w:pPr>
        <w:ind w:left="567"/>
        <w:jc w:val="both"/>
        <w:rPr>
          <w:b w:val="0"/>
          <w:sz w:val="24"/>
          <w:szCs w:val="24"/>
        </w:rPr>
      </w:pPr>
      <w:r w:rsidRPr="00AA06AE">
        <w:rPr>
          <w:b w:val="0"/>
          <w:sz w:val="24"/>
          <w:szCs w:val="24"/>
        </w:rPr>
        <w:t xml:space="preserve">The work I did in Sydney recently was an important moment in my career as an IT professional. My company’s relationship with the client had seen some damage and straight off the bat I experienced hostility with the client’s CIO. Until then, I had only assisted with client engagements, shadowing a senior colleague, and now I was left to make good of the bad situation. I was able to exploit numerous holes in their security, gain domain administrator, and demonstrate to the audit committee and the CIO the value of our company all on my own, which was a great feeling. I started with KPMG in the IT auditing division and it has been a slow transition for me working my way into the cyber security division and penetration </w:t>
      </w:r>
      <w:r w:rsidRPr="00AA06AE">
        <w:rPr>
          <w:b w:val="0"/>
          <w:sz w:val="24"/>
          <w:szCs w:val="24"/>
        </w:rPr>
        <w:lastRenderedPageBreak/>
        <w:t>testing. Not only the successful completion of this engagement but also the relationship management, has very much solidified my existence within this new position.</w:t>
      </w:r>
    </w:p>
    <w:p w14:paraId="6305B285" w14:textId="77777777" w:rsidR="00AA06AE" w:rsidRPr="00AA06AE" w:rsidRDefault="00AA06AE" w:rsidP="0051781A">
      <w:pPr>
        <w:ind w:left="567"/>
        <w:jc w:val="both"/>
        <w:rPr>
          <w:b w:val="0"/>
          <w:sz w:val="24"/>
          <w:szCs w:val="24"/>
        </w:rPr>
      </w:pPr>
    </w:p>
    <w:p w14:paraId="6E76A81C" w14:textId="77777777" w:rsidR="0051781A" w:rsidRPr="00EA520E" w:rsidRDefault="0051781A" w:rsidP="0051781A">
      <w:pPr>
        <w:ind w:left="567" w:hanging="567"/>
        <w:jc w:val="both"/>
        <w:rPr>
          <w:sz w:val="24"/>
        </w:rPr>
      </w:pPr>
      <w:r w:rsidRPr="00EA520E">
        <w:rPr>
          <w:sz w:val="24"/>
        </w:rPr>
        <w:t>How do you see the future of cybersecurity?</w:t>
      </w:r>
    </w:p>
    <w:p w14:paraId="591C3AF9" w14:textId="18CED54C" w:rsidR="0051781A" w:rsidRDefault="0051781A" w:rsidP="0051781A">
      <w:pPr>
        <w:ind w:left="567"/>
        <w:jc w:val="both"/>
        <w:rPr>
          <w:b w:val="0"/>
          <w:sz w:val="24"/>
          <w:szCs w:val="24"/>
        </w:rPr>
      </w:pPr>
      <w:r w:rsidRPr="00AA06AE">
        <w:rPr>
          <w:b w:val="0"/>
          <w:sz w:val="24"/>
          <w:szCs w:val="24"/>
        </w:rPr>
        <w:t xml:space="preserve">This is an interesting question. Members of my team are a little bit concerned as the overall security presence is improving and Microsoft and its competitors are pushing things out that are making it easier to </w:t>
      </w:r>
      <w:proofErr w:type="spellStart"/>
      <w:r w:rsidRPr="00AA06AE">
        <w:rPr>
          <w:b w:val="0"/>
          <w:sz w:val="24"/>
          <w:szCs w:val="24"/>
        </w:rPr>
        <w:t>optimise</w:t>
      </w:r>
      <w:proofErr w:type="spellEnd"/>
      <w:r w:rsidRPr="00AA06AE">
        <w:rPr>
          <w:b w:val="0"/>
          <w:sz w:val="24"/>
          <w:szCs w:val="24"/>
        </w:rPr>
        <w:t xml:space="preserve"> security. Years ago, everyone would have their own </w:t>
      </w:r>
      <w:r w:rsidR="00AA06AE" w:rsidRPr="00AA06AE">
        <w:rPr>
          <w:b w:val="0"/>
          <w:sz w:val="24"/>
          <w:szCs w:val="24"/>
        </w:rPr>
        <w:t>third-party</w:t>
      </w:r>
      <w:r w:rsidRPr="00AA06AE">
        <w:rPr>
          <w:b w:val="0"/>
          <w:sz w:val="24"/>
          <w:szCs w:val="24"/>
        </w:rPr>
        <w:t xml:space="preserve"> security software but nowadays we are pretty much advising people to ditch that and just use </w:t>
      </w:r>
      <w:r w:rsidRPr="00EA520E">
        <w:rPr>
          <w:b w:val="0"/>
          <w:sz w:val="24"/>
          <w:szCs w:val="24"/>
          <w:highlight w:val="yellow"/>
        </w:rPr>
        <w:t>int</w:t>
      </w:r>
      <w:r w:rsidRPr="00AA06AE">
        <w:rPr>
          <w:b w:val="0"/>
          <w:sz w:val="24"/>
          <w:szCs w:val="24"/>
        </w:rPr>
        <w:t xml:space="preserve"> integrated OS security, so that’s good I suppose. We are actually testing system security mush less than we used to in exchange for testing the people and processes through what we call Red Team engagements; that </w:t>
      </w:r>
      <w:r w:rsidRPr="00EA520E">
        <w:rPr>
          <w:b w:val="0"/>
          <w:sz w:val="24"/>
          <w:szCs w:val="24"/>
          <w:highlight w:val="yellow"/>
        </w:rPr>
        <w:t>b</w:t>
      </w:r>
      <w:commentRangeStart w:id="16"/>
      <w:r w:rsidRPr="00EA520E">
        <w:rPr>
          <w:b w:val="0"/>
          <w:sz w:val="24"/>
          <w:szCs w:val="24"/>
          <w:highlight w:val="yellow"/>
        </w:rPr>
        <w:t>ein</w:t>
      </w:r>
      <w:commentRangeEnd w:id="16"/>
      <w:r w:rsidR="00EA520E">
        <w:rPr>
          <w:rStyle w:val="CommentReference"/>
        </w:rPr>
        <w:commentReference w:id="16"/>
      </w:r>
      <w:r w:rsidRPr="00EA520E">
        <w:rPr>
          <w:b w:val="0"/>
          <w:sz w:val="24"/>
          <w:szCs w:val="24"/>
          <w:highlight w:val="yellow"/>
        </w:rPr>
        <w:t>g using</w:t>
      </w:r>
      <w:r w:rsidRPr="00AA06AE">
        <w:rPr>
          <w:b w:val="0"/>
          <w:sz w:val="24"/>
          <w:szCs w:val="24"/>
        </w:rPr>
        <w:t xml:space="preserve"> methods like phishing, trying to get them to use a compromised USB, or even physically break into a building. I hope it doesn’t go that way because I love this role, but at the same time the purpose of what we’re doing is to protect. It’s interesting that because of cryptocurrency and online trading, everyone wants to get into cybersecurity as well, but at the same time I think it will improve in leaps and bounds. For instance, we’re moving towards Azura Cloud, which is cloud-based servers instead of physical servers at a client’s premises, and the security is far more advanced than what is available in a </w:t>
      </w:r>
      <w:proofErr w:type="spellStart"/>
      <w:r w:rsidRPr="00AA06AE">
        <w:rPr>
          <w:b w:val="0"/>
          <w:sz w:val="24"/>
          <w:szCs w:val="24"/>
        </w:rPr>
        <w:t>localised</w:t>
      </w:r>
      <w:proofErr w:type="spellEnd"/>
      <w:r w:rsidRPr="00AA06AE">
        <w:rPr>
          <w:b w:val="0"/>
          <w:sz w:val="24"/>
          <w:szCs w:val="24"/>
        </w:rPr>
        <w:t xml:space="preserve"> server.</w:t>
      </w:r>
    </w:p>
    <w:p w14:paraId="51D98EDD" w14:textId="77777777" w:rsidR="00EA520E" w:rsidRPr="00AA06AE" w:rsidRDefault="00EA520E" w:rsidP="0051781A">
      <w:pPr>
        <w:ind w:left="567"/>
        <w:jc w:val="both"/>
        <w:rPr>
          <w:b w:val="0"/>
          <w:sz w:val="24"/>
          <w:szCs w:val="24"/>
        </w:rPr>
      </w:pPr>
    </w:p>
    <w:p w14:paraId="2B0F4597" w14:textId="77777777" w:rsidR="0051781A" w:rsidRPr="00EA520E" w:rsidRDefault="0051781A" w:rsidP="0051781A">
      <w:pPr>
        <w:ind w:left="567" w:hanging="567"/>
        <w:jc w:val="both"/>
        <w:rPr>
          <w:b w:val="0"/>
          <w:sz w:val="24"/>
        </w:rPr>
      </w:pPr>
      <w:r w:rsidRPr="00EA520E">
        <w:rPr>
          <w:sz w:val="24"/>
        </w:rPr>
        <w:t>Aside from what you do, what do you think the best role in IT is, all things considered?</w:t>
      </w:r>
    </w:p>
    <w:p w14:paraId="03ED7140" w14:textId="77777777" w:rsidR="0051781A" w:rsidRPr="00EA520E" w:rsidRDefault="0051781A" w:rsidP="0051781A">
      <w:pPr>
        <w:ind w:left="567"/>
        <w:jc w:val="both"/>
        <w:rPr>
          <w:b w:val="0"/>
          <w:sz w:val="24"/>
          <w:szCs w:val="24"/>
        </w:rPr>
      </w:pPr>
      <w:r w:rsidRPr="00EA520E">
        <w:rPr>
          <w:b w:val="0"/>
          <w:sz w:val="24"/>
          <w:szCs w:val="24"/>
        </w:rPr>
        <w:t xml:space="preserve">I’ve got a lot of friends who pursued the developer path; one is working for Telstra now and another for Suncorp, and they have great futures ahead based around their skills. If I had to put cybersecurity aside, I guess I wouldn’t go wrong getting into this side of things. I’ve found that you can really get a job anywhere if you </w:t>
      </w:r>
      <w:proofErr w:type="spellStart"/>
      <w:r w:rsidRPr="00EA520E">
        <w:rPr>
          <w:b w:val="0"/>
          <w:sz w:val="24"/>
          <w:szCs w:val="24"/>
        </w:rPr>
        <w:t>specialise</w:t>
      </w:r>
      <w:proofErr w:type="spellEnd"/>
      <w:r w:rsidRPr="00EA520E">
        <w:rPr>
          <w:b w:val="0"/>
          <w:sz w:val="24"/>
          <w:szCs w:val="24"/>
        </w:rPr>
        <w:t xml:space="preserve"> in software development. I’m actually really glad when I hear that kids are learning software development from quite a young age; they can be really creative and build something new and I do believe it is the second language of the future. </w:t>
      </w:r>
    </w:p>
    <w:p w14:paraId="471E4AFD" w14:textId="77777777" w:rsidR="0051781A" w:rsidRDefault="0051781A" w:rsidP="0051781A">
      <w:pPr>
        <w:ind w:left="567"/>
        <w:jc w:val="both"/>
        <w:rPr>
          <w:b w:val="0"/>
        </w:rPr>
      </w:pPr>
    </w:p>
    <w:p w14:paraId="702FA23A" w14:textId="77777777" w:rsidR="0051781A" w:rsidRPr="00EA520E" w:rsidRDefault="0051781A" w:rsidP="0051781A">
      <w:pPr>
        <w:ind w:left="567" w:hanging="567"/>
        <w:jc w:val="both"/>
        <w:rPr>
          <w:sz w:val="24"/>
        </w:rPr>
      </w:pPr>
      <w:r w:rsidRPr="00EA520E">
        <w:rPr>
          <w:sz w:val="24"/>
        </w:rPr>
        <w:t>What can the average user do to better protect themselves online and secure their information?</w:t>
      </w:r>
    </w:p>
    <w:p w14:paraId="6E6F6E7F" w14:textId="6078E993" w:rsidR="0051781A" w:rsidRDefault="0051781A" w:rsidP="0051781A">
      <w:pPr>
        <w:ind w:left="567"/>
        <w:jc w:val="both"/>
        <w:rPr>
          <w:b w:val="0"/>
          <w:sz w:val="24"/>
          <w:szCs w:val="24"/>
        </w:rPr>
      </w:pPr>
      <w:r w:rsidRPr="00EA520E">
        <w:rPr>
          <w:b w:val="0"/>
          <w:sz w:val="24"/>
          <w:szCs w:val="24"/>
        </w:rPr>
        <w:t xml:space="preserve">It really depends what you are worried about. Disk encryption is a big one; Apple do it, Microsoft do it. Basically, this means that if your machine gets stolen, anything that is in it is safe—unless the thieves are extremely motivated, they won’t be able to access what is in there.  You can go to the next level and add a PIN to your disk encryption, so when you first turn your computer on you put the PIN in, which hampers people because they don’t want to be bothered with that sort of thing.  You can run a Password Manager; I have one on my own phone and work machine to protect my personal files.  </w:t>
      </w:r>
    </w:p>
    <w:p w14:paraId="19A590BC" w14:textId="77777777" w:rsidR="00EA520E" w:rsidRPr="00EA520E" w:rsidRDefault="00EA520E" w:rsidP="0051781A">
      <w:pPr>
        <w:ind w:left="567"/>
        <w:jc w:val="both"/>
        <w:rPr>
          <w:b w:val="0"/>
          <w:sz w:val="24"/>
          <w:szCs w:val="24"/>
        </w:rPr>
      </w:pPr>
    </w:p>
    <w:p w14:paraId="43EEFFD6" w14:textId="77777777" w:rsidR="0051781A" w:rsidRPr="00EA520E" w:rsidRDefault="0051781A" w:rsidP="0051781A">
      <w:pPr>
        <w:ind w:left="567" w:hanging="567"/>
        <w:jc w:val="both"/>
        <w:rPr>
          <w:sz w:val="24"/>
        </w:rPr>
      </w:pPr>
      <w:r w:rsidRPr="00EA520E">
        <w:rPr>
          <w:sz w:val="24"/>
        </w:rPr>
        <w:t xml:space="preserve">With regards to being a human in the modern world, how much security do we have? </w:t>
      </w:r>
    </w:p>
    <w:p w14:paraId="42D99EC4" w14:textId="77777777" w:rsidR="0051781A" w:rsidRPr="00EA520E" w:rsidRDefault="0051781A" w:rsidP="0051781A">
      <w:pPr>
        <w:ind w:left="567"/>
        <w:jc w:val="both"/>
        <w:rPr>
          <w:b w:val="0"/>
          <w:sz w:val="24"/>
          <w:szCs w:val="24"/>
        </w:rPr>
      </w:pPr>
      <w:r w:rsidRPr="00EA520E">
        <w:rPr>
          <w:b w:val="0"/>
          <w:sz w:val="24"/>
          <w:szCs w:val="24"/>
        </w:rPr>
        <w:t xml:space="preserve">Google and bank websites are for the most part secure. The communication channel is encrypted, and you know you are talking to, say, the bank server. It is pretty rare with these large organisations for your information to be accessible. </w:t>
      </w:r>
    </w:p>
    <w:p w14:paraId="31AC9FDE" w14:textId="2C85C533" w:rsidR="0051781A" w:rsidRDefault="0051781A" w:rsidP="0051781A">
      <w:pPr>
        <w:ind w:left="567"/>
        <w:jc w:val="both"/>
        <w:rPr>
          <w:b w:val="0"/>
          <w:sz w:val="24"/>
          <w:szCs w:val="24"/>
        </w:rPr>
      </w:pPr>
      <w:r w:rsidRPr="00EA520E">
        <w:rPr>
          <w:b w:val="0"/>
          <w:sz w:val="24"/>
          <w:szCs w:val="24"/>
        </w:rPr>
        <w:lastRenderedPageBreak/>
        <w:t xml:space="preserve">However, every website you visit, every search you make, is monitorable. With DNS requests, those messages are getting sent out to a DNS server and they aren’t encrypted; they are plain text. Your Internet Service Provider can basically see everything you are doing. Cookies can also be used to connect the same person as looking at, say, ten different things. So, there is not as much anonymity on the internet as people might like to think.  </w:t>
      </w:r>
    </w:p>
    <w:p w14:paraId="22EB0120" w14:textId="77777777" w:rsidR="00EA520E" w:rsidRPr="00EA520E" w:rsidRDefault="00EA520E" w:rsidP="0051781A">
      <w:pPr>
        <w:ind w:left="567"/>
        <w:jc w:val="both"/>
        <w:rPr>
          <w:b w:val="0"/>
          <w:sz w:val="24"/>
          <w:szCs w:val="24"/>
        </w:rPr>
      </w:pPr>
    </w:p>
    <w:p w14:paraId="467DD93F" w14:textId="2C96FCC5" w:rsidR="0051781A" w:rsidRDefault="0051781A" w:rsidP="0051781A">
      <w:pPr>
        <w:ind w:left="567"/>
        <w:jc w:val="both"/>
        <w:rPr>
          <w:b w:val="0"/>
          <w:sz w:val="24"/>
          <w:szCs w:val="24"/>
        </w:rPr>
      </w:pPr>
      <w:r w:rsidRPr="00EA520E">
        <w:rPr>
          <w:b w:val="0"/>
          <w:sz w:val="24"/>
          <w:szCs w:val="24"/>
        </w:rPr>
        <w:t xml:space="preserve">I know that Malcolm Turnbull set up a metadata program and built data warehouses to actually monitor the online activity of Australians on the internet and stored this data constantly. In December last year, the Five Eyes </w:t>
      </w:r>
      <w:proofErr w:type="spellStart"/>
      <w:r w:rsidRPr="00EA520E">
        <w:rPr>
          <w:b w:val="0"/>
          <w:sz w:val="24"/>
          <w:szCs w:val="24"/>
        </w:rPr>
        <w:t>organisation</w:t>
      </w:r>
      <w:proofErr w:type="spellEnd"/>
      <w:r w:rsidRPr="00EA520E">
        <w:rPr>
          <w:b w:val="0"/>
          <w:sz w:val="24"/>
          <w:szCs w:val="24"/>
        </w:rPr>
        <w:t xml:space="preserve"> got together, and they were saying: look, WhatsApp and Facebook etc. are encrypted and we are losing our ability to do our intelligence work. This is not good. So, Australia turned around and said: well we are going to make legislation changes and force these organisations and give us a back door. I haven’t heard whether the organisations are complying, but the law was passed so chances are it is underway. Basically, the Government wants to be able to access Facebook and these other encrypted applications if they need to. It is said to be a matter of security, but of course, it also raises questions of ethics. </w:t>
      </w:r>
    </w:p>
    <w:p w14:paraId="376BEABB" w14:textId="77777777" w:rsidR="00EA520E" w:rsidRPr="00EA520E" w:rsidRDefault="00EA520E" w:rsidP="0051781A">
      <w:pPr>
        <w:ind w:left="567"/>
        <w:jc w:val="both"/>
        <w:rPr>
          <w:b w:val="0"/>
          <w:sz w:val="24"/>
          <w:szCs w:val="24"/>
        </w:rPr>
      </w:pPr>
    </w:p>
    <w:p w14:paraId="6504184E" w14:textId="77777777" w:rsidR="0051781A" w:rsidRPr="00EA520E" w:rsidRDefault="0051781A" w:rsidP="0051781A">
      <w:pPr>
        <w:ind w:left="567" w:hanging="567"/>
        <w:jc w:val="both"/>
        <w:rPr>
          <w:b w:val="0"/>
          <w:sz w:val="24"/>
        </w:rPr>
      </w:pPr>
      <w:r w:rsidRPr="00EA520E">
        <w:rPr>
          <w:sz w:val="24"/>
        </w:rPr>
        <w:t xml:space="preserve">What are your preferences for operating systems? </w:t>
      </w:r>
    </w:p>
    <w:p w14:paraId="6925610B" w14:textId="043B42CF" w:rsidR="0051781A" w:rsidRDefault="0051781A" w:rsidP="0051781A">
      <w:pPr>
        <w:ind w:left="567"/>
        <w:jc w:val="both"/>
        <w:rPr>
          <w:b w:val="0"/>
          <w:sz w:val="24"/>
          <w:szCs w:val="24"/>
        </w:rPr>
      </w:pPr>
      <w:r w:rsidRPr="00EA520E">
        <w:rPr>
          <w:b w:val="0"/>
          <w:sz w:val="24"/>
          <w:szCs w:val="24"/>
        </w:rPr>
        <w:t>I had always used Windows, but when I was at university, I thought I would ask the lecturers what they recommended. They suggested the MacBook, mostly due to usability for coding and because it ran on Unix. Combined also with the fact that Windows Vista and Windows 8 were pretty bad in terms of operating systems, I jumped across to Mac and stayed over there for years, but I am only just now coming back to Windows 10.</w:t>
      </w:r>
    </w:p>
    <w:p w14:paraId="707EC448" w14:textId="77777777" w:rsidR="00EA520E" w:rsidRPr="00EA520E" w:rsidRDefault="00EA520E" w:rsidP="0051781A">
      <w:pPr>
        <w:ind w:left="567"/>
        <w:jc w:val="both"/>
        <w:rPr>
          <w:b w:val="0"/>
          <w:sz w:val="24"/>
          <w:szCs w:val="24"/>
        </w:rPr>
      </w:pPr>
    </w:p>
    <w:p w14:paraId="5A08D4BC" w14:textId="77777777" w:rsidR="0051781A" w:rsidRPr="00EA520E" w:rsidRDefault="0051781A" w:rsidP="0051781A">
      <w:pPr>
        <w:jc w:val="both"/>
        <w:rPr>
          <w:b w:val="0"/>
          <w:sz w:val="24"/>
        </w:rPr>
      </w:pPr>
      <w:r w:rsidRPr="00EA520E">
        <w:rPr>
          <w:sz w:val="24"/>
        </w:rPr>
        <w:t xml:space="preserve">Historically, Windows has been renowned for its lack of security compared to Apple – is this because most of the corporate environments are Windows, most of the hackers are targeting these systems? </w:t>
      </w:r>
    </w:p>
    <w:p w14:paraId="1FD62629" w14:textId="77777777" w:rsidR="0051781A" w:rsidRPr="00EA520E" w:rsidRDefault="0051781A" w:rsidP="0051781A">
      <w:pPr>
        <w:ind w:left="567"/>
        <w:jc w:val="both"/>
        <w:rPr>
          <w:b w:val="0"/>
          <w:sz w:val="24"/>
          <w:szCs w:val="24"/>
        </w:rPr>
      </w:pPr>
      <w:r w:rsidRPr="00EA520E">
        <w:rPr>
          <w:b w:val="0"/>
          <w:sz w:val="24"/>
          <w:szCs w:val="24"/>
        </w:rPr>
        <w:t xml:space="preserve">Yes, that, and because of the price point of Mac as well. I don’t want to say anything out of line, but people who are in the countries where the trends of attacks are statistically coming from, don’t have the money to afford Mac computers. Mac has also been such a small market share historically, so they haven’t been attacked. Because of the widespread usage of the Microsoft platform, they have borne the brunt of attacks, but fortunately this has meant that they now they have defenses to stand up against it. </w:t>
      </w:r>
    </w:p>
    <w:p w14:paraId="7582C204" w14:textId="0ABAEC99" w:rsidR="0051781A" w:rsidRDefault="0051781A" w:rsidP="0051781A">
      <w:pPr>
        <w:ind w:left="567"/>
        <w:jc w:val="both"/>
        <w:rPr>
          <w:b w:val="0"/>
          <w:sz w:val="24"/>
          <w:szCs w:val="24"/>
        </w:rPr>
      </w:pPr>
    </w:p>
    <w:p w14:paraId="401355F1" w14:textId="654D01A1" w:rsidR="00EA520E" w:rsidRDefault="00EA520E" w:rsidP="0051781A">
      <w:pPr>
        <w:ind w:left="567"/>
        <w:jc w:val="both"/>
        <w:rPr>
          <w:b w:val="0"/>
          <w:sz w:val="24"/>
          <w:szCs w:val="24"/>
        </w:rPr>
      </w:pPr>
    </w:p>
    <w:p w14:paraId="564464E3" w14:textId="18DF4BC8" w:rsidR="00EA520E" w:rsidRDefault="00EA520E" w:rsidP="0051781A">
      <w:pPr>
        <w:ind w:left="567"/>
        <w:jc w:val="both"/>
        <w:rPr>
          <w:b w:val="0"/>
          <w:sz w:val="24"/>
          <w:szCs w:val="24"/>
        </w:rPr>
      </w:pPr>
    </w:p>
    <w:p w14:paraId="496B0009" w14:textId="28ED44F1" w:rsidR="00EA520E" w:rsidRDefault="00EA520E">
      <w:pPr>
        <w:spacing w:after="200"/>
        <w:rPr>
          <w:b w:val="0"/>
          <w:sz w:val="24"/>
          <w:szCs w:val="24"/>
        </w:rPr>
      </w:pPr>
      <w:r>
        <w:rPr>
          <w:b w:val="0"/>
          <w:sz w:val="24"/>
          <w:szCs w:val="24"/>
        </w:rPr>
        <w:br w:type="page"/>
      </w:r>
    </w:p>
    <w:p w14:paraId="317AAC11" w14:textId="77777777" w:rsidR="00EA520E" w:rsidRPr="00EA520E" w:rsidRDefault="00EA520E" w:rsidP="0051781A">
      <w:pPr>
        <w:ind w:left="567"/>
        <w:jc w:val="both"/>
        <w:rPr>
          <w:b w:val="0"/>
          <w:sz w:val="24"/>
          <w:szCs w:val="24"/>
        </w:rPr>
      </w:pPr>
    </w:p>
    <w:p w14:paraId="345A0C77" w14:textId="77777777" w:rsidR="0051781A" w:rsidRPr="00EA520E" w:rsidRDefault="0051781A" w:rsidP="0051781A">
      <w:pPr>
        <w:jc w:val="both"/>
        <w:rPr>
          <w:sz w:val="24"/>
        </w:rPr>
      </w:pPr>
      <w:r w:rsidRPr="00EA520E">
        <w:rPr>
          <w:sz w:val="24"/>
        </w:rPr>
        <w:t xml:space="preserve">It has been said that sometimes the security problem is the user, rather than the system. To what extent is this true? </w:t>
      </w:r>
    </w:p>
    <w:p w14:paraId="01481E14" w14:textId="77777777" w:rsidR="00EA520E" w:rsidRDefault="0051781A" w:rsidP="0051781A">
      <w:pPr>
        <w:ind w:left="567"/>
        <w:jc w:val="both"/>
        <w:rPr>
          <w:b w:val="0"/>
          <w:sz w:val="24"/>
          <w:szCs w:val="24"/>
        </w:rPr>
      </w:pPr>
      <w:r w:rsidRPr="00EA520E">
        <w:rPr>
          <w:b w:val="0"/>
          <w:sz w:val="24"/>
          <w:szCs w:val="24"/>
        </w:rPr>
        <w:t>Yes, we do find that often the people operating the technology can be the issue. In my line of work, once we have tested the technology enough and it isn’t so easy to get into, we begin testing the process and the people. We do what is called the Red Team exercises—much like a secret shopper—where we try to test physical security. So an example might be where we try to clone access cards; we will put cloning technology in a bag we are carrying and try to get next to someone in a line who has an access card hooked to themselves; we will brush up against them and get it to clone their card and use that to gain physical access to the building.</w:t>
      </w:r>
    </w:p>
    <w:p w14:paraId="7D9CF231" w14:textId="46B68329" w:rsidR="0051781A" w:rsidRPr="00EA520E" w:rsidRDefault="0051781A" w:rsidP="0051781A">
      <w:pPr>
        <w:ind w:left="567"/>
        <w:jc w:val="both"/>
        <w:rPr>
          <w:b w:val="0"/>
          <w:sz w:val="24"/>
          <w:szCs w:val="24"/>
        </w:rPr>
      </w:pPr>
    </w:p>
    <w:p w14:paraId="09042E27" w14:textId="62D2A7F1" w:rsidR="0051781A" w:rsidRDefault="0051781A" w:rsidP="0051781A">
      <w:pPr>
        <w:ind w:left="567"/>
        <w:jc w:val="both"/>
        <w:rPr>
          <w:b w:val="0"/>
          <w:sz w:val="24"/>
          <w:szCs w:val="24"/>
        </w:rPr>
      </w:pPr>
      <w:r w:rsidRPr="00EA520E">
        <w:rPr>
          <w:b w:val="0"/>
          <w:sz w:val="24"/>
          <w:szCs w:val="24"/>
        </w:rPr>
        <w:t>We also conduct social engineering tests, so we might try to talk our way into a company and test if the security guards will allow us to walk into the building. If I tailgate someone into an elevator or through a glass door that is letting me into their office, or if I was to sit in a meeting room for a week when I wasn’t mean to be there, would somebody actually raise the question and stop me?  While this itself isn’t so much cybersecurity, the idea is to ‘hack the humans’ so I can then go and plug in a network tap that has a 4G sim card that connects to their network and gives me secure access to their infrastructure.  Obviously, this needs to all be done within the boundaries of Statutory Law.</w:t>
      </w:r>
    </w:p>
    <w:p w14:paraId="4681AB02" w14:textId="77777777" w:rsidR="00EA520E" w:rsidRPr="00EA520E" w:rsidRDefault="00EA520E" w:rsidP="0051781A">
      <w:pPr>
        <w:ind w:left="567"/>
        <w:jc w:val="both"/>
        <w:rPr>
          <w:b w:val="0"/>
          <w:sz w:val="24"/>
          <w:szCs w:val="24"/>
        </w:rPr>
      </w:pPr>
    </w:p>
    <w:p w14:paraId="006B3476" w14:textId="77777777" w:rsidR="0051781A" w:rsidRPr="00EA520E" w:rsidRDefault="0051781A" w:rsidP="0051781A">
      <w:pPr>
        <w:jc w:val="both"/>
        <w:rPr>
          <w:b w:val="0"/>
          <w:sz w:val="24"/>
        </w:rPr>
      </w:pPr>
      <w:r w:rsidRPr="00EA520E">
        <w:rPr>
          <w:sz w:val="24"/>
        </w:rPr>
        <w:t>In your opinion, how valuable is information as a resource in today’s world?</w:t>
      </w:r>
    </w:p>
    <w:p w14:paraId="2BC83F60" w14:textId="01478EE0" w:rsidR="0051781A" w:rsidRDefault="0051781A" w:rsidP="0051781A">
      <w:pPr>
        <w:ind w:left="567"/>
        <w:jc w:val="both"/>
        <w:rPr>
          <w:b w:val="0"/>
          <w:sz w:val="24"/>
          <w:szCs w:val="24"/>
        </w:rPr>
      </w:pPr>
      <w:r w:rsidRPr="00EA520E">
        <w:rPr>
          <w:b w:val="0"/>
          <w:sz w:val="24"/>
          <w:szCs w:val="24"/>
        </w:rPr>
        <w:t xml:space="preserve">Very valuable. The basis of my job is to protect and make sure that there are adequate controls around information.  I’m not checking the security of these organisations for a vault; there isn’t money sitting on the premises. It is 100 percent that they have valuable information that needs to be protected, whether that is trade secrets or databases with confidential details. There are various reasons why it has to be kept secure, but it always comes back to the protection of information. </w:t>
      </w:r>
    </w:p>
    <w:p w14:paraId="3140DDC6" w14:textId="77777777" w:rsidR="00EA520E" w:rsidRPr="00EA520E" w:rsidRDefault="00EA520E" w:rsidP="0051781A">
      <w:pPr>
        <w:ind w:left="567"/>
        <w:jc w:val="both"/>
        <w:rPr>
          <w:b w:val="0"/>
          <w:sz w:val="24"/>
          <w:szCs w:val="24"/>
        </w:rPr>
      </w:pPr>
    </w:p>
    <w:p w14:paraId="3C341BAB" w14:textId="77777777" w:rsidR="0051781A" w:rsidRPr="00EA520E" w:rsidRDefault="0051781A" w:rsidP="00EA520E">
      <w:pPr>
        <w:jc w:val="both"/>
        <w:rPr>
          <w:sz w:val="24"/>
        </w:rPr>
      </w:pPr>
      <w:r w:rsidRPr="00EA520E">
        <w:rPr>
          <w:sz w:val="24"/>
        </w:rPr>
        <w:t>What advice do you have for someone getting into the IT field?</w:t>
      </w:r>
    </w:p>
    <w:p w14:paraId="361653A3" w14:textId="77777777" w:rsidR="0051781A" w:rsidRPr="00EA520E" w:rsidRDefault="0051781A" w:rsidP="0051781A">
      <w:pPr>
        <w:ind w:left="567"/>
        <w:jc w:val="both"/>
        <w:rPr>
          <w:b w:val="0"/>
          <w:sz w:val="24"/>
          <w:szCs w:val="24"/>
        </w:rPr>
      </w:pPr>
      <w:r w:rsidRPr="00EA520E">
        <w:rPr>
          <w:b w:val="0"/>
          <w:sz w:val="24"/>
          <w:szCs w:val="24"/>
        </w:rPr>
        <w:t xml:space="preserve">I think typically you are passionate about this stuff anyway if you are considering a career in IT; it isn’t something that you just decide to study one day.  But it is constantly changing and evolving; I have done four and a half years of undergraduate study, and postgrad work, and I still just don’t stop. You have to continuously learn; technologies are constantly changing, and you can learn stuff one day that you have to let go of the next when something better comes out. You have to be prepared to be dynamic. It is like being in school for the rest of your life; if you have an issue with that, it might not be the right industry for you.   </w:t>
      </w:r>
    </w:p>
    <w:p w14:paraId="3883CCC3" w14:textId="4A27CBD6" w:rsidR="00EA520E" w:rsidRDefault="00EA520E">
      <w:pPr>
        <w:spacing w:after="200"/>
        <w:rPr>
          <w:b w:val="0"/>
          <w:sz w:val="24"/>
          <w:szCs w:val="24"/>
        </w:rPr>
      </w:pPr>
      <w:r>
        <w:rPr>
          <w:b w:val="0"/>
          <w:sz w:val="24"/>
          <w:szCs w:val="24"/>
        </w:rPr>
        <w:br w:type="page"/>
      </w:r>
    </w:p>
    <w:p w14:paraId="1EC2B677" w14:textId="20157040" w:rsidR="00752E91" w:rsidRDefault="00752E91" w:rsidP="00752E91">
      <w:pPr>
        <w:pStyle w:val="Heading1"/>
      </w:pPr>
      <w:bookmarkStart w:id="17" w:name="_Toc5824886"/>
      <w:r>
        <w:lastRenderedPageBreak/>
        <w:t>IT Technologies</w:t>
      </w:r>
      <w:bookmarkEnd w:id="17"/>
    </w:p>
    <w:p w14:paraId="305D6C07" w14:textId="77777777" w:rsidR="00752E91" w:rsidRDefault="00752E91" w:rsidP="00EA520E">
      <w:pPr>
        <w:pStyle w:val="Content"/>
      </w:pPr>
    </w:p>
    <w:p w14:paraId="712E1AD7" w14:textId="77777777" w:rsidR="0026506B" w:rsidRPr="0026506B" w:rsidRDefault="0026506B" w:rsidP="0026506B">
      <w:pPr>
        <w:pStyle w:val="Heading2"/>
        <w:rPr>
          <w:lang w:val="en-GB" w:eastAsia="en-GB"/>
        </w:rPr>
      </w:pPr>
      <w:bookmarkStart w:id="18" w:name="_Toc5824887"/>
      <w:r w:rsidRPr="0026506B">
        <w:rPr>
          <w:lang w:val="en-GB" w:eastAsia="en-GB"/>
        </w:rPr>
        <w:t>Small Computing Devices</w:t>
      </w:r>
      <w:bookmarkEnd w:id="18"/>
    </w:p>
    <w:p w14:paraId="10C89076" w14:textId="77777777" w:rsidR="0026506B" w:rsidRPr="0026506B" w:rsidRDefault="0026506B" w:rsidP="0026506B">
      <w:pPr>
        <w:pStyle w:val="Heading3"/>
        <w:rPr>
          <w:lang w:val="en-GB" w:eastAsia="en-GB"/>
        </w:rPr>
      </w:pPr>
      <w:r w:rsidRPr="0026506B">
        <w:rPr>
          <w:lang w:val="en-GB" w:eastAsia="en-GB"/>
        </w:rPr>
        <w:t>The Impact of Single-Board Computers, Microcontrollers, and the Internet of Things</w:t>
      </w:r>
    </w:p>
    <w:p w14:paraId="795AB723" w14:textId="5172D1BA" w:rsidR="0026506B" w:rsidRDefault="0026506B" w:rsidP="0026506B">
      <w:pPr>
        <w:pStyle w:val="Content"/>
        <w:rPr>
          <w:lang w:val="en-GB" w:eastAsia="en-GB"/>
        </w:rPr>
      </w:pPr>
      <w:r w:rsidRPr="0026506B">
        <w:rPr>
          <w:lang w:val="en-GB" w:eastAsia="en-GB"/>
        </w:rPr>
        <w:t>With the microprocessor revolution of the early 1970s came increasingly smaller computer technology. Moore's Law predicted a future of computer sizes which must have been unimaginable for early computer scientists working with punch cards on mainframe installations a mere decade or two previously. The world's first single-board computer, that is, a computer built onto a single printed circuit board, was produced in 1976. The MMD-1 boasted a 2MHz processor with 2Kb of RAM. While extremely slow and primitive by today's standards, it was a major milestone in the evolution of computer technology, and a glimpse of what was to come in the following decades.</w:t>
      </w:r>
    </w:p>
    <w:p w14:paraId="3CE49B65" w14:textId="77777777" w:rsidR="0026506B" w:rsidRPr="0026506B" w:rsidRDefault="0026506B" w:rsidP="0026506B">
      <w:pPr>
        <w:pStyle w:val="Content"/>
        <w:rPr>
          <w:lang w:val="en-GB" w:eastAsia="en-GB"/>
        </w:rPr>
      </w:pPr>
    </w:p>
    <w:p w14:paraId="2830A35E" w14:textId="292A4ED4" w:rsidR="0026506B" w:rsidRDefault="0026506B" w:rsidP="0026506B">
      <w:pPr>
        <w:spacing w:before="120" w:after="120"/>
        <w:rPr>
          <w:lang w:val="en-GB" w:eastAsia="en-GB"/>
        </w:rPr>
      </w:pPr>
      <w:r w:rsidRPr="0026506B">
        <w:rPr>
          <w:lang w:val="en-GB" w:eastAsia="en-GB"/>
        </w:rPr>
        <w:t>What does it do?</w:t>
      </w:r>
    </w:p>
    <w:p w14:paraId="6CF8051E" w14:textId="20D9F2A5" w:rsidR="0026506B" w:rsidRDefault="0026506B" w:rsidP="0026506B">
      <w:pPr>
        <w:pStyle w:val="Content"/>
        <w:rPr>
          <w:lang w:val="en-GB" w:eastAsia="en-GB"/>
        </w:rPr>
      </w:pPr>
      <w:r w:rsidRPr="0026506B">
        <w:rPr>
          <w:lang w:val="en-GB" w:eastAsia="en-GB"/>
        </w:rPr>
        <w:t xml:space="preserve">The current state of single-board computers makes the high-end models almost indistinguishable from laptop computers, at least when compared on technical specifications. Minus a keyboard, monitor, and case, models such as the </w:t>
      </w:r>
      <w:proofErr w:type="spellStart"/>
      <w:r w:rsidRPr="0026506B">
        <w:rPr>
          <w:lang w:val="en-GB" w:eastAsia="en-GB"/>
        </w:rPr>
        <w:t>Udoo</w:t>
      </w:r>
      <w:proofErr w:type="spellEnd"/>
      <w:r w:rsidRPr="0026506B">
        <w:rPr>
          <w:lang w:val="en-GB" w:eastAsia="en-GB"/>
        </w:rPr>
        <w:t xml:space="preserve"> x86 Ultra and the LattePanda4G/64GB nevertheless rival the computing power of many laptop computers in a device which can easily fit in one's hand. Current state-of-the-art single-board computers have enough processing power to run Windows 10 and GPUs which can output 4K resolution.</w:t>
      </w:r>
    </w:p>
    <w:p w14:paraId="643E6713" w14:textId="77777777" w:rsidR="0026506B" w:rsidRPr="0026506B" w:rsidRDefault="0026506B" w:rsidP="0026506B">
      <w:pPr>
        <w:pStyle w:val="Content"/>
        <w:rPr>
          <w:lang w:val="en-GB" w:eastAsia="en-GB"/>
        </w:rPr>
      </w:pPr>
    </w:p>
    <w:p w14:paraId="01E9440B" w14:textId="49053A83" w:rsidR="0026506B" w:rsidRDefault="0026506B" w:rsidP="0026506B">
      <w:pPr>
        <w:pStyle w:val="Content"/>
        <w:rPr>
          <w:lang w:val="en-GB" w:eastAsia="en-GB"/>
        </w:rPr>
      </w:pPr>
      <w:r w:rsidRPr="0026506B">
        <w:rPr>
          <w:lang w:val="en-GB" w:eastAsia="en-GB"/>
        </w:rPr>
        <w:t>While the highest-end single-board computers are in many ways the equal of laptop computers, they are atypical. The most well-known single-board computer, and one of the most popular computers in the world, is the Raspberry Pi. The most recent model, the Raspberry Pi B+, includes a quad-core 1.4 GHz processor, 1 GB of RAM, four USB 2.0 ports, and HDMI output. Neither overpriced nor overpowered, it is a typical example of the current generation of single-board computers.</w:t>
      </w:r>
    </w:p>
    <w:p w14:paraId="68A2A208" w14:textId="77777777" w:rsidR="0026506B" w:rsidRPr="0026506B" w:rsidRDefault="0026506B" w:rsidP="0026506B">
      <w:pPr>
        <w:pStyle w:val="Content"/>
        <w:rPr>
          <w:lang w:val="en-GB" w:eastAsia="en-GB"/>
        </w:rPr>
      </w:pPr>
    </w:p>
    <w:p w14:paraId="6CE3FC16" w14:textId="422F0311" w:rsidR="0026506B" w:rsidRDefault="0026506B" w:rsidP="0026506B">
      <w:pPr>
        <w:pStyle w:val="Content"/>
        <w:rPr>
          <w:lang w:val="en-GB" w:eastAsia="en-GB"/>
        </w:rPr>
      </w:pPr>
      <w:r w:rsidRPr="0026506B">
        <w:rPr>
          <w:lang w:val="en-GB" w:eastAsia="en-GB"/>
        </w:rPr>
        <w:t>Single-board computers are not typically used as desktop/laptop replacements; they are primarily designed to be utilitarian learning tools for computer science and engineering, particularly for students and children to learn programming and develop simple IT applications. They can also be used to function as home media servers, games consoles (running Android or Linux), simple web servers, or mini-PCs.</w:t>
      </w:r>
    </w:p>
    <w:p w14:paraId="20958E2D" w14:textId="247C1683" w:rsidR="0026506B" w:rsidRDefault="0026506B">
      <w:pPr>
        <w:spacing w:after="200"/>
        <w:rPr>
          <w:b w:val="0"/>
          <w:sz w:val="24"/>
          <w:szCs w:val="24"/>
          <w:lang w:val="en-GB" w:eastAsia="en-GB"/>
        </w:rPr>
      </w:pPr>
      <w:r>
        <w:rPr>
          <w:lang w:val="en-GB" w:eastAsia="en-GB"/>
        </w:rPr>
        <w:br w:type="page"/>
      </w:r>
    </w:p>
    <w:p w14:paraId="014ACAA4" w14:textId="70538B1C" w:rsidR="0026506B" w:rsidRDefault="0026506B" w:rsidP="0026506B">
      <w:pPr>
        <w:pStyle w:val="Content"/>
        <w:rPr>
          <w:lang w:val="en-GB" w:eastAsia="en-GB"/>
        </w:rPr>
      </w:pPr>
      <w:r w:rsidRPr="0026506B">
        <w:rPr>
          <w:lang w:val="en-GB" w:eastAsia="en-GB"/>
        </w:rPr>
        <w:lastRenderedPageBreak/>
        <w:t>Another small computing device in a similar vein is the Arduino single-board microcontroller. While not a full computer, it contains many essential components for use in IT projects. Similar to the Raspberry Pi, the Arduino is also primarily used as a learning tool for students and hobbyists. Because of the sensors and actuators featured on the Arduino board, they are commonly used in small projects for detecting temperature, motion sensing, and controlling simple robots. However, they can be used in a large range of other applications. They can be used to upload data to the Internet, or to receive data from sites such as Twitter to display different output.</w:t>
      </w:r>
    </w:p>
    <w:p w14:paraId="500CA276" w14:textId="77777777" w:rsidR="0026506B" w:rsidRPr="0026506B" w:rsidRDefault="0026506B" w:rsidP="0026506B">
      <w:pPr>
        <w:pStyle w:val="Content"/>
        <w:rPr>
          <w:lang w:val="en-GB" w:eastAsia="en-GB"/>
        </w:rPr>
      </w:pPr>
    </w:p>
    <w:p w14:paraId="2D4C9653" w14:textId="0FC17B49" w:rsidR="0026506B" w:rsidRPr="0026506B" w:rsidRDefault="0026506B" w:rsidP="0026506B">
      <w:pPr>
        <w:pStyle w:val="Content"/>
        <w:rPr>
          <w:lang w:val="en-GB" w:eastAsia="en-GB"/>
        </w:rPr>
      </w:pPr>
      <w:r w:rsidRPr="0026506B">
        <w:rPr>
          <w:lang w:val="en-GB" w:eastAsia="en-GB"/>
        </w:rPr>
        <w:t>As time passes, and the technology advances, we can expect to see small computing devices becoming even smaller, more powerful, and cheaper. Smaller sizes of the devices themselves means we can expect to see greater proliferation, and more and more "dumb" household objects becoming absorbed into the Internet of Things. Therefore, we can expect that most ordinary people will own and operate more of these embedded "smart" devices as they become more and more commonplace, especially around the home. Cleaning robots will become cheaper as the market grows, voice-activated doors and other objects will become easier to build and install, and it may become more common to see otherwise ordinary objects, such as houseplants and furniture, with social media pages advising their owners about their condition.</w:t>
      </w:r>
    </w:p>
    <w:p w14:paraId="0CA36103" w14:textId="77777777" w:rsidR="0026506B" w:rsidRPr="0026506B" w:rsidRDefault="0026506B" w:rsidP="0026506B">
      <w:pPr>
        <w:pStyle w:val="Content"/>
      </w:pPr>
    </w:p>
    <w:p w14:paraId="6E2FB017" w14:textId="72CD5A1F" w:rsidR="0026506B" w:rsidRPr="0026506B" w:rsidRDefault="0026506B" w:rsidP="0026506B">
      <w:pPr>
        <w:pStyle w:val="Content"/>
      </w:pPr>
      <w:r w:rsidRPr="0026506B">
        <w:t>The continually-decreasing size and increasing power of electronic components which drives the laptop industry will likewise impact the small computing device industry. Moore's law predicts that the number of transistors in an integrated circuit doubles approximately every two years; this has held relatively true since the 1970s. Devices can be expected to become smaller, more powerful, and more affordable.</w:t>
      </w:r>
    </w:p>
    <w:p w14:paraId="4B0753A4" w14:textId="77777777" w:rsidR="0026506B" w:rsidRPr="0026506B" w:rsidRDefault="0026506B" w:rsidP="0026506B">
      <w:pPr>
        <w:pStyle w:val="Content"/>
        <w:rPr>
          <w:rFonts w:ascii="Calibri" w:eastAsia="Times New Roman" w:hAnsi="Calibri" w:cs="Calibri"/>
          <w:color w:val="000000"/>
          <w:lang w:val="en-GB" w:eastAsia="en-GB"/>
        </w:rPr>
      </w:pPr>
    </w:p>
    <w:p w14:paraId="368341B4" w14:textId="77777777" w:rsidR="0026506B" w:rsidRPr="0026506B" w:rsidRDefault="0026506B" w:rsidP="0026506B">
      <w:pPr>
        <w:spacing w:before="120" w:after="120"/>
        <w:rPr>
          <w:lang w:val="en-GB" w:eastAsia="en-GB"/>
        </w:rPr>
      </w:pPr>
      <w:r w:rsidRPr="0026506B">
        <w:rPr>
          <w:lang w:val="en-GB" w:eastAsia="en-GB"/>
        </w:rPr>
        <w:t>What is the likely impact?</w:t>
      </w:r>
    </w:p>
    <w:p w14:paraId="647C6271" w14:textId="538BEF52" w:rsidR="0026506B" w:rsidRDefault="0026506B" w:rsidP="0026506B">
      <w:pPr>
        <w:pStyle w:val="Content"/>
        <w:rPr>
          <w:lang w:val="en-GB" w:eastAsia="en-GB"/>
        </w:rPr>
      </w:pPr>
      <w:r w:rsidRPr="0026506B">
        <w:rPr>
          <w:lang w:val="en-GB" w:eastAsia="en-GB"/>
        </w:rPr>
        <w:t>The increase of connectivity and automation in parallel with the increase in the computing power of small computing devices, combined with advances in mobile communications such as 5G, will lead to more information from more sources being delivered to the end user in faster times.</w:t>
      </w:r>
    </w:p>
    <w:p w14:paraId="3A69102E" w14:textId="77777777" w:rsidR="0026506B" w:rsidRPr="0026506B" w:rsidRDefault="0026506B" w:rsidP="0026506B">
      <w:pPr>
        <w:pStyle w:val="Content"/>
        <w:rPr>
          <w:lang w:val="en-GB" w:eastAsia="en-GB"/>
        </w:rPr>
      </w:pPr>
    </w:p>
    <w:p w14:paraId="12D970E8" w14:textId="6B9E840F" w:rsidR="0026506B" w:rsidRDefault="0026506B" w:rsidP="0026506B">
      <w:pPr>
        <w:pStyle w:val="Content"/>
        <w:rPr>
          <w:lang w:val="en-GB" w:eastAsia="en-GB"/>
        </w:rPr>
      </w:pPr>
      <w:r w:rsidRPr="0026506B">
        <w:rPr>
          <w:lang w:val="en-GB" w:eastAsia="en-GB"/>
        </w:rPr>
        <w:t>We are likely to see changes inside the home, where home security data could be readily and easily accessible by anyone with a smartphone. Information such as temperature control or home surveillance footage will be available with greater accuracy. Other automation such as remote or RFID-based light control may also become more commonplace.</w:t>
      </w:r>
    </w:p>
    <w:p w14:paraId="3B3D1B00" w14:textId="77777777" w:rsidR="0026506B" w:rsidRPr="0026506B" w:rsidRDefault="0026506B" w:rsidP="0026506B">
      <w:pPr>
        <w:pStyle w:val="Content"/>
        <w:rPr>
          <w:lang w:val="en-GB" w:eastAsia="en-GB"/>
        </w:rPr>
      </w:pPr>
    </w:p>
    <w:p w14:paraId="3ACD1E51" w14:textId="3241AA0A" w:rsidR="0026506B" w:rsidRDefault="0026506B" w:rsidP="0026506B">
      <w:pPr>
        <w:pStyle w:val="Content"/>
        <w:rPr>
          <w:lang w:val="en-GB" w:eastAsia="en-GB"/>
        </w:rPr>
      </w:pPr>
      <w:r w:rsidRPr="0026506B">
        <w:rPr>
          <w:lang w:val="en-GB" w:eastAsia="en-GB"/>
        </w:rPr>
        <w:t>The most obviously-affected users will be the hobbyists and creators. As the market for small computing devices increases, demand increases and so prices will fall. IT can be expected that the field for creating and producing projects with these devices will also increase.</w:t>
      </w:r>
    </w:p>
    <w:p w14:paraId="1C250FB6" w14:textId="5D3DF86C" w:rsidR="0026506B" w:rsidRDefault="0026506B" w:rsidP="0026506B">
      <w:pPr>
        <w:pStyle w:val="Content"/>
        <w:rPr>
          <w:lang w:val="en-GB" w:eastAsia="en-GB"/>
        </w:rPr>
      </w:pPr>
    </w:p>
    <w:p w14:paraId="2D701DA1" w14:textId="42105C49" w:rsidR="00060961" w:rsidRDefault="00060961">
      <w:pPr>
        <w:spacing w:after="200"/>
        <w:rPr>
          <w:b w:val="0"/>
          <w:sz w:val="24"/>
          <w:szCs w:val="24"/>
          <w:lang w:val="en-GB" w:eastAsia="en-GB"/>
        </w:rPr>
      </w:pPr>
      <w:r>
        <w:rPr>
          <w:lang w:val="en-GB" w:eastAsia="en-GB"/>
        </w:rPr>
        <w:br w:type="page"/>
      </w:r>
    </w:p>
    <w:p w14:paraId="6A10DF71" w14:textId="77777777" w:rsidR="0026506B" w:rsidRPr="0026506B" w:rsidRDefault="0026506B" w:rsidP="0026506B">
      <w:pPr>
        <w:pStyle w:val="Content"/>
        <w:rPr>
          <w:lang w:val="en-GB" w:eastAsia="en-GB"/>
        </w:rPr>
      </w:pPr>
      <w:r w:rsidRPr="0026506B">
        <w:rPr>
          <w:lang w:val="en-GB" w:eastAsia="en-GB"/>
        </w:rPr>
        <w:lastRenderedPageBreak/>
        <w:t>Other people likely to be affected by these developments will be users with disabilities. Increased sensor-based computing and automation will have a huge variety of applications for users who are unable to walk, type, or access certain areas of the home. While actuated doors, storage ages and movement-activated lights may be a fun toy for most users, they may be essential to comfortable, autonomous living for users who are, for example, confined to wheelchairs.</w:t>
      </w:r>
    </w:p>
    <w:p w14:paraId="2458DFF9" w14:textId="4ADDEA4B" w:rsidR="0026506B" w:rsidRDefault="0026506B" w:rsidP="0026506B">
      <w:pPr>
        <w:pStyle w:val="Content"/>
        <w:rPr>
          <w:lang w:val="en-GB" w:eastAsia="en-GB"/>
        </w:rPr>
      </w:pPr>
      <w:r w:rsidRPr="0026506B">
        <w:rPr>
          <w:lang w:val="en-GB" w:eastAsia="en-GB"/>
        </w:rPr>
        <w:t>There is always a fear that with greater automation comes job redundancy. While this may be true to some extent, however I don't believe it will be a great concern with regards to small computing devices. Small computing devices primarily operate on very small scales, such as uploading small amounts of data at intervals, or opening and closing doors. The increased demand for small computing devices is far more likely to create jobs, as we can expect to see an increased demand for workers in building the devices, logistics, and tech support in this industry.</w:t>
      </w:r>
    </w:p>
    <w:p w14:paraId="3E7218DC" w14:textId="77777777" w:rsidR="0026506B" w:rsidRPr="0026506B" w:rsidRDefault="0026506B" w:rsidP="0026506B">
      <w:pPr>
        <w:pStyle w:val="Content"/>
        <w:rPr>
          <w:lang w:val="en-GB" w:eastAsia="en-GB"/>
        </w:rPr>
      </w:pPr>
    </w:p>
    <w:p w14:paraId="009518D8" w14:textId="77777777" w:rsidR="0026506B" w:rsidRPr="0026506B" w:rsidRDefault="0026506B" w:rsidP="0026506B">
      <w:pPr>
        <w:spacing w:before="120" w:after="120"/>
        <w:rPr>
          <w:lang w:val="en-GB" w:eastAsia="en-GB"/>
        </w:rPr>
      </w:pPr>
      <w:r w:rsidRPr="0026506B">
        <w:rPr>
          <w:lang w:val="en-GB" w:eastAsia="en-GB"/>
        </w:rPr>
        <w:t>How will this affect you?</w:t>
      </w:r>
    </w:p>
    <w:p w14:paraId="72E6D196" w14:textId="2D93B21E" w:rsidR="0026506B" w:rsidRDefault="0026506B" w:rsidP="0026506B">
      <w:pPr>
        <w:pStyle w:val="Content"/>
        <w:rPr>
          <w:lang w:val="en-GB" w:eastAsia="en-GB"/>
        </w:rPr>
      </w:pPr>
      <w:r w:rsidRPr="0026506B">
        <w:rPr>
          <w:lang w:val="en-GB" w:eastAsia="en-GB"/>
        </w:rPr>
        <w:t>Day to day, the visible effects of this advance in small computing devices wouldn't be obvious: the embedded nature of these devices keeps them "out of sight, out of mind". The way it is most likely to affect me, and other technology enthusiasts, is in the growing affordability of using these devices as learning tools. As a hobby, developing smart devices with small computing devices seems like the world of science fiction come to life. The main barrier to beginning any new hobby is typically the financial cost; as the cost decreases, the temptation to purchase, tinker with, and create smart objects around the home will become more appealing. The educational value of experimenting with these devices would be a great feature to put on any CV.</w:t>
      </w:r>
    </w:p>
    <w:p w14:paraId="1624EE0F" w14:textId="77777777" w:rsidR="0026506B" w:rsidRPr="0026506B" w:rsidRDefault="0026506B" w:rsidP="0026506B">
      <w:pPr>
        <w:pStyle w:val="Content"/>
        <w:rPr>
          <w:lang w:val="en-GB" w:eastAsia="en-GB"/>
        </w:rPr>
      </w:pPr>
    </w:p>
    <w:p w14:paraId="1C034D66" w14:textId="21CD8207" w:rsidR="0026506B" w:rsidRDefault="0026506B" w:rsidP="0026506B">
      <w:pPr>
        <w:pStyle w:val="Content"/>
        <w:rPr>
          <w:lang w:val="en-GB" w:eastAsia="en-GB"/>
        </w:rPr>
      </w:pPr>
      <w:r w:rsidRPr="0026506B">
        <w:rPr>
          <w:lang w:val="en-GB" w:eastAsia="en-GB"/>
        </w:rPr>
        <w:t>Apart from the clear benefit of having experience with small computing device projects, I would benefit by having the completed projects themselves. There are any number of possibilities for projects to create: home surveillance with real-time security footage accessible by smartphone; home weather stations to check the temperature in my home neighbourhood; emergency assistance tools for my parents in their retirement; a voice-activated home media system. With enough imagination, and some assistance from blueprints and guides from the Internet, anyone with the motivation will be able to create an endless variety of projects.</w:t>
      </w:r>
    </w:p>
    <w:p w14:paraId="64021272" w14:textId="77777777" w:rsidR="0026506B" w:rsidRPr="0026506B" w:rsidRDefault="0026506B" w:rsidP="0026506B">
      <w:pPr>
        <w:pStyle w:val="Content"/>
        <w:rPr>
          <w:lang w:val="en-GB" w:eastAsia="en-GB"/>
        </w:rPr>
      </w:pPr>
    </w:p>
    <w:p w14:paraId="45BD0245" w14:textId="3865C41A" w:rsidR="0026506B" w:rsidRDefault="0026506B" w:rsidP="0026506B">
      <w:pPr>
        <w:pStyle w:val="Content"/>
        <w:rPr>
          <w:lang w:val="en-GB" w:eastAsia="en-GB"/>
        </w:rPr>
      </w:pPr>
      <w:r w:rsidRPr="0026506B">
        <w:rPr>
          <w:lang w:val="en-GB" w:eastAsia="en-GB"/>
        </w:rPr>
        <w:t>The essential purpose of small computing devices is to increase connectivity in many different contexts; the possibility of greater connectedness with family and friends is undoubtedly a great benefit to all involved. Emergency assistance devices becoming easier to develop and install in order to aid elderly relatives would seem to be an obvious effect of this technology.</w:t>
      </w:r>
    </w:p>
    <w:p w14:paraId="3320EDE4" w14:textId="77777777" w:rsidR="0026506B" w:rsidRPr="0026506B" w:rsidRDefault="0026506B" w:rsidP="0026506B">
      <w:pPr>
        <w:pStyle w:val="Content"/>
        <w:rPr>
          <w:lang w:val="en-GB" w:eastAsia="en-GB"/>
        </w:rPr>
      </w:pPr>
    </w:p>
    <w:p w14:paraId="7F0CDE17" w14:textId="77777777" w:rsidR="0026506B" w:rsidRPr="0026506B" w:rsidRDefault="0026506B" w:rsidP="0026506B">
      <w:pPr>
        <w:pStyle w:val="Content"/>
        <w:rPr>
          <w:lang w:val="en-GB" w:eastAsia="en-GB"/>
        </w:rPr>
      </w:pPr>
      <w:r w:rsidRPr="0026506B">
        <w:rPr>
          <w:lang w:val="en-GB" w:eastAsia="en-GB"/>
        </w:rPr>
        <w:t>The future of small computing devices may represent the next great advance of technology. From fun but frivolous projects to life-changing tools of assistance, the development of small computing devices heralds an exciting, customisable future of technology.</w:t>
      </w:r>
    </w:p>
    <w:p w14:paraId="41F879B3" w14:textId="3A30930D" w:rsidR="0026506B" w:rsidRDefault="0026506B">
      <w:pPr>
        <w:spacing w:after="200"/>
        <w:rPr>
          <w:b w:val="0"/>
          <w:sz w:val="24"/>
          <w:szCs w:val="24"/>
          <w:lang w:val="en-GB" w:eastAsia="en-GB"/>
        </w:rPr>
      </w:pPr>
      <w:r>
        <w:rPr>
          <w:lang w:val="en-GB" w:eastAsia="en-GB"/>
        </w:rPr>
        <w:br w:type="page"/>
      </w:r>
    </w:p>
    <w:p w14:paraId="2BB10E12" w14:textId="2A2C37BB" w:rsidR="0026506B" w:rsidRPr="0026506B" w:rsidRDefault="0026506B" w:rsidP="0026506B">
      <w:pPr>
        <w:pStyle w:val="Heading4"/>
        <w:rPr>
          <w:lang w:val="en-GB" w:eastAsia="en-GB"/>
        </w:rPr>
      </w:pPr>
      <w:r w:rsidRPr="0026506B">
        <w:rPr>
          <w:lang w:val="en-GB" w:eastAsia="en-GB"/>
        </w:rPr>
        <w:lastRenderedPageBreak/>
        <w:t>References and Citations</w:t>
      </w:r>
    </w:p>
    <w:p w14:paraId="427589CD"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All3DP. (2019). Best Single Board Computers 2019 (Raspberry Pi Alternatives) | All3DP. [online] Available at: </w:t>
      </w:r>
      <w:hyperlink r:id="rId26" w:history="1">
        <w:r w:rsidRPr="0026506B">
          <w:rPr>
            <w:color w:val="0000FF"/>
            <w:u w:val="single"/>
            <w:lang w:val="en-GB" w:eastAsia="en-GB"/>
          </w:rPr>
          <w:t>https://all3dp.com/1/single-board-computer-raspberry-pi-alternative/</w:t>
        </w:r>
      </w:hyperlink>
      <w:r w:rsidRPr="0026506B">
        <w:rPr>
          <w:lang w:val="en-GB" w:eastAsia="en-GB"/>
        </w:rPr>
        <w:t> [Accessed 22 Mar. 2019].</w:t>
      </w:r>
    </w:p>
    <w:p w14:paraId="32345F55"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UDOO. (2019). UDOO X86 - UDOO. [online] Available at: </w:t>
      </w:r>
      <w:hyperlink w:history="1">
        <w:r w:rsidRPr="0026506B">
          <w:rPr>
            <w:color w:val="0000FF"/>
            <w:u w:val="single"/>
            <w:lang w:val="en-GB" w:eastAsia="en-GB"/>
          </w:rPr>
          <w:t>https://www.udoo.org/udoo-x86/</w:t>
        </w:r>
      </w:hyperlink>
      <w:r w:rsidRPr="0026506B">
        <w:rPr>
          <w:lang w:val="en-GB" w:eastAsia="en-GB"/>
        </w:rPr>
        <w:t> [Accessed 22 Mar. 2019].</w:t>
      </w:r>
    </w:p>
    <w:p w14:paraId="1E39FBE6"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Lattepanda.com. (2019). </w:t>
      </w:r>
      <w:proofErr w:type="spellStart"/>
      <w:r w:rsidRPr="0026506B">
        <w:rPr>
          <w:lang w:val="en-GB" w:eastAsia="en-GB"/>
        </w:rPr>
        <w:t>LattePanda</w:t>
      </w:r>
      <w:proofErr w:type="spellEnd"/>
      <w:r w:rsidRPr="0026506B">
        <w:rPr>
          <w:lang w:val="en-GB" w:eastAsia="en-GB"/>
        </w:rPr>
        <w:t xml:space="preserve"> - A Windows 10 Computer with integrated Arduino. [online] Available at: </w:t>
      </w:r>
      <w:hyperlink r:id="rId27" w:history="1">
        <w:r w:rsidRPr="0026506B">
          <w:rPr>
            <w:color w:val="0000FF"/>
            <w:u w:val="single"/>
            <w:lang w:val="en-GB" w:eastAsia="en-GB"/>
          </w:rPr>
          <w:t>https://www.lattepanda.com/</w:t>
        </w:r>
      </w:hyperlink>
      <w:r w:rsidRPr="0026506B">
        <w:rPr>
          <w:lang w:val="en-GB" w:eastAsia="en-GB"/>
        </w:rPr>
        <w:t> [Accessed 22 Mar. 2019].</w:t>
      </w:r>
    </w:p>
    <w:p w14:paraId="31816CFD"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Arduino.cc. (2019). Arduino - Home. [online] Available at: </w:t>
      </w:r>
      <w:hyperlink r:id="rId28" w:history="1">
        <w:r w:rsidRPr="0026506B">
          <w:rPr>
            <w:color w:val="0000FF"/>
            <w:u w:val="single"/>
            <w:lang w:val="en-GB" w:eastAsia="en-GB"/>
          </w:rPr>
          <w:t>https://www.arduino.cc/</w:t>
        </w:r>
      </w:hyperlink>
      <w:r w:rsidRPr="0026506B">
        <w:rPr>
          <w:lang w:val="en-GB" w:eastAsia="en-GB"/>
        </w:rPr>
        <w:t> [Accessed 22 Mar. 2019].</w:t>
      </w:r>
    </w:p>
    <w:p w14:paraId="4D3EF5DC"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Foundation, R. (2019). Raspberry Pi - Teach, Learn, and Make with Raspberry Pi. [online] Raspberry Pi. Available at: </w:t>
      </w:r>
      <w:hyperlink r:id="rId29" w:history="1">
        <w:r w:rsidRPr="0026506B">
          <w:rPr>
            <w:color w:val="0000FF"/>
            <w:u w:val="single"/>
            <w:lang w:val="en-GB" w:eastAsia="en-GB"/>
          </w:rPr>
          <w:t>https://www.raspberrypi.org/</w:t>
        </w:r>
      </w:hyperlink>
      <w:r w:rsidRPr="0026506B">
        <w:rPr>
          <w:lang w:val="en-GB" w:eastAsia="en-GB"/>
        </w:rPr>
        <w:t> [Accessed 22 Mar. 2019].</w:t>
      </w:r>
    </w:p>
    <w:p w14:paraId="036ACB7F"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 xml:space="preserve">YouTube. (2019). How Arduino is open-sourcing imagination | Massimo </w:t>
      </w:r>
      <w:proofErr w:type="spellStart"/>
      <w:r w:rsidRPr="0026506B">
        <w:rPr>
          <w:lang w:val="en-GB" w:eastAsia="en-GB"/>
        </w:rPr>
        <w:t>Banzi</w:t>
      </w:r>
      <w:proofErr w:type="spellEnd"/>
      <w:r w:rsidRPr="0026506B">
        <w:rPr>
          <w:lang w:val="en-GB" w:eastAsia="en-GB"/>
        </w:rPr>
        <w:t>. [online] Available at: </w:t>
      </w:r>
      <w:hyperlink r:id="rId30" w:history="1">
        <w:r w:rsidRPr="0026506B">
          <w:rPr>
            <w:color w:val="0000FF"/>
            <w:u w:val="single"/>
            <w:lang w:val="en-GB" w:eastAsia="en-GB"/>
          </w:rPr>
          <w:t>https://www.youtube.com/watch?v=UoBUXOOdLXY</w:t>
        </w:r>
      </w:hyperlink>
      <w:r w:rsidRPr="0026506B">
        <w:rPr>
          <w:lang w:val="en-GB" w:eastAsia="en-GB"/>
        </w:rPr>
        <w:t> [Accessed 22 Mar. 2019].</w:t>
      </w:r>
    </w:p>
    <w:p w14:paraId="330D810F"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Circuitdigest.com. (2019). 200+ Arduino Projects with Source Code, Schematics &amp; Complete DIY Explanation. [online] Available at: </w:t>
      </w:r>
      <w:hyperlink r:id="rId31" w:history="1">
        <w:r w:rsidRPr="0026506B">
          <w:rPr>
            <w:color w:val="0000FF"/>
            <w:u w:val="single"/>
            <w:lang w:val="en-GB" w:eastAsia="en-GB"/>
          </w:rPr>
          <w:t>https://circuitdigest.com/arduino-projects</w:t>
        </w:r>
      </w:hyperlink>
      <w:r w:rsidRPr="0026506B">
        <w:rPr>
          <w:lang w:val="en-GB" w:eastAsia="en-GB"/>
        </w:rPr>
        <w:t> [Accessed 22 Mar. 2019].</w:t>
      </w:r>
    </w:p>
    <w:p w14:paraId="281CDF96"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En.wikipedia.org. (2019). Internet of things. [online] Available at: </w:t>
      </w:r>
      <w:hyperlink r:id="rId32" w:history="1">
        <w:r w:rsidRPr="0026506B">
          <w:rPr>
            <w:color w:val="0000FF"/>
            <w:u w:val="single"/>
            <w:lang w:val="en-GB" w:eastAsia="en-GB"/>
          </w:rPr>
          <w:t>https://en.wikipedia.org/wiki/Internet_of_things</w:t>
        </w:r>
      </w:hyperlink>
      <w:r w:rsidRPr="0026506B">
        <w:rPr>
          <w:lang w:val="en-GB" w:eastAsia="en-GB"/>
        </w:rPr>
        <w:t> [Accessed 22 Mar. 2019].</w:t>
      </w:r>
    </w:p>
    <w:p w14:paraId="76BA4DBD"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Forbes.com. (2019). Council Post: 19 For 19: Technology Predictions For 2019 And Beyond. [online] Available at: </w:t>
      </w:r>
      <w:hyperlink r:id="rId33" w:anchor="33e1415635fd" w:history="1">
        <w:r w:rsidRPr="0026506B">
          <w:rPr>
            <w:color w:val="0000FF"/>
            <w:u w:val="single"/>
            <w:lang w:val="en-GB" w:eastAsia="en-GB"/>
          </w:rPr>
          <w:t>https://www.forbes.com/sites/forbestechcouncil/2019/01/30/19-for-19-technology-predictions-for-2019-and-beyond/#33e1415635fd</w:t>
        </w:r>
      </w:hyperlink>
      <w:r w:rsidRPr="0026506B">
        <w:rPr>
          <w:lang w:val="en-GB" w:eastAsia="en-GB"/>
        </w:rPr>
        <w:t> [Accessed 22 Mar. 2019].</w:t>
      </w:r>
    </w:p>
    <w:p w14:paraId="64453A1A" w14:textId="77777777" w:rsidR="0026506B" w:rsidRPr="0026506B" w:rsidRDefault="0026506B" w:rsidP="00060961">
      <w:pPr>
        <w:pStyle w:val="Content"/>
        <w:spacing w:before="100" w:beforeAutospacing="1" w:after="100" w:afterAutospacing="1"/>
        <w:rPr>
          <w:lang w:val="en-GB" w:eastAsia="en-GB"/>
        </w:rPr>
      </w:pPr>
      <w:r w:rsidRPr="0026506B">
        <w:rPr>
          <w:lang w:val="en-GB" w:eastAsia="en-GB"/>
        </w:rPr>
        <w:t xml:space="preserve">Forbes.com. (2019). A Simple Explanation Of 'The Internet </w:t>
      </w:r>
      <w:proofErr w:type="gramStart"/>
      <w:r w:rsidRPr="0026506B">
        <w:rPr>
          <w:lang w:val="en-GB" w:eastAsia="en-GB"/>
        </w:rPr>
        <w:t>Of</w:t>
      </w:r>
      <w:proofErr w:type="gramEnd"/>
      <w:r w:rsidRPr="0026506B">
        <w:rPr>
          <w:lang w:val="en-GB" w:eastAsia="en-GB"/>
        </w:rPr>
        <w:t xml:space="preserve"> Things'. [online] Available at: </w:t>
      </w:r>
      <w:hyperlink r:id="rId34" w:anchor="5f5357b51d09" w:history="1">
        <w:r w:rsidRPr="0026506B">
          <w:rPr>
            <w:color w:val="0000FF"/>
            <w:u w:val="single"/>
            <w:lang w:val="en-GB" w:eastAsia="en-GB"/>
          </w:rPr>
          <w:t>https://www.forbes.com/sites/jacobmorgan/2014/05/13/simple-explanation-internet-things-that-anyone-can-understand/#5f5357b51d09</w:t>
        </w:r>
      </w:hyperlink>
      <w:r w:rsidRPr="0026506B">
        <w:rPr>
          <w:lang w:val="en-GB" w:eastAsia="en-GB"/>
        </w:rPr>
        <w:t> [Accessed 22 Mar. 2019].</w:t>
      </w:r>
    </w:p>
    <w:p w14:paraId="3216ED10" w14:textId="77777777" w:rsidR="0026506B" w:rsidRDefault="0026506B" w:rsidP="0026506B">
      <w:pPr>
        <w:pStyle w:val="Content"/>
      </w:pPr>
    </w:p>
    <w:p w14:paraId="46285A2B" w14:textId="77777777" w:rsidR="0026506B" w:rsidRDefault="0026506B" w:rsidP="0026506B">
      <w:pPr>
        <w:pStyle w:val="Content"/>
      </w:pPr>
    </w:p>
    <w:p w14:paraId="55439F73" w14:textId="127758BB" w:rsidR="00060961" w:rsidRDefault="00060961">
      <w:pPr>
        <w:spacing w:after="200"/>
        <w:rPr>
          <w:b w:val="0"/>
          <w:sz w:val="24"/>
          <w:szCs w:val="24"/>
        </w:rPr>
      </w:pPr>
      <w:r>
        <w:br w:type="page"/>
      </w:r>
    </w:p>
    <w:p w14:paraId="322E8B40" w14:textId="7945532D" w:rsidR="00752E91" w:rsidRDefault="00060961" w:rsidP="009E130B">
      <w:pPr>
        <w:pStyle w:val="Heading2"/>
      </w:pPr>
      <w:bookmarkStart w:id="19" w:name="_Toc5824888"/>
      <w:r>
        <w:lastRenderedPageBreak/>
        <w:t>Cyber Security</w:t>
      </w:r>
      <w:bookmarkEnd w:id="19"/>
    </w:p>
    <w:p w14:paraId="29ABB5E2" w14:textId="05AF83F9" w:rsidR="00060961" w:rsidRDefault="00060961" w:rsidP="00060961">
      <w:pPr>
        <w:pStyle w:val="Content"/>
      </w:pPr>
      <w:r>
        <w:t xml:space="preserve">In the modern age, society has built up an incredible reliance on technology. People use it to work, shop and communicate with others while Businesses rely on it to operate effectively. Business or otherwise, almost all of our most important and sensitive information is now stored somewhere online. Bank details, addresses, emails – all of it is stored somewhere on the internet, managed by companies that we trust to protect it from people with malicious intentions. This is where cyber security comes into play. Just as locks, vaults, alarms and armed guards protect the physical premises of a building – cyber security has become a crucial aspect of the effective operation and safety of all businesses and organisations with a network or online presence. </w:t>
      </w:r>
    </w:p>
    <w:p w14:paraId="3966A4F9" w14:textId="77777777" w:rsidR="00060961" w:rsidRDefault="00060961" w:rsidP="00060961">
      <w:pPr>
        <w:pStyle w:val="Content"/>
      </w:pPr>
    </w:p>
    <w:p w14:paraId="3B6D6ADB" w14:textId="31D3C32B" w:rsidR="00060961" w:rsidRPr="00060961" w:rsidRDefault="00060961" w:rsidP="00060961">
      <w:pPr>
        <w:spacing w:before="120" w:after="120"/>
        <w:rPr>
          <w:lang w:val="en-GB" w:eastAsia="en-GB"/>
        </w:rPr>
      </w:pPr>
      <w:r w:rsidRPr="00060961">
        <w:rPr>
          <w:lang w:val="en-GB" w:eastAsia="en-GB"/>
        </w:rPr>
        <w:t>What Does It Do?</w:t>
      </w:r>
    </w:p>
    <w:p w14:paraId="6FA91F89" w14:textId="3F27F570" w:rsidR="00060961" w:rsidRDefault="00060961" w:rsidP="00060961">
      <w:pPr>
        <w:pStyle w:val="Content"/>
      </w:pPr>
      <w:r>
        <w:t xml:space="preserve">Cyber security refers to the practice of defending the systems, networks and programs that hold that sensitive information from people looking to gain access to it for nefarious purposes. These offenders who perform attacks on systems are generally out to achieve such goals such as gaining access to information, extortion, identity theft or general disruptive behaviour to whatever degree. There are various means for these offenders to gain access to systems or to extract information out of these systems or even people. </w:t>
      </w:r>
    </w:p>
    <w:p w14:paraId="7AFFB043" w14:textId="77777777" w:rsidR="00060961" w:rsidRDefault="00060961" w:rsidP="00060961">
      <w:pPr>
        <w:pStyle w:val="Content"/>
      </w:pPr>
    </w:p>
    <w:p w14:paraId="462BABA7" w14:textId="3E19EDBB" w:rsidR="00060961" w:rsidRDefault="00060961" w:rsidP="00060961">
      <w:pPr>
        <w:pStyle w:val="Content"/>
      </w:pPr>
      <w:commentRangeStart w:id="20"/>
      <w:r>
        <w:t>Ransomware and malware for example are types of malicious software also known as a “virus” which allows an attacker access to your computer, though in this case for different means. Ransomware is designed to extract money from victims by preventing user access to certain files or their entire computer until the ransom is paid. Malware is software designed to gain access to your computer in order to carry out malicious actions. While possibly the most commonly known, malicious software downloaded to your computer is not the only type of threat users can experience. Offenders can employ a practice known as social engineering – which through deception and trickery, allows them to gain money or access to sensitive information from unsuspecting victims. Similarly, a tactic called “phishing” – the act of sending false emails disguised as emails sent from sources the recipient would generally trust – can be used to gain sensitive information such as bank details or user passwords, generally for the services the phishing email is attempting to emulate.</w:t>
      </w:r>
      <w:commentRangeEnd w:id="20"/>
      <w:r>
        <w:rPr>
          <w:rStyle w:val="CommentReference"/>
          <w:b/>
        </w:rPr>
        <w:commentReference w:id="20"/>
      </w:r>
    </w:p>
    <w:p w14:paraId="03C1EE49" w14:textId="77777777" w:rsidR="00060961" w:rsidRDefault="00060961" w:rsidP="00060961">
      <w:pPr>
        <w:pStyle w:val="Content"/>
      </w:pPr>
    </w:p>
    <w:p w14:paraId="48365446" w14:textId="674BD952" w:rsidR="00AB4090" w:rsidRDefault="00060961" w:rsidP="00AB4090">
      <w:pPr>
        <w:pStyle w:val="Content"/>
        <w:rPr>
          <w:b/>
        </w:rPr>
      </w:pPr>
      <w:r>
        <w:t xml:space="preserve">While practices such as using anti-virus software is effective for the common user, it is not an adequate security measure for businesses and organisations. These entities constantly face much larger and more direct threats from individuals looking to attack their networks for malicious purposes. They must be prepared to detect and prevent threats looking for access to their networks in order to perform actions that could be anywhere from damaging to catastrophic. Currently, there are multiple types of cyber security measures which can be employed by businesses and organisations to mitigate threats and keep their networks secure. These measures include but are not limited to: </w:t>
      </w:r>
      <w:r w:rsidR="00AB4090">
        <w:br w:type="page"/>
      </w:r>
    </w:p>
    <w:p w14:paraId="290325A5" w14:textId="77777777" w:rsidR="00060961" w:rsidRDefault="00060961" w:rsidP="00060961">
      <w:pPr>
        <w:pStyle w:val="Content"/>
      </w:pPr>
    </w:p>
    <w:p w14:paraId="00E1B8F5" w14:textId="7F52884D" w:rsidR="00060961" w:rsidRDefault="00060961" w:rsidP="00AB4090">
      <w:pPr>
        <w:pStyle w:val="Content"/>
        <w:numPr>
          <w:ilvl w:val="0"/>
          <w:numId w:val="10"/>
        </w:numPr>
        <w:spacing w:before="80" w:after="80"/>
        <w:ind w:left="1077"/>
      </w:pPr>
      <w:r w:rsidRPr="00533E73">
        <w:rPr>
          <w:b/>
        </w:rPr>
        <w:t>Network Security</w:t>
      </w:r>
      <w:r>
        <w:t xml:space="preserve"> – Controls incoming and outcoming connections to protect network traffic, preventing threats from entering the network or spreading throughout the network.</w:t>
      </w:r>
    </w:p>
    <w:p w14:paraId="6E812F98" w14:textId="2DF778AB" w:rsidR="00060961" w:rsidRDefault="00060961" w:rsidP="00AB4090">
      <w:pPr>
        <w:pStyle w:val="Content"/>
        <w:numPr>
          <w:ilvl w:val="0"/>
          <w:numId w:val="10"/>
        </w:numPr>
        <w:spacing w:before="80" w:after="80"/>
        <w:ind w:left="1077"/>
      </w:pPr>
      <w:r w:rsidRPr="00533E73">
        <w:rPr>
          <w:b/>
        </w:rPr>
        <w:t>Data Loss Prevention</w:t>
      </w:r>
      <w:r>
        <w:t xml:space="preserve"> – Classifies and protects important information in order to prevent the accidental or purposeful sharing of said information.</w:t>
      </w:r>
    </w:p>
    <w:p w14:paraId="6D0BDAF2" w14:textId="09DD075D" w:rsidR="00060961" w:rsidRDefault="00060961" w:rsidP="00AB4090">
      <w:pPr>
        <w:pStyle w:val="Content"/>
        <w:numPr>
          <w:ilvl w:val="0"/>
          <w:numId w:val="10"/>
        </w:numPr>
        <w:spacing w:before="80" w:after="80"/>
        <w:ind w:left="1077"/>
      </w:pPr>
      <w:r w:rsidRPr="00533E73">
        <w:rPr>
          <w:b/>
        </w:rPr>
        <w:t>Cloud Security</w:t>
      </w:r>
      <w:r>
        <w:t xml:space="preserve"> – A set of security measures that work together to protect cloud-based information and systems.</w:t>
      </w:r>
    </w:p>
    <w:p w14:paraId="7ADB5D89" w14:textId="7F703557" w:rsidR="00060961" w:rsidRDefault="00060961" w:rsidP="00AB4090">
      <w:pPr>
        <w:pStyle w:val="Content"/>
        <w:numPr>
          <w:ilvl w:val="0"/>
          <w:numId w:val="10"/>
        </w:numPr>
        <w:spacing w:before="80" w:after="80"/>
        <w:ind w:left="1077"/>
      </w:pPr>
      <w:r w:rsidRPr="00533E73">
        <w:rPr>
          <w:b/>
        </w:rPr>
        <w:t>Intrusion Detection Systems / Intrusion Prevention Systems</w:t>
      </w:r>
      <w:r>
        <w:t xml:space="preserve"> – Identifies activities that could be classified as malicious. There are two types of Intrusion Detection Systems, one host based, and one network based. Host based Intrusion Detection Systems are installed on every computer in order to monitor traffic that travels between nodes in a network – such as file access, use and </w:t>
      </w:r>
      <w:proofErr w:type="spellStart"/>
      <w:r>
        <w:t>transferral</w:t>
      </w:r>
      <w:proofErr w:type="spellEnd"/>
      <w:r>
        <w:t xml:space="preserve">. Network Intrusion Detection Systems are capable of monitoring networks on a larger scale with the purpose of detecting suspicious </w:t>
      </w:r>
      <w:proofErr w:type="spellStart"/>
      <w:r>
        <w:t>behaviours</w:t>
      </w:r>
      <w:proofErr w:type="spellEnd"/>
      <w:r>
        <w:t xml:space="preserve"> and stopping them before any damage can occur.</w:t>
      </w:r>
    </w:p>
    <w:p w14:paraId="4CA05910" w14:textId="624BEB54" w:rsidR="00060961" w:rsidRDefault="00060961" w:rsidP="00AB4090">
      <w:pPr>
        <w:pStyle w:val="Content"/>
        <w:numPr>
          <w:ilvl w:val="0"/>
          <w:numId w:val="10"/>
        </w:numPr>
        <w:spacing w:before="80" w:after="80"/>
        <w:ind w:left="1077"/>
      </w:pPr>
      <w:r w:rsidRPr="00533E73">
        <w:rPr>
          <w:b/>
        </w:rPr>
        <w:t xml:space="preserve">Identity and Access Management use </w:t>
      </w:r>
      <w:r>
        <w:t>– Limits and tracks user activity and access through authentication services in order to protect important systems from malicious activity.</w:t>
      </w:r>
    </w:p>
    <w:p w14:paraId="158FD49A" w14:textId="77777777" w:rsidR="00060961" w:rsidRDefault="00060961" w:rsidP="00060961">
      <w:pPr>
        <w:pStyle w:val="Content"/>
      </w:pPr>
    </w:p>
    <w:p w14:paraId="3E85A43D" w14:textId="5B2B981D" w:rsidR="00060961" w:rsidRDefault="00060961" w:rsidP="00060961">
      <w:pPr>
        <w:pStyle w:val="Content"/>
      </w:pPr>
      <w:r>
        <w:t xml:space="preserve">Another security measure which is extremely popular with businesses and organisations in the modern age are Security Information and Event Management systems (SIEM). SIEM systems are important to network and system security as most cyber-attacks are not obvious and are more effectively detected via the log files gathered by the SIEM systems. SIEM could be considered more effective than other types of cyber security such as Intrusion Detection Systems, as while Intrusion Detection Systems are effective at monitoring packets an IP addresses and creating service logs based off of user activity, SIEM combines multiple systems for a broader and more complete overview of cyber security via real time log analysis. Information collected by an SIEM is processed and transferred to management consoles where data can be </w:t>
      </w:r>
      <w:proofErr w:type="spellStart"/>
      <w:r>
        <w:t>analysed</w:t>
      </w:r>
      <w:proofErr w:type="spellEnd"/>
      <w:r>
        <w:t>, and the overall process improved based off of feedback by data analysts.</w:t>
      </w:r>
    </w:p>
    <w:p w14:paraId="327780C7" w14:textId="77777777" w:rsidR="00060961" w:rsidRDefault="00060961" w:rsidP="00060961">
      <w:pPr>
        <w:pStyle w:val="Content"/>
      </w:pPr>
    </w:p>
    <w:p w14:paraId="27FA8171" w14:textId="2D942FE1" w:rsidR="00060961" w:rsidRDefault="00060961" w:rsidP="00060961">
      <w:pPr>
        <w:pStyle w:val="Content"/>
      </w:pPr>
      <w:r>
        <w:t xml:space="preserve">Artificial Intelligence and Machine Learning also have huge potential for cyber security. Automation will help address the general shortage of cyber security professionals, as they can effectively managed the data gathered by security tools in use by professionals. As for the cloud, businesses who host their services on the cloud can expect the effectiveness of certain types of Distributed Denial of Service (DDoS) attacks to be lessened due to the availability of a Cloud Service Provider’s bandwidth and processing capabilities. </w:t>
      </w:r>
    </w:p>
    <w:p w14:paraId="28FD9F8F" w14:textId="24DEFC1B" w:rsidR="00060961" w:rsidRDefault="00060961">
      <w:pPr>
        <w:spacing w:after="200"/>
        <w:rPr>
          <w:b w:val="0"/>
          <w:sz w:val="24"/>
          <w:szCs w:val="24"/>
        </w:rPr>
      </w:pPr>
      <w:r>
        <w:br w:type="page"/>
      </w:r>
    </w:p>
    <w:p w14:paraId="197A5268" w14:textId="77777777" w:rsidR="00060961" w:rsidRDefault="00060961" w:rsidP="00060961">
      <w:pPr>
        <w:pStyle w:val="Content"/>
      </w:pPr>
    </w:p>
    <w:p w14:paraId="50449841" w14:textId="336D7DC9" w:rsidR="00060961" w:rsidRDefault="00060961" w:rsidP="00060961">
      <w:pPr>
        <w:pStyle w:val="Content"/>
      </w:pPr>
      <w:r>
        <w:t xml:space="preserve">The future of SIEM systems may also be on the cloud. The backend of Security Information and Event Management systems could shift to the public cloud infrastructure from on-premises servers. This could be done to account for the massive growth in various types of security data that businesses collect and </w:t>
      </w:r>
      <w:proofErr w:type="spellStart"/>
      <w:r>
        <w:t>analyse</w:t>
      </w:r>
      <w:proofErr w:type="spellEnd"/>
      <w:r>
        <w:t>. This growth in the amount of security data collected means more infrastructure, personnel and operational tasks will be required. Currently, on site Security Information and Event Management system software is priced around the amount of data managed. With the growing amount of data being collected this has caused the price of SIEM software to raise significantly costing businesses more – and not just in money. Not paying for a sufficient capacity can cause valuable security data such as the logs gathered by the SIEM systems to be lost or purged in order to keep the SIEM within capacity.</w:t>
      </w:r>
    </w:p>
    <w:p w14:paraId="0A7F6370" w14:textId="77777777" w:rsidR="00060961" w:rsidRDefault="00060961" w:rsidP="00060961">
      <w:pPr>
        <w:pStyle w:val="Content"/>
      </w:pPr>
    </w:p>
    <w:p w14:paraId="7291C509" w14:textId="77777777" w:rsidR="00060961" w:rsidRPr="00060961" w:rsidRDefault="00060961" w:rsidP="00060961">
      <w:pPr>
        <w:spacing w:before="120" w:after="120"/>
        <w:rPr>
          <w:lang w:val="en-GB" w:eastAsia="en-GB"/>
        </w:rPr>
      </w:pPr>
      <w:r w:rsidRPr="00060961">
        <w:rPr>
          <w:lang w:val="en-GB" w:eastAsia="en-GB"/>
        </w:rPr>
        <w:t>What is the likely impact?</w:t>
      </w:r>
    </w:p>
    <w:p w14:paraId="5D40D8CA" w14:textId="71157A94" w:rsidR="00060961" w:rsidRDefault="00060961" w:rsidP="00060961">
      <w:pPr>
        <w:pStyle w:val="Content"/>
      </w:pPr>
      <w:r>
        <w:t xml:space="preserve">The future of cyber security is linked tightly with cloud-based technology and artificial intelligence/machine learning. The shift of SIEM systems from being on-site software to cloud based software could mean that it would cost less for businesses and organisations to </w:t>
      </w:r>
      <w:proofErr w:type="spellStart"/>
      <w:r>
        <w:t>utilise</w:t>
      </w:r>
      <w:proofErr w:type="spellEnd"/>
      <w:r>
        <w:t xml:space="preserve"> this technology as it would allow them to effortlessly scale up as required without a need for more on-site infrastructure and personnel. The potential for higher capacity SIEM systems would mean no logs gathered by the SIEM systems would need to be purged – meaning better security for the client. Cloud service providers are also investing heavily in artificial intelligence and machine learning. These developments will naturally be of great use to cyber security practices such as analytics relating to logs gathered by security systems and software.</w:t>
      </w:r>
    </w:p>
    <w:p w14:paraId="600C83DD" w14:textId="77777777" w:rsidR="00060961" w:rsidRDefault="00060961" w:rsidP="00060961">
      <w:pPr>
        <w:pStyle w:val="Content"/>
      </w:pPr>
    </w:p>
    <w:p w14:paraId="1BC9943A" w14:textId="4CB49928" w:rsidR="00060961" w:rsidRDefault="00060961" w:rsidP="00060961">
      <w:pPr>
        <w:pStyle w:val="Content"/>
      </w:pPr>
      <w:r>
        <w:t xml:space="preserve">The impact of these developments is essentially overall improved cyber security for businesses and organisations. More affordable security capabilities for businesses through a cloud based SIEM system combined with artificial intelligence and machine learning </w:t>
      </w:r>
      <w:proofErr w:type="spellStart"/>
      <w:r>
        <w:t>analysing</w:t>
      </w:r>
      <w:proofErr w:type="spellEnd"/>
      <w:r>
        <w:t xml:space="preserve"> data collected by these systems as well as actively tracking and preventing threats on networks should lead to a more secure future. The downside of this development is some in the already barren field of cyber security may find it harder to gain employment – as businesses and organisations will require less personnel to oversee and maintain their security measures. </w:t>
      </w:r>
    </w:p>
    <w:p w14:paraId="47646222" w14:textId="77777777" w:rsidR="00060961" w:rsidRDefault="00060961" w:rsidP="00060961">
      <w:pPr>
        <w:pStyle w:val="Content"/>
      </w:pPr>
    </w:p>
    <w:p w14:paraId="1F483C8E" w14:textId="541663E1" w:rsidR="00060961" w:rsidRDefault="00060961" w:rsidP="00060961">
      <w:pPr>
        <w:pStyle w:val="Content"/>
      </w:pPr>
      <w:r>
        <w:t>Other security measures will also evolve to combat those with malicious intentions – though it is important to remember that those who are behind these threats will also evolve to combat security measures as they grow. Businesses should regularly employ penetration testers – ethical hackers who are hired to find weaknesses in security that could be exploited by genuine attackers.</w:t>
      </w:r>
    </w:p>
    <w:p w14:paraId="7A027E4F" w14:textId="1F9A6605" w:rsidR="00060961" w:rsidRDefault="00060961">
      <w:pPr>
        <w:spacing w:after="200"/>
        <w:rPr>
          <w:b w:val="0"/>
          <w:sz w:val="24"/>
          <w:szCs w:val="24"/>
        </w:rPr>
      </w:pPr>
      <w:r>
        <w:br w:type="page"/>
      </w:r>
    </w:p>
    <w:p w14:paraId="3147D201" w14:textId="77777777" w:rsidR="00060961" w:rsidRPr="00060961" w:rsidRDefault="00060961" w:rsidP="00060961">
      <w:pPr>
        <w:spacing w:before="120" w:after="120"/>
        <w:rPr>
          <w:lang w:val="en-GB" w:eastAsia="en-GB"/>
        </w:rPr>
      </w:pPr>
      <w:r w:rsidRPr="00060961">
        <w:rPr>
          <w:lang w:val="en-GB" w:eastAsia="en-GB"/>
        </w:rPr>
        <w:lastRenderedPageBreak/>
        <w:t>How will this affect you?</w:t>
      </w:r>
    </w:p>
    <w:p w14:paraId="2B502F9B" w14:textId="5034005B" w:rsidR="00060961" w:rsidRDefault="00060961" w:rsidP="00060961">
      <w:pPr>
        <w:pStyle w:val="Content"/>
      </w:pPr>
      <w:r>
        <w:t xml:space="preserve">Developments and progress in the field of cyber security can only serve to put the mind of the average person to ease. The security of the sensitive information that we provide to various businesses online should be something that people are seriously concerned about, especially considering fairly recent data breaches such as that of Yahoo in 2013, where the personal information contained in 3 billion Yahoo accounts was exposed. Or more recently in 2018, where the personal information of 500 million guests was accessed and copied by a hacker. </w:t>
      </w:r>
    </w:p>
    <w:p w14:paraId="75FE8FA0" w14:textId="77777777" w:rsidR="00060961" w:rsidRDefault="00060961" w:rsidP="00060961">
      <w:pPr>
        <w:pStyle w:val="Content"/>
      </w:pPr>
    </w:p>
    <w:p w14:paraId="3E3F0C79" w14:textId="77777777" w:rsidR="00060961" w:rsidRDefault="00060961" w:rsidP="00060961">
      <w:pPr>
        <w:pStyle w:val="Content"/>
      </w:pPr>
      <w:r>
        <w:t>Cyber security is an important practice which everyone should pay attention to and participate in, even if only rudimentarily. The average computer user can make themselves safe by using anti-virus software, designed to detect and contain risks to alleviate the threats of malicious software and activity on their computer. Education in cyber safety goes a long way, knowledge on what to do and what not to do online can help prevent users from downloading potentially malicious content from unreputable sources or falling into common traps such as phishing schemes.</w:t>
      </w:r>
    </w:p>
    <w:p w14:paraId="3B37D420" w14:textId="77777777" w:rsidR="00060961" w:rsidRDefault="00060961" w:rsidP="00060961">
      <w:pPr>
        <w:pStyle w:val="Content"/>
      </w:pPr>
    </w:p>
    <w:p w14:paraId="13CE5C85" w14:textId="41D8F4E5" w:rsidR="00060961" w:rsidRPr="00060961" w:rsidRDefault="00060961" w:rsidP="00060961">
      <w:pPr>
        <w:spacing w:before="120" w:after="120"/>
        <w:rPr>
          <w:lang w:val="en-GB" w:eastAsia="en-GB"/>
        </w:rPr>
      </w:pPr>
      <w:r w:rsidRPr="00060961">
        <w:rPr>
          <w:lang w:val="en-GB" w:eastAsia="en-GB"/>
        </w:rPr>
        <w:t>Conclusion</w:t>
      </w:r>
    </w:p>
    <w:p w14:paraId="0C77C3DF" w14:textId="67D1AEC8" w:rsidR="00060961" w:rsidRDefault="00060961" w:rsidP="00060961">
      <w:pPr>
        <w:pStyle w:val="Content"/>
      </w:pPr>
      <w:r>
        <w:t xml:space="preserve">Cyber security is now a crucial part of how society in the modern age operates. The vast majority of sensitive information belonging to people, businesses and other entities is now located online in various networks throughout the world. Maintaining data privacy, confidentiality and network security is of the utmost importance and a high standard for cyber security should be upheld by all who have the responsibility of protecting their network – potentially their entire business, as well as their client’s data. Current, state of the art and developing technologies should be </w:t>
      </w:r>
      <w:proofErr w:type="spellStart"/>
      <w:r>
        <w:t>utilised</w:t>
      </w:r>
      <w:proofErr w:type="spellEnd"/>
      <w:r>
        <w:t xml:space="preserve"> to ensure that this data remains secure and a watchful eye should be kept on those with malicious intentions to ensure that their security always remains one step ahead.</w:t>
      </w:r>
    </w:p>
    <w:p w14:paraId="7A749454" w14:textId="63DCFB19" w:rsidR="00AB4090" w:rsidRDefault="00AB4090">
      <w:pPr>
        <w:spacing w:after="200"/>
        <w:rPr>
          <w:b w:val="0"/>
          <w:sz w:val="24"/>
          <w:szCs w:val="24"/>
        </w:rPr>
      </w:pPr>
      <w:r>
        <w:br w:type="page"/>
      </w:r>
    </w:p>
    <w:p w14:paraId="2F99E5E5" w14:textId="77777777" w:rsidR="00060961" w:rsidRDefault="00060961" w:rsidP="00060961">
      <w:pPr>
        <w:pStyle w:val="Content"/>
      </w:pPr>
    </w:p>
    <w:p w14:paraId="3BA93326" w14:textId="77777777" w:rsidR="00060961" w:rsidRPr="0026506B" w:rsidRDefault="00060961" w:rsidP="00060961">
      <w:pPr>
        <w:pStyle w:val="Heading4"/>
        <w:rPr>
          <w:lang w:val="en-GB" w:eastAsia="en-GB"/>
        </w:rPr>
      </w:pPr>
      <w:r w:rsidRPr="0026506B">
        <w:rPr>
          <w:lang w:val="en-GB" w:eastAsia="en-GB"/>
        </w:rPr>
        <w:t>References and Citations</w:t>
      </w:r>
    </w:p>
    <w:p w14:paraId="50DA39C7" w14:textId="77777777" w:rsidR="00060961" w:rsidRPr="00060961" w:rsidRDefault="00060961" w:rsidP="00060961">
      <w:pPr>
        <w:pStyle w:val="Content"/>
        <w:spacing w:before="100" w:beforeAutospacing="1" w:after="100" w:afterAutospacing="1"/>
        <w:rPr>
          <w:lang w:val="en-AU"/>
        </w:rPr>
      </w:pPr>
      <w:r w:rsidRPr="00060961">
        <w:rPr>
          <w:lang w:val="en-AU"/>
        </w:rPr>
        <w:t xml:space="preserve">Cisco. (n.d.). What Is Cybersecurity? Retrieved March 26, 2019, from </w:t>
      </w:r>
      <w:hyperlink r:id="rId35" w:history="1">
        <w:r w:rsidRPr="00060961">
          <w:rPr>
            <w:color w:val="0563C1"/>
            <w:u w:val="single"/>
            <w:lang w:val="en-AU"/>
          </w:rPr>
          <w:t>https://www.cisco.com/c/en/us/products/security/what-is-cybersecurity.html</w:t>
        </w:r>
      </w:hyperlink>
      <w:r w:rsidRPr="00060961">
        <w:rPr>
          <w:lang w:val="en-AU"/>
        </w:rPr>
        <w:t>, No Author or Publish date mentioned.</w:t>
      </w:r>
    </w:p>
    <w:p w14:paraId="5EE75B83" w14:textId="77777777" w:rsidR="00060961" w:rsidRPr="00060961" w:rsidRDefault="00060961" w:rsidP="00060961">
      <w:pPr>
        <w:pStyle w:val="Content"/>
        <w:spacing w:before="100" w:beforeAutospacing="1" w:after="100" w:afterAutospacing="1"/>
        <w:rPr>
          <w:lang w:val="en-AU"/>
        </w:rPr>
      </w:pPr>
      <w:r w:rsidRPr="00060961">
        <w:rPr>
          <w:lang w:val="en-AU"/>
        </w:rPr>
        <w:t xml:space="preserve">Forcepoint. (n.d.). What is Cybersecurity? Cybersecurity Defined, Explained, and Explored. Retrieved March 26, 2019, from </w:t>
      </w:r>
      <w:hyperlink r:id="rId36" w:history="1">
        <w:r w:rsidRPr="00060961">
          <w:rPr>
            <w:color w:val="0563C1"/>
            <w:u w:val="single"/>
            <w:lang w:val="en-AU"/>
          </w:rPr>
          <w:t>https://www.fo</w:t>
        </w:r>
        <w:r w:rsidRPr="00060961">
          <w:rPr>
            <w:color w:val="0563C1"/>
            <w:u w:val="single"/>
            <w:lang w:val="en-AU"/>
          </w:rPr>
          <w:t>r</w:t>
        </w:r>
        <w:r w:rsidRPr="00060961">
          <w:rPr>
            <w:color w:val="0563C1"/>
            <w:u w:val="single"/>
            <w:lang w:val="en-AU"/>
          </w:rPr>
          <w:t>cepoint.com/cyber-edu/cybersecurity</w:t>
        </w:r>
      </w:hyperlink>
      <w:r w:rsidRPr="00060961">
        <w:rPr>
          <w:lang w:val="en-AU"/>
        </w:rPr>
        <w:t>, No Author or Publish Date listed.</w:t>
      </w:r>
    </w:p>
    <w:p w14:paraId="6CAE90B8" w14:textId="77777777" w:rsidR="00060961" w:rsidRPr="00060961" w:rsidRDefault="00060961" w:rsidP="00060961">
      <w:pPr>
        <w:pStyle w:val="Content"/>
        <w:spacing w:before="100" w:beforeAutospacing="1" w:after="100" w:afterAutospacing="1"/>
        <w:rPr>
          <w:lang w:val="en-AU"/>
        </w:rPr>
      </w:pPr>
      <w:r w:rsidRPr="00060961">
        <w:rPr>
          <w:lang w:val="en-AU"/>
        </w:rPr>
        <w:t xml:space="preserve">Mello, J. P., Jr. (2019, February 28). RSAC 2019: Tracking the state of cybersecurity. Retrieved March 26, 2019, from </w:t>
      </w:r>
      <w:hyperlink r:id="rId37" w:history="1">
        <w:r w:rsidRPr="00060961">
          <w:rPr>
            <w:color w:val="0563C1"/>
            <w:u w:val="single"/>
            <w:lang w:val="en-AU"/>
          </w:rPr>
          <w:t>https://techbeacon.com/security/rsa-2019-tracking-state-cybersecurity</w:t>
        </w:r>
      </w:hyperlink>
      <w:r w:rsidRPr="00060961">
        <w:rPr>
          <w:lang w:val="en-AU"/>
        </w:rPr>
        <w:t xml:space="preserve"> </w:t>
      </w:r>
    </w:p>
    <w:p w14:paraId="7FF2E4C4" w14:textId="77777777" w:rsidR="00060961" w:rsidRPr="00060961" w:rsidRDefault="00060961" w:rsidP="00060961">
      <w:pPr>
        <w:pStyle w:val="Content"/>
        <w:spacing w:before="100" w:beforeAutospacing="1" w:after="100" w:afterAutospacing="1"/>
        <w:rPr>
          <w:lang w:val="en-AU"/>
        </w:rPr>
      </w:pPr>
      <w:r w:rsidRPr="00060961">
        <w:rPr>
          <w:lang w:val="en-AU"/>
        </w:rPr>
        <w:t xml:space="preserve">Sinclair-Jones, J. (2018, November 15). Cybersecurity Trends and Threats to Watch Out for in 2019. Retrieved March 26, 2019, from </w:t>
      </w:r>
      <w:hyperlink r:id="rId38" w:history="1">
        <w:r w:rsidRPr="00060961">
          <w:rPr>
            <w:color w:val="0563C1"/>
            <w:u w:val="single"/>
            <w:lang w:val="en-AU"/>
          </w:rPr>
          <w:t>https://www.themartec.com/insidelook/cybersecurity-trends-and-threats</w:t>
        </w:r>
      </w:hyperlink>
      <w:r w:rsidRPr="00060961">
        <w:rPr>
          <w:lang w:val="en-AU"/>
        </w:rPr>
        <w:t xml:space="preserve"> </w:t>
      </w:r>
    </w:p>
    <w:p w14:paraId="243F3235" w14:textId="77777777" w:rsidR="00060961" w:rsidRPr="00060961" w:rsidRDefault="00060961" w:rsidP="00060961">
      <w:pPr>
        <w:pStyle w:val="Content"/>
        <w:spacing w:before="100" w:beforeAutospacing="1" w:after="100" w:afterAutospacing="1"/>
        <w:rPr>
          <w:lang w:val="en-AU"/>
        </w:rPr>
      </w:pPr>
      <w:proofErr w:type="spellStart"/>
      <w:r w:rsidRPr="00060961">
        <w:rPr>
          <w:lang w:val="en-AU"/>
        </w:rPr>
        <w:t>Keary</w:t>
      </w:r>
      <w:proofErr w:type="spellEnd"/>
      <w:r w:rsidRPr="00060961">
        <w:rPr>
          <w:lang w:val="en-AU"/>
        </w:rPr>
        <w:t xml:space="preserve">, T. (2019, February 27). 8 Best SIEM Tools: A Guide to Security Information and Event Management. Retrieved March 26, 2019, from </w:t>
      </w:r>
      <w:hyperlink r:id="rId39" w:history="1">
        <w:r w:rsidRPr="00060961">
          <w:rPr>
            <w:color w:val="0563C1"/>
            <w:u w:val="single"/>
            <w:lang w:val="en-AU"/>
          </w:rPr>
          <w:t>https://www.comparitech.com/net-admin/siem-tools/</w:t>
        </w:r>
      </w:hyperlink>
      <w:r w:rsidRPr="00060961">
        <w:rPr>
          <w:lang w:val="en-AU"/>
        </w:rPr>
        <w:t xml:space="preserve"> </w:t>
      </w:r>
    </w:p>
    <w:p w14:paraId="2775F099" w14:textId="77777777" w:rsidR="00060961" w:rsidRPr="00060961" w:rsidRDefault="00060961" w:rsidP="00060961">
      <w:pPr>
        <w:pStyle w:val="Content"/>
        <w:spacing w:before="100" w:beforeAutospacing="1" w:after="100" w:afterAutospacing="1"/>
        <w:rPr>
          <w:lang w:val="en-AU"/>
        </w:rPr>
      </w:pPr>
      <w:proofErr w:type="spellStart"/>
      <w:r w:rsidRPr="00060961">
        <w:rPr>
          <w:lang w:val="en-AU"/>
        </w:rPr>
        <w:t>Oltsik</w:t>
      </w:r>
      <w:proofErr w:type="spellEnd"/>
      <w:r w:rsidRPr="00060961">
        <w:rPr>
          <w:lang w:val="en-AU"/>
        </w:rPr>
        <w:t xml:space="preserve">, J. (2019, January 4). 2019 will be the year of cloud-based cybersecurity analytics/operations. Retrieved March 26, 2019, from </w:t>
      </w:r>
      <w:hyperlink r:id="rId40" w:history="1">
        <w:r w:rsidRPr="00060961">
          <w:rPr>
            <w:color w:val="0563C1"/>
            <w:u w:val="single"/>
            <w:lang w:val="en-AU"/>
          </w:rPr>
          <w:t>https://www.csoonline.com/article/3331280/2019-will-be-the-year-of-cloud-based-cybersecurity-analyticsoperations.html</w:t>
        </w:r>
      </w:hyperlink>
      <w:r w:rsidRPr="00060961">
        <w:rPr>
          <w:lang w:val="en-AU"/>
        </w:rPr>
        <w:t xml:space="preserve"> </w:t>
      </w:r>
    </w:p>
    <w:p w14:paraId="729BF326" w14:textId="77777777" w:rsidR="00060961" w:rsidRPr="00060961" w:rsidRDefault="00060961" w:rsidP="00060961">
      <w:pPr>
        <w:pStyle w:val="Content"/>
        <w:spacing w:before="100" w:beforeAutospacing="1" w:after="100" w:afterAutospacing="1"/>
        <w:rPr>
          <w:lang w:val="en-AU"/>
        </w:rPr>
      </w:pPr>
      <w:r w:rsidRPr="00060961">
        <w:rPr>
          <w:lang w:val="en-AU"/>
        </w:rPr>
        <w:t xml:space="preserve">How to become a Penetration Tester. (n.d.). Retrieved March 26, 2019, from </w:t>
      </w:r>
      <w:hyperlink r:id="rId41" w:history="1">
        <w:r w:rsidRPr="00060961">
          <w:rPr>
            <w:color w:val="0563C1"/>
            <w:u w:val="single"/>
            <w:lang w:val="en-AU"/>
          </w:rPr>
          <w:t>https://www.cybersecurityeducation.org/careers/penetration-tester/</w:t>
        </w:r>
      </w:hyperlink>
      <w:r w:rsidRPr="00060961">
        <w:rPr>
          <w:lang w:val="en-AU"/>
        </w:rPr>
        <w:t>, No Author or Publish Date listed.</w:t>
      </w:r>
    </w:p>
    <w:p w14:paraId="63CBE347" w14:textId="77777777" w:rsidR="00060961" w:rsidRPr="00060961" w:rsidRDefault="00060961" w:rsidP="00060961">
      <w:pPr>
        <w:pStyle w:val="Content"/>
        <w:spacing w:before="100" w:beforeAutospacing="1" w:after="100" w:afterAutospacing="1"/>
        <w:rPr>
          <w:lang w:val="en-AU"/>
        </w:rPr>
      </w:pPr>
      <w:r w:rsidRPr="00060961">
        <w:rPr>
          <w:lang w:val="en-AU"/>
        </w:rPr>
        <w:t xml:space="preserve">Yun, S. (2018, December 1). Marriott's data breach is large, but it's not the largest: These are the 5 worst corporate hacks. Retrieved March 26, 2019, from </w:t>
      </w:r>
      <w:hyperlink r:id="rId42" w:history="1">
        <w:r w:rsidRPr="00060961">
          <w:rPr>
            <w:color w:val="0563C1"/>
            <w:u w:val="single"/>
            <w:lang w:val="en-AU"/>
          </w:rPr>
          <w:t>https://abcnews.go.com/Technology/marriotts-data-breach-large-largest-worst-corporate-hacks/story?id=59520391</w:t>
        </w:r>
      </w:hyperlink>
      <w:r w:rsidRPr="00060961">
        <w:rPr>
          <w:lang w:val="en-AU"/>
        </w:rPr>
        <w:t xml:space="preserve"> </w:t>
      </w:r>
    </w:p>
    <w:p w14:paraId="0BE8D097" w14:textId="5A4955BB" w:rsidR="00060961" w:rsidRDefault="00060961" w:rsidP="00060961">
      <w:pPr>
        <w:pStyle w:val="Content"/>
      </w:pPr>
    </w:p>
    <w:p w14:paraId="4A6ABFF3" w14:textId="764904EF" w:rsidR="00060961" w:rsidRDefault="00060961">
      <w:pPr>
        <w:spacing w:after="200"/>
        <w:rPr>
          <w:b w:val="0"/>
          <w:sz w:val="24"/>
          <w:szCs w:val="24"/>
        </w:rPr>
      </w:pPr>
      <w:r>
        <w:br w:type="page"/>
      </w:r>
    </w:p>
    <w:p w14:paraId="58EAC3C8" w14:textId="053FCDB4" w:rsidR="00752E91" w:rsidRDefault="00060961" w:rsidP="009E130B">
      <w:pPr>
        <w:pStyle w:val="Heading2"/>
      </w:pPr>
      <w:bookmarkStart w:id="21" w:name="_Toc5824889"/>
      <w:r>
        <w:lastRenderedPageBreak/>
        <w:t>Machine Learning</w:t>
      </w:r>
      <w:bookmarkEnd w:id="21"/>
    </w:p>
    <w:p w14:paraId="5B31E4BA" w14:textId="77777777" w:rsidR="00060961" w:rsidRDefault="00060961" w:rsidP="00060961">
      <w:pPr>
        <w:pStyle w:val="Content"/>
      </w:pPr>
      <w:r>
        <w:t>Machine learning is a category of algorithm globally used in the technology industry that allows software to become more accurate in predicting outcomes without explicitly being programmed to do so. Machine learning today is used nearly everywhere; from social media and marketing to more complex areas like autonomous vehicles and quantum machine learning – an algorithm that analyses quantum states rather than classical data.</w:t>
      </w:r>
    </w:p>
    <w:p w14:paraId="2420A34A" w14:textId="77777777" w:rsidR="00060961" w:rsidRDefault="00060961" w:rsidP="00060961">
      <w:pPr>
        <w:pStyle w:val="Content"/>
      </w:pPr>
    </w:p>
    <w:p w14:paraId="1325210E" w14:textId="298029A7" w:rsidR="00060961" w:rsidRPr="00060961" w:rsidRDefault="00060961" w:rsidP="00060961">
      <w:pPr>
        <w:spacing w:before="120" w:after="120"/>
        <w:rPr>
          <w:lang w:val="en-GB" w:eastAsia="en-GB"/>
        </w:rPr>
      </w:pPr>
      <w:r w:rsidRPr="00060961">
        <w:rPr>
          <w:lang w:val="en-GB" w:eastAsia="en-GB"/>
        </w:rPr>
        <w:t xml:space="preserve">What </w:t>
      </w:r>
      <w:r w:rsidR="00533E73">
        <w:rPr>
          <w:lang w:val="en-GB" w:eastAsia="en-GB"/>
        </w:rPr>
        <w:t>d</w:t>
      </w:r>
      <w:r w:rsidRPr="00060961">
        <w:rPr>
          <w:lang w:val="en-GB" w:eastAsia="en-GB"/>
        </w:rPr>
        <w:t xml:space="preserve">oes </w:t>
      </w:r>
      <w:r w:rsidR="00533E73">
        <w:rPr>
          <w:lang w:val="en-GB" w:eastAsia="en-GB"/>
        </w:rPr>
        <w:t>i</w:t>
      </w:r>
      <w:r w:rsidRPr="00060961">
        <w:rPr>
          <w:lang w:val="en-GB" w:eastAsia="en-GB"/>
        </w:rPr>
        <w:t xml:space="preserve">t </w:t>
      </w:r>
      <w:r w:rsidR="00533E73">
        <w:rPr>
          <w:lang w:val="en-GB" w:eastAsia="en-GB"/>
        </w:rPr>
        <w:t>d</w:t>
      </w:r>
      <w:r w:rsidRPr="00060961">
        <w:rPr>
          <w:lang w:val="en-GB" w:eastAsia="en-GB"/>
        </w:rPr>
        <w:t>o?</w:t>
      </w:r>
    </w:p>
    <w:p w14:paraId="1271E164" w14:textId="77777777" w:rsidR="00060961" w:rsidRDefault="00060961" w:rsidP="00060961">
      <w:pPr>
        <w:pStyle w:val="Content"/>
      </w:pPr>
      <w:r>
        <w:t xml:space="preserve">Machine learning is a form of data training in which software references existing data to produce the most successful results possible for the task assigned while simultaneously improving the model with new results for further accuracy. Machine learning is used in nearly all aspects of the modern world from data analysis for money saving measures and preventing fraud/identity theft to helping the health care industry monitor their patients and identify common trends to potentially improve future diagnoses and treatment. </w:t>
      </w:r>
    </w:p>
    <w:p w14:paraId="35E081DC" w14:textId="77777777" w:rsidR="00060961" w:rsidRDefault="00060961" w:rsidP="00060961">
      <w:pPr>
        <w:pStyle w:val="Content"/>
      </w:pPr>
    </w:p>
    <w:p w14:paraId="00E2A82C" w14:textId="51DB0F85" w:rsidR="00060961" w:rsidRDefault="00060961" w:rsidP="00060961">
      <w:pPr>
        <w:pStyle w:val="Content"/>
      </w:pPr>
      <w:r>
        <w:t xml:space="preserve">For machine learning to be implemented a model must first be created using a collection of data which is fed into the relevant learning algorithm to be </w:t>
      </w:r>
      <w:proofErr w:type="spellStart"/>
      <w:r>
        <w:t>categorised</w:t>
      </w:r>
      <w:proofErr w:type="spellEnd"/>
      <w:r>
        <w:t xml:space="preserve">. This process is called training and forms the foundation of the model. A model is a collection of </w:t>
      </w:r>
      <w:proofErr w:type="spellStart"/>
      <w:r>
        <w:t>categorised</w:t>
      </w:r>
      <w:proofErr w:type="spellEnd"/>
      <w:r>
        <w:t xml:space="preserve"> data that influences the predictions of a program, and as the program continues to make these predictions the model is updated to accommodate more accurate outputs.</w:t>
      </w:r>
    </w:p>
    <w:p w14:paraId="5BEF4B57" w14:textId="77777777" w:rsidR="00533E73" w:rsidRDefault="00533E73" w:rsidP="00060961">
      <w:pPr>
        <w:pStyle w:val="Content"/>
      </w:pPr>
    </w:p>
    <w:p w14:paraId="2D1E549B" w14:textId="7B8D5062" w:rsidR="00060961" w:rsidRDefault="00060961" w:rsidP="00060961">
      <w:pPr>
        <w:pStyle w:val="Content"/>
      </w:pPr>
      <w:r>
        <w:t>It does this by comparing the output (i.e. result) with training data; if the output does not match the intended output, the algorithm is adjusted automatically in attempt to make a more accurate prediction next time. This process repeats as the accuracy increases.</w:t>
      </w:r>
      <w:r w:rsidR="00533E73">
        <w:t xml:space="preserve">  </w:t>
      </w:r>
      <w:r>
        <w:t>Once training is complete, the model created is then tested against data it has not yet seen to evaluate its accuracy</w:t>
      </w:r>
    </w:p>
    <w:p w14:paraId="7FA07710" w14:textId="77777777" w:rsidR="00060961" w:rsidRDefault="00060961" w:rsidP="00060961">
      <w:pPr>
        <w:pStyle w:val="Content"/>
      </w:pPr>
    </w:p>
    <w:p w14:paraId="4A04A493" w14:textId="7751B0F7" w:rsidR="00060961" w:rsidRDefault="00060961" w:rsidP="00060961">
      <w:pPr>
        <w:pStyle w:val="Content"/>
      </w:pPr>
      <w:r>
        <w:t>An important part of the process is choosing the right algorithm to create your model as not all are equal; the data set and the intended use will heavily influence the decision.</w:t>
      </w:r>
    </w:p>
    <w:p w14:paraId="13FEED31" w14:textId="77777777" w:rsidR="00533E73" w:rsidRDefault="00533E73" w:rsidP="00060961">
      <w:pPr>
        <w:pStyle w:val="Content"/>
      </w:pPr>
    </w:p>
    <w:p w14:paraId="2F2A7219" w14:textId="35DE3536" w:rsidR="00060961" w:rsidRDefault="00060961" w:rsidP="00060961">
      <w:pPr>
        <w:pStyle w:val="Content"/>
      </w:pPr>
      <w:r>
        <w:t>There are four primary machine learning algorithms today, each with their own characteristics and use cases. These four algorithms are:</w:t>
      </w:r>
    </w:p>
    <w:p w14:paraId="28AC2C3D" w14:textId="77777777" w:rsidR="00533E73" w:rsidRDefault="00533E73" w:rsidP="00060961">
      <w:pPr>
        <w:pStyle w:val="Content"/>
      </w:pPr>
    </w:p>
    <w:p w14:paraId="0A67E2A1" w14:textId="671FD450" w:rsidR="00AB4090" w:rsidRDefault="00060961" w:rsidP="00AB4090">
      <w:pPr>
        <w:pStyle w:val="Content"/>
        <w:numPr>
          <w:ilvl w:val="0"/>
          <w:numId w:val="9"/>
        </w:numPr>
        <w:spacing w:before="80" w:after="80"/>
        <w:ind w:left="1077" w:hanging="510"/>
      </w:pPr>
      <w:r w:rsidRPr="00533E73">
        <w:rPr>
          <w:b/>
        </w:rPr>
        <w:t>Supervised</w:t>
      </w:r>
      <w:r>
        <w:t xml:space="preserve"> – A model is trained using user input data with a desired outcome already defined. The algorithm must then process any further incoming data, comparing it to the desired outcome and modifying the model accordingly be there any errors or deviations from that outcome. This model can be used for </w:t>
      </w:r>
      <w:proofErr w:type="spellStart"/>
      <w:r>
        <w:t>analysing</w:t>
      </w:r>
      <w:proofErr w:type="spellEnd"/>
      <w:r>
        <w:t xml:space="preserve"> and filtering spam emails, scoring credit and speech recognition.</w:t>
      </w:r>
    </w:p>
    <w:p w14:paraId="4B20FDF8" w14:textId="77777777" w:rsidR="00AB4090" w:rsidRDefault="00AB4090">
      <w:pPr>
        <w:spacing w:after="200"/>
        <w:rPr>
          <w:b w:val="0"/>
          <w:sz w:val="24"/>
          <w:szCs w:val="24"/>
        </w:rPr>
      </w:pPr>
      <w:r>
        <w:br w:type="page"/>
      </w:r>
    </w:p>
    <w:p w14:paraId="4E6E0125" w14:textId="1F4A5956" w:rsidR="00060961" w:rsidRDefault="00060961" w:rsidP="00AB4090">
      <w:pPr>
        <w:pStyle w:val="Content"/>
        <w:numPr>
          <w:ilvl w:val="0"/>
          <w:numId w:val="9"/>
        </w:numPr>
        <w:spacing w:before="80" w:after="80"/>
        <w:ind w:left="1077" w:hanging="510"/>
      </w:pPr>
      <w:r w:rsidRPr="00533E73">
        <w:rPr>
          <w:b/>
        </w:rPr>
        <w:lastRenderedPageBreak/>
        <w:t>Semi-supervised</w:t>
      </w:r>
      <w:r>
        <w:t xml:space="preserve"> – An algorithm which shares a similar use case to its supervised counterpart. Where it varies is how much initial data the model is fed. A semi-supervised learning algorithm relies more on incoming data to make its predictions and is therefore cheaper to </w:t>
      </w:r>
      <w:proofErr w:type="spellStart"/>
      <w:r>
        <w:t>initialise</w:t>
      </w:r>
      <w:proofErr w:type="spellEnd"/>
      <w:r>
        <w:t xml:space="preserve"> as there is less effort required to produce an initial data set. However, this can result in inaccurate predictions and re-enforced mistakes if left to “self-train” without the necessary supervision.</w:t>
      </w:r>
    </w:p>
    <w:p w14:paraId="6D2ECD4B" w14:textId="0251EA00" w:rsidR="00060961" w:rsidRDefault="00060961" w:rsidP="00AB4090">
      <w:pPr>
        <w:pStyle w:val="Content"/>
        <w:numPr>
          <w:ilvl w:val="0"/>
          <w:numId w:val="9"/>
        </w:numPr>
        <w:spacing w:before="80" w:after="80"/>
        <w:ind w:left="1077" w:hanging="510"/>
      </w:pPr>
      <w:r w:rsidRPr="00533E73">
        <w:rPr>
          <w:b/>
        </w:rPr>
        <w:t xml:space="preserve">Unsupervised </w:t>
      </w:r>
      <w:r>
        <w:t>– As the name implies, an unsupervised learning algorithm is left to make predictions on its own without training (i.e. It is not given a defined outcome or any input data to work with). As this leaves the algorithm with only incoming data to process, it’s main use is to identify hidden patterns or intrinsic structures within that data. This is useful in applications such as neural networks.</w:t>
      </w:r>
    </w:p>
    <w:p w14:paraId="3786A2D1" w14:textId="790BE6B9" w:rsidR="00060961" w:rsidRDefault="00060961" w:rsidP="00AB4090">
      <w:pPr>
        <w:pStyle w:val="Content"/>
        <w:numPr>
          <w:ilvl w:val="0"/>
          <w:numId w:val="9"/>
        </w:numPr>
        <w:spacing w:before="80" w:after="80"/>
        <w:ind w:left="1077" w:hanging="510"/>
      </w:pPr>
      <w:r w:rsidRPr="00533E73">
        <w:rPr>
          <w:b/>
        </w:rPr>
        <w:t>Reinforced</w:t>
      </w:r>
      <w:r>
        <w:t xml:space="preserve"> – This type of algorithm interacts with its environment by producing actions and discovering either errors or rewards. The reward in this case would be a positive signal – or feedback – from the environment and the goal for a reinforced learning algorithm is to </w:t>
      </w:r>
      <w:proofErr w:type="spellStart"/>
      <w:r>
        <w:t>maximise</w:t>
      </w:r>
      <w:proofErr w:type="spellEnd"/>
      <w:r>
        <w:t xml:space="preserve"> the cumulative ‘reward’ while ideally </w:t>
      </w:r>
      <w:proofErr w:type="spellStart"/>
      <w:r>
        <w:t>minimising</w:t>
      </w:r>
      <w:proofErr w:type="spellEnd"/>
      <w:r>
        <w:t xml:space="preserve"> punishment. This model is commonly seen in the AI of video games; it helps train them to respond to stimuli and perform certain tasks in game.</w:t>
      </w:r>
    </w:p>
    <w:p w14:paraId="43210D68" w14:textId="77777777" w:rsidR="00060961" w:rsidRDefault="00060961" w:rsidP="00060961">
      <w:pPr>
        <w:pStyle w:val="Content"/>
      </w:pPr>
    </w:p>
    <w:p w14:paraId="660C34AF" w14:textId="77777777" w:rsidR="00060961" w:rsidRDefault="00060961" w:rsidP="00060961">
      <w:pPr>
        <w:pStyle w:val="Content"/>
      </w:pPr>
      <w:r>
        <w:t>As of today, it is commonly agreed among those in the industry that deep learning is state-of-the-art and will remain so until more advances are made. Deep learning is a subset of machine learning that focuses on using neural networks. These networks can take in data inputs, such as images and audio files, and learn from what is being labelled. It is considered state of the art as it is the closest machine learning process resembling how a human brain functions; as a result of significantly improved understanding of the brain and nervous system.</w:t>
      </w:r>
    </w:p>
    <w:p w14:paraId="7D4DF89C" w14:textId="77777777" w:rsidR="00060961" w:rsidRDefault="00060961" w:rsidP="00060961">
      <w:pPr>
        <w:pStyle w:val="Content"/>
      </w:pPr>
    </w:p>
    <w:p w14:paraId="33476D1D" w14:textId="6247EF0B" w:rsidR="00060961" w:rsidRPr="00060961" w:rsidRDefault="00060961" w:rsidP="00060961">
      <w:pPr>
        <w:spacing w:before="120" w:after="120"/>
        <w:rPr>
          <w:lang w:val="en-GB" w:eastAsia="en-GB"/>
        </w:rPr>
      </w:pPr>
      <w:r w:rsidRPr="00060961">
        <w:rPr>
          <w:lang w:val="en-GB" w:eastAsia="en-GB"/>
        </w:rPr>
        <w:t xml:space="preserve">What </w:t>
      </w:r>
      <w:r w:rsidR="00533E73">
        <w:rPr>
          <w:lang w:val="en-GB" w:eastAsia="en-GB"/>
        </w:rPr>
        <w:t>i</w:t>
      </w:r>
      <w:r w:rsidRPr="00060961">
        <w:rPr>
          <w:lang w:val="en-GB" w:eastAsia="en-GB"/>
        </w:rPr>
        <w:t xml:space="preserve">s </w:t>
      </w:r>
      <w:r w:rsidR="00533E73">
        <w:rPr>
          <w:lang w:val="en-GB" w:eastAsia="en-GB"/>
        </w:rPr>
        <w:t>t</w:t>
      </w:r>
      <w:r w:rsidRPr="00060961">
        <w:rPr>
          <w:lang w:val="en-GB" w:eastAsia="en-GB"/>
        </w:rPr>
        <w:t xml:space="preserve">he </w:t>
      </w:r>
      <w:r w:rsidR="00533E73">
        <w:rPr>
          <w:lang w:val="en-GB" w:eastAsia="en-GB"/>
        </w:rPr>
        <w:t>l</w:t>
      </w:r>
      <w:r w:rsidRPr="00060961">
        <w:rPr>
          <w:lang w:val="en-GB" w:eastAsia="en-GB"/>
        </w:rPr>
        <w:t xml:space="preserve">ikely </w:t>
      </w:r>
      <w:r w:rsidR="00533E73">
        <w:rPr>
          <w:lang w:val="en-GB" w:eastAsia="en-GB"/>
        </w:rPr>
        <w:t>i</w:t>
      </w:r>
      <w:r w:rsidRPr="00060961">
        <w:rPr>
          <w:lang w:val="en-GB" w:eastAsia="en-GB"/>
        </w:rPr>
        <w:t>mpact?</w:t>
      </w:r>
    </w:p>
    <w:p w14:paraId="5631AF80" w14:textId="77777777" w:rsidR="00060961" w:rsidRDefault="00060961" w:rsidP="00060961">
      <w:pPr>
        <w:pStyle w:val="Content"/>
      </w:pPr>
      <w:r>
        <w:t>Machine learning and AI has brought many commodities to the public that many could not live without from self-parking cars and personal assistants to advanced photo editing and putting a dancing John Travolta in your living room in augmented reality (AR). But these are only small snippets of the current capabilities of machine learning, and to an extension, deep learning. There is much more to come.</w:t>
      </w:r>
    </w:p>
    <w:p w14:paraId="4B26A3A8" w14:textId="77777777" w:rsidR="00060961" w:rsidRDefault="00060961" w:rsidP="00060961">
      <w:pPr>
        <w:pStyle w:val="Content"/>
      </w:pPr>
    </w:p>
    <w:p w14:paraId="24613BED" w14:textId="40BD9902" w:rsidR="00AB4090" w:rsidRDefault="00060961" w:rsidP="00060961">
      <w:pPr>
        <w:pStyle w:val="Content"/>
      </w:pPr>
      <w:r>
        <w:t>Autonomous transportation is among the most reviewed aspects of advanced AI and machine learning. These vehicles, while not widely available to the average person right now, showcase both the capabilities of current software and its potential growth. The impact autonomous vehicles will have on society will be profound given that the novelty dwindles and prices settle into a reasonable bracket for the general public.</w:t>
      </w:r>
    </w:p>
    <w:p w14:paraId="44A3AEFB" w14:textId="77777777" w:rsidR="00AB4090" w:rsidRDefault="00AB4090">
      <w:pPr>
        <w:spacing w:after="200"/>
        <w:rPr>
          <w:b w:val="0"/>
          <w:sz w:val="24"/>
          <w:szCs w:val="24"/>
        </w:rPr>
      </w:pPr>
      <w:r>
        <w:br w:type="page"/>
      </w:r>
    </w:p>
    <w:p w14:paraId="4144A90C" w14:textId="77777777" w:rsidR="00060961" w:rsidRDefault="00060961" w:rsidP="00060961">
      <w:pPr>
        <w:pStyle w:val="Content"/>
      </w:pPr>
      <w:r>
        <w:lastRenderedPageBreak/>
        <w:t>Another aspect that has a heavy impact is health care analysis software. In the past health professionals had to review data manually before making a diagnosis or treating a patient.</w:t>
      </w:r>
    </w:p>
    <w:p w14:paraId="021602CF" w14:textId="77777777" w:rsidR="00060961" w:rsidRDefault="00060961" w:rsidP="00060961">
      <w:pPr>
        <w:pStyle w:val="Content"/>
      </w:pPr>
      <w:r>
        <w:t>Now that we have high-performance computing GPUs, provided by companies such as Nvidia, operating as tools for deep learning, real-time insights can be produced which allows healthcare professionals to provide faster and more accurate diagnoses, reduce medical errors, predict adverse reactions, and generally lower the costs of healthcare for both providers and patients.</w:t>
      </w:r>
    </w:p>
    <w:p w14:paraId="217683B0" w14:textId="77777777" w:rsidR="00060961" w:rsidRDefault="00060961" w:rsidP="00060961">
      <w:pPr>
        <w:pStyle w:val="Content"/>
      </w:pPr>
    </w:p>
    <w:p w14:paraId="5AA6AB2A" w14:textId="567CA814" w:rsidR="00060961" w:rsidRDefault="00060961" w:rsidP="00060961">
      <w:pPr>
        <w:pStyle w:val="Content"/>
      </w:pPr>
      <w:r>
        <w:t xml:space="preserve">Lastly, advances in machine learning technologies can help prevent injury in extremely high-risk occupations such as bomb disposal and welding. While both are highly paid, they are both </w:t>
      </w:r>
      <w:proofErr w:type="gramStart"/>
      <w:r>
        <w:t>life</w:t>
      </w:r>
      <w:proofErr w:type="gramEnd"/>
      <w:r>
        <w:t xml:space="preserve"> threatening in their own way. Bomb disposal because of potentially volatile explosives and welding because of the intense heat, noise and toxic fumes emitted from any substances used during the process. Robots are already being implemented in both workplaces but with the progress of machine learning these robots can become much more intelligent and entirely remove the need to put oneself at risk.</w:t>
      </w:r>
    </w:p>
    <w:p w14:paraId="0748D964" w14:textId="77777777" w:rsidR="00AB4090" w:rsidRDefault="00AB4090" w:rsidP="00060961">
      <w:pPr>
        <w:pStyle w:val="Content"/>
      </w:pPr>
    </w:p>
    <w:p w14:paraId="47014BE4" w14:textId="77777777" w:rsidR="00060961" w:rsidRDefault="00060961" w:rsidP="00060961">
      <w:pPr>
        <w:pStyle w:val="Content"/>
      </w:pPr>
      <w:r>
        <w:t>These are only a few examples as to what AI and machine learning can do for us as a society.</w:t>
      </w:r>
    </w:p>
    <w:p w14:paraId="17C9374F" w14:textId="77777777" w:rsidR="00060961" w:rsidRDefault="00060961" w:rsidP="00060961">
      <w:pPr>
        <w:pStyle w:val="Content"/>
      </w:pPr>
    </w:p>
    <w:p w14:paraId="1D5B7E22" w14:textId="6D89930B" w:rsidR="00060961" w:rsidRPr="00533E73" w:rsidRDefault="00060961" w:rsidP="00533E73">
      <w:pPr>
        <w:spacing w:before="120" w:after="120"/>
        <w:rPr>
          <w:lang w:val="en-GB" w:eastAsia="en-GB"/>
        </w:rPr>
      </w:pPr>
      <w:r w:rsidRPr="00533E73">
        <w:rPr>
          <w:lang w:val="en-GB" w:eastAsia="en-GB"/>
        </w:rPr>
        <w:t xml:space="preserve">How </w:t>
      </w:r>
      <w:r w:rsidR="00533E73">
        <w:rPr>
          <w:lang w:val="en-GB" w:eastAsia="en-GB"/>
        </w:rPr>
        <w:t>d</w:t>
      </w:r>
      <w:r w:rsidRPr="00533E73">
        <w:rPr>
          <w:lang w:val="en-GB" w:eastAsia="en-GB"/>
        </w:rPr>
        <w:t xml:space="preserve">oes </w:t>
      </w:r>
      <w:r w:rsidR="00533E73">
        <w:rPr>
          <w:lang w:val="en-GB" w:eastAsia="en-GB"/>
        </w:rPr>
        <w:t>t</w:t>
      </w:r>
      <w:r w:rsidRPr="00533E73">
        <w:rPr>
          <w:lang w:val="en-GB" w:eastAsia="en-GB"/>
        </w:rPr>
        <w:t xml:space="preserve">his </w:t>
      </w:r>
      <w:r w:rsidR="00533E73">
        <w:rPr>
          <w:lang w:val="en-GB" w:eastAsia="en-GB"/>
        </w:rPr>
        <w:t>a</w:t>
      </w:r>
      <w:r w:rsidRPr="00533E73">
        <w:rPr>
          <w:lang w:val="en-GB" w:eastAsia="en-GB"/>
        </w:rPr>
        <w:t xml:space="preserve">ffect </w:t>
      </w:r>
      <w:r w:rsidR="00533E73">
        <w:rPr>
          <w:lang w:val="en-GB" w:eastAsia="en-GB"/>
        </w:rPr>
        <w:t>y</w:t>
      </w:r>
      <w:r w:rsidRPr="00533E73">
        <w:rPr>
          <w:lang w:val="en-GB" w:eastAsia="en-GB"/>
        </w:rPr>
        <w:t>ou?</w:t>
      </w:r>
    </w:p>
    <w:p w14:paraId="5A02AD2D" w14:textId="77777777" w:rsidR="00060961" w:rsidRDefault="00060961" w:rsidP="00060961">
      <w:pPr>
        <w:pStyle w:val="Content"/>
      </w:pPr>
      <w:r>
        <w:t>As of right now, machine learning and the AI associated affects almost everyone with some form of modern device. However, some people rely on it more day to day. Some use semi-autonomous vehicles to park themselves when they lack time or patience, some use the personal assistant on their phone or tablet to take care of tasks when their hands are full and some just like the commodities machine learning can offer like smart home security.</w:t>
      </w:r>
    </w:p>
    <w:p w14:paraId="33BA747C" w14:textId="77777777" w:rsidR="00060961" w:rsidRDefault="00060961" w:rsidP="00060961">
      <w:pPr>
        <w:pStyle w:val="Content"/>
      </w:pPr>
    </w:p>
    <w:p w14:paraId="13138A6C" w14:textId="35D36E1C" w:rsidR="00060961" w:rsidRDefault="00060961" w:rsidP="00060961">
      <w:pPr>
        <w:pStyle w:val="Content"/>
      </w:pPr>
      <w:r>
        <w:t>Life with these novelties will become very simple. Transport will inevitably become so advanced that cars will be more like personal cabs; eradicating the need for public transport systems. Phones and handheld devices will become powerful enough to perform operations previously thought to be impossible without human supervision, like bookkeeping and automatic schedule updating based on constant audio input. In future the replication of emotions is not impossible, becoming companions with a device that exhibits very life like characteristics; a personality for instance, predetermined by the software or not.</w:t>
      </w:r>
    </w:p>
    <w:p w14:paraId="6FB20EBF" w14:textId="77777777" w:rsidR="00060961" w:rsidRDefault="00060961" w:rsidP="00060961">
      <w:pPr>
        <w:pStyle w:val="Content"/>
      </w:pPr>
    </w:p>
    <w:p w14:paraId="1CECBA76" w14:textId="780E9F55" w:rsidR="00060961" w:rsidRDefault="00060961" w:rsidP="00060961">
      <w:pPr>
        <w:pStyle w:val="Content"/>
      </w:pPr>
      <w:r>
        <w:t xml:space="preserve">However, these are but concepts. I believe that until it is required to use new technology day to day, it will not have any </w:t>
      </w:r>
      <w:r w:rsidR="00AB4090">
        <w:t>effects</w:t>
      </w:r>
      <w:r>
        <w:t xml:space="preserve"> on the way that we live. The exception being the healthcare industry. I intentionally don’t make use of the features supported by machine learning outside of movie and TV show recommendations and spam filters so the affect that future applications will have on my life will most likely be insignificant until I see the need to adapt to new technologies because in the context that learning models are used, it affects businesses more than the individual.</w:t>
      </w:r>
    </w:p>
    <w:p w14:paraId="40BA0B1F" w14:textId="77777777" w:rsidR="00060961" w:rsidRDefault="00060961" w:rsidP="00060961">
      <w:pPr>
        <w:pStyle w:val="Content"/>
      </w:pPr>
    </w:p>
    <w:p w14:paraId="3C497E53" w14:textId="77777777" w:rsidR="00060961" w:rsidRPr="00AB4090" w:rsidRDefault="00060961" w:rsidP="00AB4090">
      <w:pPr>
        <w:spacing w:before="120" w:after="120"/>
        <w:rPr>
          <w:lang w:val="en-GB" w:eastAsia="en-GB"/>
        </w:rPr>
      </w:pPr>
      <w:r w:rsidRPr="00AB4090">
        <w:rPr>
          <w:lang w:val="en-GB" w:eastAsia="en-GB"/>
        </w:rPr>
        <w:lastRenderedPageBreak/>
        <w:t>Conclusion</w:t>
      </w:r>
    </w:p>
    <w:p w14:paraId="6A801CBA" w14:textId="5B5C2382" w:rsidR="00060961" w:rsidRDefault="00060961" w:rsidP="00060961">
      <w:pPr>
        <w:pStyle w:val="Content"/>
      </w:pPr>
      <w:r>
        <w:t>Machine learning, deep learning, neural networks and other forms of artificial intelligence have already carved a hole in the industry that continues to grow and evolve as the industry forms a deeper understanding of the human nervous system and advanced algorithms. New milestones are continuously being reached and these achievements mark a new age of technology that will inevitably arrive in the hands of the general public.</w:t>
      </w:r>
    </w:p>
    <w:p w14:paraId="78CB0DDC" w14:textId="77777777" w:rsidR="00AB4090" w:rsidRDefault="00AB4090" w:rsidP="00060961">
      <w:pPr>
        <w:pStyle w:val="Content"/>
      </w:pPr>
    </w:p>
    <w:p w14:paraId="15EB5875" w14:textId="4FDAFEF6" w:rsidR="00060961" w:rsidRDefault="00060961" w:rsidP="00060961">
      <w:pPr>
        <w:pStyle w:val="Content"/>
      </w:pPr>
      <w:r>
        <w:t>With time this process of evolution can radically change the way we live and shape a new future many great minds in the past thought to be a dream.</w:t>
      </w:r>
    </w:p>
    <w:p w14:paraId="10BE29B4" w14:textId="77777777" w:rsidR="00060961" w:rsidRDefault="00060961" w:rsidP="00060961">
      <w:pPr>
        <w:pStyle w:val="Content"/>
      </w:pPr>
    </w:p>
    <w:p w14:paraId="3F6C758D" w14:textId="62432BA4" w:rsidR="00AB4090" w:rsidRDefault="00AB4090" w:rsidP="00AB4090">
      <w:pPr>
        <w:pStyle w:val="Heading4"/>
        <w:rPr>
          <w:lang w:val="en-GB" w:eastAsia="en-GB"/>
        </w:rPr>
      </w:pPr>
      <w:r w:rsidRPr="00AB4090">
        <w:rPr>
          <w:lang w:val="en-GB" w:eastAsia="en-GB"/>
        </w:rPr>
        <w:t>References</w:t>
      </w:r>
      <w:r>
        <w:rPr>
          <w:lang w:val="en-GB" w:eastAsia="en-GB"/>
        </w:rPr>
        <w:t xml:space="preserve"> and Citations</w:t>
      </w:r>
    </w:p>
    <w:p w14:paraId="2C3A1947" w14:textId="042FA924" w:rsidR="00AB4090" w:rsidRPr="00AB4090" w:rsidRDefault="004E1BB2" w:rsidP="004E1BB2">
      <w:pPr>
        <w:pStyle w:val="Content"/>
        <w:spacing w:before="100" w:beforeAutospacing="1" w:after="100" w:afterAutospacing="1"/>
        <w:rPr>
          <w:color w:val="0000FF"/>
          <w:u w:val="single"/>
          <w:lang w:val="en-GB" w:eastAsia="en-GB"/>
        </w:rPr>
      </w:pPr>
      <w:r>
        <w:rPr>
          <w:lang w:val="en-AU"/>
        </w:rPr>
        <w:t xml:space="preserve">Hui Li. </w:t>
      </w:r>
      <w:r w:rsidR="009011F3">
        <w:rPr>
          <w:lang w:val="en-AU"/>
        </w:rPr>
        <w:t xml:space="preserve">(n.d.). </w:t>
      </w:r>
      <w:proofErr w:type="gramStart"/>
      <w:r w:rsidR="00AB4090" w:rsidRPr="00AB4090">
        <w:rPr>
          <w:lang w:val="en-AU"/>
        </w:rPr>
        <w:t>Machine</w:t>
      </w:r>
      <w:proofErr w:type="gramEnd"/>
      <w:r w:rsidR="00AB4090" w:rsidRPr="00AB4090">
        <w:rPr>
          <w:lang w:val="en-AU"/>
        </w:rPr>
        <w:t xml:space="preserve"> Learning: What it is and why it matters</w:t>
      </w:r>
      <w:r>
        <w:rPr>
          <w:lang w:val="en-AU"/>
        </w:rPr>
        <w:t>.</w:t>
      </w:r>
      <w:r w:rsidR="00AB4090" w:rsidRPr="00AB4090">
        <w:rPr>
          <w:lang w:val="en-AU"/>
        </w:rPr>
        <w:t xml:space="preserve"> Page info retrieved March 21, 2019</w:t>
      </w:r>
      <w:r>
        <w:rPr>
          <w:lang w:val="en-AU"/>
        </w:rPr>
        <w:t xml:space="preserve"> from </w:t>
      </w:r>
      <w:hyperlink r:id="rId43" w:history="1">
        <w:r w:rsidR="00AB4090" w:rsidRPr="00AB4090">
          <w:rPr>
            <w:color w:val="0000FF"/>
            <w:u w:val="single"/>
            <w:lang w:val="en-GB" w:eastAsia="en-GB"/>
          </w:rPr>
          <w:t>https://www.sas.com/en_au/insights/analytics/machine-learning.html</w:t>
        </w:r>
      </w:hyperlink>
      <w:r>
        <w:rPr>
          <w:color w:val="0000FF"/>
          <w:u w:val="single"/>
          <w:lang w:val="en-GB" w:eastAsia="en-GB"/>
        </w:rPr>
        <w:t xml:space="preserve"> </w:t>
      </w:r>
      <w:r w:rsidRPr="00AB4090">
        <w:rPr>
          <w:lang w:val="en-AU"/>
        </w:rPr>
        <w:t xml:space="preserve">No </w:t>
      </w:r>
      <w:r>
        <w:rPr>
          <w:lang w:val="en-AU"/>
        </w:rPr>
        <w:t>Publish D</w:t>
      </w:r>
      <w:r w:rsidRPr="00AB4090">
        <w:rPr>
          <w:lang w:val="en-AU"/>
        </w:rPr>
        <w:t>ate Listed</w:t>
      </w:r>
    </w:p>
    <w:p w14:paraId="34CD8249" w14:textId="46E01173" w:rsidR="00AB4090" w:rsidRPr="004E1BB2" w:rsidRDefault="009011F3" w:rsidP="004E1BB2">
      <w:pPr>
        <w:pStyle w:val="Content"/>
        <w:spacing w:before="100" w:beforeAutospacing="1" w:after="100" w:afterAutospacing="1"/>
      </w:pPr>
      <w:r>
        <w:t xml:space="preserve">Elite Data Science. (2018, August 23). </w:t>
      </w:r>
      <w:r w:rsidR="00AB4090" w:rsidRPr="004E1BB2">
        <w:t>15 Ways Machine Learning Will Impact Your Everyday Life</w:t>
      </w:r>
      <w:r w:rsidR="004E1BB2" w:rsidRPr="004E1BB2">
        <w:t xml:space="preserve">.  </w:t>
      </w:r>
      <w:r w:rsidR="004E1BB2" w:rsidRPr="004E1BB2">
        <w:t>Page info retrieved March 21, 2019)</w:t>
      </w:r>
      <w:r w:rsidR="004E1BB2" w:rsidRPr="004E1BB2">
        <w:t xml:space="preserve"> from</w:t>
      </w:r>
      <w:r w:rsidR="004E1BB2">
        <w:rPr>
          <w:lang w:val="en-AU"/>
        </w:rPr>
        <w:t xml:space="preserve"> </w:t>
      </w:r>
      <w:hyperlink r:id="rId44" w:history="1">
        <w:r w:rsidR="004E1BB2" w:rsidRPr="00AB4090">
          <w:rPr>
            <w:color w:val="0000FF"/>
            <w:u w:val="single"/>
            <w:lang w:val="en-GB" w:eastAsia="en-GB"/>
          </w:rPr>
          <w:t>https://elitedatascience.com/machine-learning-impact</w:t>
        </w:r>
      </w:hyperlink>
      <w:r w:rsidR="004E1BB2">
        <w:rPr>
          <w:color w:val="0000FF"/>
          <w:u w:val="single"/>
          <w:lang w:val="en-GB" w:eastAsia="en-GB"/>
        </w:rPr>
        <w:t>.</w:t>
      </w:r>
      <w:r w:rsidR="004E1BB2" w:rsidRPr="004E1BB2">
        <w:rPr>
          <w:color w:val="0000FF"/>
          <w:lang w:val="en-GB" w:eastAsia="en-GB"/>
        </w:rPr>
        <w:t xml:space="preserve"> </w:t>
      </w:r>
      <w:r w:rsidR="00AB4090" w:rsidRPr="004E1BB2">
        <w:t>No Author Listed</w:t>
      </w:r>
    </w:p>
    <w:p w14:paraId="202FDA76" w14:textId="13E916D4" w:rsidR="00AB4090" w:rsidRPr="00AB4090" w:rsidRDefault="004E1BB2" w:rsidP="004E1BB2">
      <w:pPr>
        <w:pStyle w:val="Content"/>
        <w:spacing w:before="100" w:beforeAutospacing="1" w:after="100" w:afterAutospacing="1"/>
        <w:rPr>
          <w:color w:val="0000FF"/>
          <w:u w:val="single"/>
          <w:lang w:val="en-GB" w:eastAsia="en-GB"/>
        </w:rPr>
      </w:pPr>
      <w:r w:rsidRPr="004E1BB2">
        <w:t xml:space="preserve">David </w:t>
      </w:r>
      <w:proofErr w:type="spellStart"/>
      <w:r w:rsidRPr="004E1BB2">
        <w:t>Fumo</w:t>
      </w:r>
      <w:proofErr w:type="spellEnd"/>
      <w:r w:rsidR="009011F3">
        <w:t>.</w:t>
      </w:r>
      <w:r w:rsidRPr="004E1BB2">
        <w:t xml:space="preserve"> (2017, June 15). </w:t>
      </w:r>
      <w:r w:rsidR="00AB4090" w:rsidRPr="004E1BB2">
        <w:t>Types of Machine Learning Algorithms You Should Know</w:t>
      </w:r>
      <w:r w:rsidRPr="004E1BB2">
        <w:t xml:space="preserve">.  </w:t>
      </w:r>
      <w:r w:rsidR="00AB4090" w:rsidRPr="004E1BB2">
        <w:t>Page info retrieved March 21, 2019</w:t>
      </w:r>
      <w:r w:rsidRPr="004E1BB2">
        <w:t xml:space="preserve"> from</w:t>
      </w:r>
      <w:r>
        <w:rPr>
          <w:lang w:val="en-AU"/>
        </w:rPr>
        <w:t xml:space="preserve"> </w:t>
      </w:r>
      <w:hyperlink r:id="rId45" w:history="1">
        <w:r w:rsidR="00AB4090" w:rsidRPr="00AB4090">
          <w:rPr>
            <w:color w:val="0000FF"/>
            <w:u w:val="single"/>
            <w:lang w:val="en-GB" w:eastAsia="en-GB"/>
          </w:rPr>
          <w:t>https://towardsdatascience.com/types-of-machine-learning-algorithms-you-should-know-953a08248861</w:t>
        </w:r>
      </w:hyperlink>
    </w:p>
    <w:p w14:paraId="7C11D610" w14:textId="77777777" w:rsidR="00060961" w:rsidRDefault="00060961" w:rsidP="00060961">
      <w:pPr>
        <w:pStyle w:val="Content"/>
      </w:pPr>
    </w:p>
    <w:p w14:paraId="743F07DC" w14:textId="77777777" w:rsidR="00060961" w:rsidRDefault="00060961" w:rsidP="00060961">
      <w:pPr>
        <w:pStyle w:val="Content"/>
      </w:pPr>
    </w:p>
    <w:p w14:paraId="533C5FF5" w14:textId="1A3DB27B" w:rsidR="00AB4090" w:rsidRDefault="00AB4090">
      <w:pPr>
        <w:spacing w:after="200"/>
        <w:rPr>
          <w:b w:val="0"/>
          <w:sz w:val="24"/>
          <w:szCs w:val="24"/>
        </w:rPr>
      </w:pPr>
      <w:r>
        <w:br w:type="page"/>
      </w:r>
    </w:p>
    <w:p w14:paraId="4BF4E9AE" w14:textId="77777777" w:rsidR="00060961" w:rsidRDefault="00060961" w:rsidP="00060961">
      <w:pPr>
        <w:pStyle w:val="Content"/>
      </w:pPr>
    </w:p>
    <w:p w14:paraId="26662951" w14:textId="4387E141" w:rsidR="00752E91" w:rsidRPr="00752E91" w:rsidRDefault="00AB4090" w:rsidP="009E130B">
      <w:pPr>
        <w:pStyle w:val="Heading2"/>
      </w:pPr>
      <w:bookmarkStart w:id="22" w:name="_Toc5824890"/>
      <w:r>
        <w:t>Autonomous Vehicles</w:t>
      </w:r>
      <w:bookmarkEnd w:id="22"/>
    </w:p>
    <w:p w14:paraId="40317E1A" w14:textId="4B6BDD86" w:rsidR="00AB4090" w:rsidRDefault="00AB4090" w:rsidP="00AB4090">
      <w:pPr>
        <w:pStyle w:val="Content"/>
      </w:pPr>
      <w:r>
        <w:t xml:space="preserve">Self-Driving cars have long been a concept that one could categorize as futuristic. The idea that technology could exist which would allow a person to transport themselves to and from locations without having pay attention to the road at all may seem far off, but in reality, this technology is already well under development - with the ideal product potentially right around the corner. Companies such as Tesla, Uber and Google have been actively developing prototypes of self-driving vehicles and testing them on public roads, in real situations – paving the way for the inevitable presence of autonomous vehicles in our society. It is important to understand just what this technology is, and the impact it may have on society overall. </w:t>
      </w:r>
    </w:p>
    <w:p w14:paraId="041E4250" w14:textId="77777777" w:rsidR="00AB4090" w:rsidRDefault="00AB4090" w:rsidP="00AB4090">
      <w:pPr>
        <w:pStyle w:val="Content"/>
      </w:pPr>
    </w:p>
    <w:p w14:paraId="45BF928C" w14:textId="77777777" w:rsidR="00AB4090" w:rsidRPr="00AB4090" w:rsidRDefault="00AB4090" w:rsidP="00AB4090">
      <w:pPr>
        <w:spacing w:before="120" w:after="120"/>
        <w:rPr>
          <w:lang w:val="en-GB" w:eastAsia="en-GB"/>
        </w:rPr>
      </w:pPr>
      <w:r w:rsidRPr="00AB4090">
        <w:rPr>
          <w:lang w:val="en-GB" w:eastAsia="en-GB"/>
        </w:rPr>
        <w:t>What Does It Do?</w:t>
      </w:r>
    </w:p>
    <w:p w14:paraId="6165DC4D" w14:textId="5FB05665" w:rsidR="00AB4090" w:rsidRDefault="00AB4090" w:rsidP="00AB4090">
      <w:pPr>
        <w:pStyle w:val="Content"/>
      </w:pPr>
      <w:r>
        <w:t xml:space="preserve">Autonomous vehicles are vehicles capable of self-operating without the intervention of human drivers. They use various types of sensors and software contained within the vehicle to control and navigate the vehicle as it travels to its destination. Current prototype vehicles use sensors such as radar, lasers, high-powered cameras or sonar to actively build and maintain a map of their immediate surroundings – these are the eyes of the autonomous components of the car. </w:t>
      </w:r>
    </w:p>
    <w:p w14:paraId="0AEF4A6B" w14:textId="77777777" w:rsidR="00AB4090" w:rsidRDefault="00AB4090" w:rsidP="00AB4090">
      <w:pPr>
        <w:pStyle w:val="Content"/>
      </w:pPr>
    </w:p>
    <w:p w14:paraId="1BC14ED7" w14:textId="1906A9AA" w:rsidR="00AB4090" w:rsidRDefault="00AB4090" w:rsidP="00AB4090">
      <w:pPr>
        <w:pStyle w:val="Content"/>
      </w:pPr>
      <w:r>
        <w:t>The software counterpart extracts and processes the information gathered by the censors to determine how the car should operate. This software controls navigation, plotting paths and relaying instructions to the vehicle’s actuators which are in control of the car’s acceleration, breaking and steering functions which work in tandem with the software’s hard coded rules to calculate algorithms that allow for object avoidance predictive modelling. The hard-coded rules also give the car the ability to discriminate between similar looking objects such as bicycles and motorcycles, allowing the car to act accordingly on the road.</w:t>
      </w:r>
    </w:p>
    <w:p w14:paraId="2FA79A7A" w14:textId="77777777" w:rsidR="00AB4090" w:rsidRDefault="00AB4090" w:rsidP="00AB4090">
      <w:pPr>
        <w:pStyle w:val="Content"/>
      </w:pPr>
    </w:p>
    <w:p w14:paraId="61FA51EA" w14:textId="4BDE0B3E" w:rsidR="00AB4090" w:rsidRDefault="00AB4090" w:rsidP="00AB4090">
      <w:pPr>
        <w:pStyle w:val="Content"/>
      </w:pPr>
      <w:r>
        <w:t>There are currently 6 different levels of autonomy when classifying the self-driving capabilities of a vehicle. These levels are:</w:t>
      </w:r>
    </w:p>
    <w:p w14:paraId="206229F5" w14:textId="77777777" w:rsidR="00AB4090" w:rsidRDefault="00AB4090" w:rsidP="00AB4090">
      <w:pPr>
        <w:pStyle w:val="Content"/>
      </w:pPr>
    </w:p>
    <w:p w14:paraId="5B25669B" w14:textId="61D267C2" w:rsidR="00AB4090" w:rsidRDefault="00AB4090" w:rsidP="00AB4090">
      <w:pPr>
        <w:pStyle w:val="Content"/>
        <w:numPr>
          <w:ilvl w:val="0"/>
          <w:numId w:val="13"/>
        </w:numPr>
        <w:spacing w:before="80" w:after="80"/>
        <w:ind w:left="1077" w:hanging="510"/>
      </w:pPr>
      <w:r w:rsidRPr="001C7B1D">
        <w:rPr>
          <w:b/>
        </w:rPr>
        <w:t>Level 0</w:t>
      </w:r>
      <w:r>
        <w:t xml:space="preserve"> – The human driver is in total control of the vehicle. No autonomous functions whatsoever are present in the vehicle.</w:t>
      </w:r>
    </w:p>
    <w:p w14:paraId="44DE3807" w14:textId="1AEF55A0" w:rsidR="00AB4090" w:rsidRDefault="00AB4090" w:rsidP="00AB4090">
      <w:pPr>
        <w:pStyle w:val="Content"/>
        <w:numPr>
          <w:ilvl w:val="0"/>
          <w:numId w:val="13"/>
        </w:numPr>
        <w:spacing w:before="80" w:after="80"/>
        <w:ind w:left="1077" w:hanging="510"/>
      </w:pPr>
      <w:r w:rsidRPr="001C7B1D">
        <w:rPr>
          <w:b/>
        </w:rPr>
        <w:t>Level 1</w:t>
      </w:r>
      <w:r>
        <w:t xml:space="preserve"> – The vehicle is capable of performing some autonomous functions such as breaking and cruise </w:t>
      </w:r>
      <w:proofErr w:type="gramStart"/>
      <w:r>
        <w:t>control,</w:t>
      </w:r>
      <w:proofErr w:type="gramEnd"/>
      <w:r>
        <w:t xml:space="preserve"> however they are only capable of performing these actions one at a time and not simultaneously.</w:t>
      </w:r>
    </w:p>
    <w:p w14:paraId="1C1837B7" w14:textId="6AB48A8D" w:rsidR="00AB4090" w:rsidRDefault="00AB4090" w:rsidP="00AB4090">
      <w:pPr>
        <w:pStyle w:val="Content"/>
        <w:numPr>
          <w:ilvl w:val="0"/>
          <w:numId w:val="13"/>
        </w:numPr>
        <w:spacing w:before="80" w:after="80"/>
        <w:ind w:left="1077" w:hanging="510"/>
      </w:pPr>
      <w:r w:rsidRPr="001C7B1D">
        <w:rPr>
          <w:b/>
        </w:rPr>
        <w:t>Level 2</w:t>
      </w:r>
      <w:r>
        <w:t xml:space="preserve"> – The vehicle is capable of performing multiple autonomous functions simultaneously such as acceleration and steering – however, a human is still required to be in a position of control in order for the vehicle to be safely operated.</w:t>
      </w:r>
    </w:p>
    <w:p w14:paraId="681E32C8" w14:textId="2B34429A" w:rsidR="00AB4090" w:rsidRDefault="00AB4090" w:rsidP="00AB4090">
      <w:pPr>
        <w:pStyle w:val="Content"/>
        <w:numPr>
          <w:ilvl w:val="0"/>
          <w:numId w:val="13"/>
        </w:numPr>
        <w:spacing w:before="80" w:after="80"/>
        <w:ind w:left="1077" w:hanging="510"/>
      </w:pPr>
      <w:r w:rsidRPr="001C7B1D">
        <w:rPr>
          <w:b/>
        </w:rPr>
        <w:lastRenderedPageBreak/>
        <w:t>Level 3</w:t>
      </w:r>
      <w:r>
        <w:t xml:space="preserve"> – The vehicle is capable of performing all functions for the vehicle to be autonomously operated safely under certain conditions, however a human is still required to be in a position of control in order to take control in situations where the vehicle is unable to autonomously operate in a safe manner.</w:t>
      </w:r>
    </w:p>
    <w:p w14:paraId="698F118C" w14:textId="624F85F0" w:rsidR="00AB4090" w:rsidRDefault="00AB4090" w:rsidP="00AB4090">
      <w:pPr>
        <w:pStyle w:val="Content"/>
        <w:numPr>
          <w:ilvl w:val="0"/>
          <w:numId w:val="13"/>
        </w:numPr>
        <w:spacing w:before="80" w:after="80"/>
        <w:ind w:left="1077" w:hanging="510"/>
      </w:pPr>
      <w:r w:rsidRPr="001C7B1D">
        <w:rPr>
          <w:b/>
        </w:rPr>
        <w:t>Level 4</w:t>
      </w:r>
      <w:r>
        <w:t xml:space="preserve"> – The vehicle is capable of performing all functions required to self-operate in most conditions. The human driver is not required to be present at the steering wheel while the vehicle is self-operating in these conditions, but they must be able to take over if the situation requires it. The vehicle will attempt to self-park if they </w:t>
      </w:r>
      <w:proofErr w:type="spellStart"/>
      <w:r>
        <w:t>can</w:t>
      </w:r>
      <w:r w:rsidR="001C7B1D">
        <w:t xml:space="preserve"> </w:t>
      </w:r>
      <w:r>
        <w:t>not</w:t>
      </w:r>
      <w:proofErr w:type="spellEnd"/>
      <w:r>
        <w:t>.</w:t>
      </w:r>
    </w:p>
    <w:p w14:paraId="30A12178" w14:textId="3F6889EB" w:rsidR="00AB4090" w:rsidRDefault="00AB4090" w:rsidP="00AB4090">
      <w:pPr>
        <w:pStyle w:val="Content"/>
        <w:numPr>
          <w:ilvl w:val="0"/>
          <w:numId w:val="13"/>
        </w:numPr>
        <w:spacing w:before="80" w:after="80"/>
        <w:ind w:left="1077" w:hanging="510"/>
      </w:pPr>
      <w:r w:rsidRPr="001C7B1D">
        <w:rPr>
          <w:b/>
        </w:rPr>
        <w:t>Level 5</w:t>
      </w:r>
      <w:r>
        <w:t xml:space="preserve"> – Fully autonomous. The vehicle is capable of performing all functions required to self-operate in all conditions, regardless of driver presence or not. This is the ideal level of automation, where features such as steering wheels are optional, and the driver’s presence is not required for any driving related operation whatsoever.</w:t>
      </w:r>
    </w:p>
    <w:p w14:paraId="287FC2A8" w14:textId="77777777" w:rsidR="001C7B1D" w:rsidRDefault="001C7B1D" w:rsidP="001C7B1D">
      <w:pPr>
        <w:pStyle w:val="Content"/>
        <w:spacing w:before="80" w:after="80"/>
      </w:pPr>
    </w:p>
    <w:p w14:paraId="308DCADE" w14:textId="485B690B" w:rsidR="00AB4090" w:rsidRDefault="00AB4090" w:rsidP="00AB4090">
      <w:pPr>
        <w:pStyle w:val="Content"/>
      </w:pPr>
      <w:r>
        <w:t>Currently state of the art autonomous vehicle technology would be classified as level 2, although a classification of level 3 is estimated to be achieved within the next year, with a level 4 classification following early in the next decade.</w:t>
      </w:r>
    </w:p>
    <w:p w14:paraId="75D9A5CE" w14:textId="77777777" w:rsidR="001C7B1D" w:rsidRDefault="001C7B1D" w:rsidP="00AB4090">
      <w:pPr>
        <w:pStyle w:val="Content"/>
      </w:pPr>
    </w:p>
    <w:p w14:paraId="4AAC6B0F" w14:textId="77777777" w:rsidR="00AB4090" w:rsidRPr="001C7B1D" w:rsidRDefault="00AB4090" w:rsidP="001C7B1D">
      <w:pPr>
        <w:spacing w:before="120" w:after="120"/>
        <w:rPr>
          <w:lang w:val="en-GB" w:eastAsia="en-GB"/>
        </w:rPr>
      </w:pPr>
      <w:r w:rsidRPr="001C7B1D">
        <w:rPr>
          <w:lang w:val="en-GB" w:eastAsia="en-GB"/>
        </w:rPr>
        <w:t>What is the likely impact?</w:t>
      </w:r>
    </w:p>
    <w:p w14:paraId="5393F211" w14:textId="3B799649" w:rsidR="00AB4090" w:rsidRDefault="00AB4090" w:rsidP="00AB4090">
      <w:pPr>
        <w:pStyle w:val="Content"/>
      </w:pPr>
      <w:r>
        <w:t xml:space="preserve">The impact of autonomous vehicles on society – both positive and negative – will become more severe as higher levels of autonomy are achieved. Currently at an autonomy level of 2, the impact on society could be described as minimal with the only real impact being speculation on what further impacts autonomous technology could bring. Autonomy levels of 3 and above are where the true impacts of this technology will make themselves known to society. </w:t>
      </w:r>
    </w:p>
    <w:p w14:paraId="42875519" w14:textId="77777777" w:rsidR="001C7B1D" w:rsidRDefault="001C7B1D" w:rsidP="00AB4090">
      <w:pPr>
        <w:pStyle w:val="Content"/>
      </w:pPr>
    </w:p>
    <w:p w14:paraId="6DBA6B49" w14:textId="3A016369" w:rsidR="00AB4090" w:rsidRDefault="00AB4090" w:rsidP="00AB4090">
      <w:pPr>
        <w:pStyle w:val="Content"/>
      </w:pPr>
      <w:r>
        <w:t xml:space="preserve">Laws will need to be made regarding what actions are legal for the designated driver to take while the vehicle is operating autonomously, as driver attentiveness may be key to preventing an accident whether it is caused by the vehicle or another party. It will also need to be legally defined who is at fault when or if the autonomous vehicle gets into an accident that </w:t>
      </w:r>
      <w:proofErr w:type="spellStart"/>
      <w:r w:rsidR="001C7B1D">
        <w:t>can not</w:t>
      </w:r>
      <w:proofErr w:type="spellEnd"/>
      <w:r>
        <w:t xml:space="preserve"> be blamed on a third party. Is it the driver’s fault for inattentiveness or the vehicle’s and therefore the manufactures fault for faulty design? Insurance rules will also be likely to change as the definition of risky driving will be altered, likely to – as mentioned above – driver inattentiveness or something similar.</w:t>
      </w:r>
    </w:p>
    <w:p w14:paraId="75DE9A85" w14:textId="77777777" w:rsidR="001C7B1D" w:rsidRDefault="001C7B1D" w:rsidP="00AB4090">
      <w:pPr>
        <w:pStyle w:val="Content"/>
      </w:pPr>
    </w:p>
    <w:p w14:paraId="23B2CC0D" w14:textId="746D3E98" w:rsidR="00AB4090" w:rsidRDefault="00AB4090" w:rsidP="00AB4090">
      <w:pPr>
        <w:pStyle w:val="Content"/>
      </w:pPr>
      <w:r>
        <w:t xml:space="preserve">As the autonomy level increases to the point where drivers in vehicles are wholly optional, self-driving technology will almost assuredly impact the job market as companies will no longer require regular drivers for public transport (taxis, </w:t>
      </w:r>
      <w:r w:rsidR="001C7B1D">
        <w:t>U</w:t>
      </w:r>
      <w:r>
        <w:t xml:space="preserve">bers, busses), and trucks. These people will be made redundant by self-driving technology. </w:t>
      </w:r>
    </w:p>
    <w:p w14:paraId="1F326AB0" w14:textId="77777777" w:rsidR="001C7B1D" w:rsidRDefault="001C7B1D" w:rsidP="00AB4090">
      <w:pPr>
        <w:pStyle w:val="Content"/>
      </w:pPr>
    </w:p>
    <w:p w14:paraId="1D4AE45E" w14:textId="1E074362" w:rsidR="00AB4090" w:rsidRDefault="00AB4090" w:rsidP="00AB4090">
      <w:pPr>
        <w:pStyle w:val="Content"/>
      </w:pPr>
      <w:r>
        <w:lastRenderedPageBreak/>
        <w:t xml:space="preserve"> On a more positive side, self-driving technology will allow the regular drivers (or in this case, passengers) in their own vehicles to relax or work at their own leisure while their vehicle transports them from point A to B. It will allow those unable to operate vehicles due to factors such as disability to be fully mobile and independent without having to rely on public transport or others. It will also reduce the opportunity for accidents caused by human error to occur. The downside of this is more gasoline powered cars on the road will result in more pollution, and more cars in general will see an increase in traffic and a decrease in parking availability at popular locations.</w:t>
      </w:r>
    </w:p>
    <w:p w14:paraId="17B0CB50" w14:textId="77777777" w:rsidR="001C7B1D" w:rsidRDefault="001C7B1D" w:rsidP="00AB4090">
      <w:pPr>
        <w:pStyle w:val="Content"/>
      </w:pPr>
    </w:p>
    <w:p w14:paraId="5D27B53A" w14:textId="77777777" w:rsidR="00AB4090" w:rsidRPr="001C7B1D" w:rsidRDefault="00AB4090" w:rsidP="001C7B1D">
      <w:pPr>
        <w:spacing w:before="120" w:after="120"/>
        <w:rPr>
          <w:lang w:val="en-GB" w:eastAsia="en-GB"/>
        </w:rPr>
      </w:pPr>
      <w:r w:rsidRPr="001C7B1D">
        <w:rPr>
          <w:lang w:val="en-GB" w:eastAsia="en-GB"/>
        </w:rPr>
        <w:t>How will this affect you?</w:t>
      </w:r>
    </w:p>
    <w:p w14:paraId="57604C0F" w14:textId="0991D0BC" w:rsidR="00AB4090" w:rsidRDefault="00AB4090" w:rsidP="00AB4090">
      <w:pPr>
        <w:pStyle w:val="Content"/>
      </w:pPr>
      <w:r>
        <w:t xml:space="preserve">The current state of self-driving technology has almost no notable impact on the average person, however this is likely to change as the level of autonomy increases. For me personally, I </w:t>
      </w:r>
      <w:proofErr w:type="spellStart"/>
      <w:r w:rsidR="001C7B1D">
        <w:t>can not</w:t>
      </w:r>
      <w:proofErr w:type="spellEnd"/>
      <w:r>
        <w:t xml:space="preserve"> see self-driving cars affecting my life in any notable way until the level of autonomy reaches 5. At that point, my daily life will be impacted primarily by the activities I perform in my car while travelling to and from my destinations. </w:t>
      </w:r>
    </w:p>
    <w:p w14:paraId="337EA3C4" w14:textId="77777777" w:rsidR="001C7B1D" w:rsidRDefault="001C7B1D" w:rsidP="00AB4090">
      <w:pPr>
        <w:pStyle w:val="Content"/>
      </w:pPr>
    </w:p>
    <w:p w14:paraId="2452BB0F" w14:textId="1FD23D61" w:rsidR="00AB4090" w:rsidRDefault="00AB4090" w:rsidP="00AB4090">
      <w:pPr>
        <w:pStyle w:val="Content"/>
      </w:pPr>
      <w:r>
        <w:t>Assuming a fully autonomous self-driving car is affordable for the average person, I would be able to sleep, eat or work at my own leisure while travelling to and from destinations. Assuming the laws allow autonomous vehicles to operate with no human presence inside the vehicle – I would no longer have to take public transport to locations in the inner city as I could use my own vehicle as a personal taxi, having it drop me off and self-park nearby while I attended to tasks. It could then be called to retrieve me and take me home later on.</w:t>
      </w:r>
    </w:p>
    <w:p w14:paraId="5F896902" w14:textId="77777777" w:rsidR="001C7B1D" w:rsidRDefault="001C7B1D" w:rsidP="00AB4090">
      <w:pPr>
        <w:pStyle w:val="Content"/>
      </w:pPr>
    </w:p>
    <w:p w14:paraId="14DEFF99" w14:textId="358E6977" w:rsidR="00AB4090" w:rsidRDefault="00AB4090" w:rsidP="00AB4090">
      <w:pPr>
        <w:pStyle w:val="Content"/>
      </w:pPr>
      <w:r>
        <w:t xml:space="preserve">A fully autonomous vehicle would also influence my relations with friends and family. Giving lifts to stranded friends would be easier than ever, especially during </w:t>
      </w:r>
      <w:proofErr w:type="spellStart"/>
      <w:r>
        <w:t>unfavourable</w:t>
      </w:r>
      <w:proofErr w:type="spellEnd"/>
      <w:r>
        <w:t xml:space="preserve"> times of day. Designated drivers would also no longer be necessary as a self-driving car could safely take you home regardless of your level of inebriation. My parents could use a fully autonomous vehicle to stay mobile when they are older and no longer able to operate a vehicle at an ideal level, safely giving them a method of transportation that they can use at their leisure. </w:t>
      </w:r>
    </w:p>
    <w:p w14:paraId="3370B7BF" w14:textId="77777777" w:rsidR="001C7B1D" w:rsidRDefault="001C7B1D" w:rsidP="00AB4090">
      <w:pPr>
        <w:pStyle w:val="Content"/>
      </w:pPr>
    </w:p>
    <w:p w14:paraId="4A005F8E" w14:textId="77777777" w:rsidR="00AB4090" w:rsidRPr="001C7B1D" w:rsidRDefault="00AB4090" w:rsidP="001C7B1D">
      <w:pPr>
        <w:spacing w:before="120" w:after="120"/>
        <w:rPr>
          <w:lang w:val="en-GB" w:eastAsia="en-GB"/>
        </w:rPr>
      </w:pPr>
      <w:r w:rsidRPr="001C7B1D">
        <w:rPr>
          <w:lang w:val="en-GB" w:eastAsia="en-GB"/>
        </w:rPr>
        <w:t>Conclusion</w:t>
      </w:r>
    </w:p>
    <w:p w14:paraId="5C222F08" w14:textId="0B5EB5A9" w:rsidR="00752E91" w:rsidRDefault="00AB4090" w:rsidP="00AB4090">
      <w:pPr>
        <w:pStyle w:val="Content"/>
      </w:pPr>
      <w:r>
        <w:t>Self-Driving vehicles will fundamentally alter the way people see road travel. The potential impact that these vehicles have on society should not be underestimated, as current progress on autonomous technology makes achieving a high level of vehicular autonomy essentially inevitable. It is important that focus be put on laws created by people who understand the technology to ensure that safety standards for the operation of these vehicles be held in the highest regard.</w:t>
      </w:r>
    </w:p>
    <w:p w14:paraId="2BE8B94A" w14:textId="1A191C35" w:rsidR="00752E91" w:rsidRDefault="00752E91" w:rsidP="00060961">
      <w:pPr>
        <w:pStyle w:val="Content"/>
      </w:pPr>
    </w:p>
    <w:p w14:paraId="505BEC4D" w14:textId="4137034E" w:rsidR="001C7B1D" w:rsidRDefault="001C7B1D">
      <w:pPr>
        <w:spacing w:after="200"/>
        <w:rPr>
          <w:b w:val="0"/>
          <w:sz w:val="24"/>
          <w:szCs w:val="24"/>
        </w:rPr>
      </w:pPr>
      <w:r>
        <w:br w:type="page"/>
      </w:r>
    </w:p>
    <w:p w14:paraId="65A4879B" w14:textId="77777777" w:rsidR="001C7B1D" w:rsidRDefault="001C7B1D" w:rsidP="001C7B1D">
      <w:pPr>
        <w:pStyle w:val="Heading4"/>
        <w:rPr>
          <w:lang w:val="en-GB" w:eastAsia="en-GB"/>
        </w:rPr>
      </w:pPr>
      <w:r w:rsidRPr="00AB4090">
        <w:rPr>
          <w:lang w:val="en-GB" w:eastAsia="en-GB"/>
        </w:rPr>
        <w:lastRenderedPageBreak/>
        <w:t>References</w:t>
      </w:r>
      <w:r>
        <w:rPr>
          <w:lang w:val="en-GB" w:eastAsia="en-GB"/>
        </w:rPr>
        <w:t xml:space="preserve"> and Citations</w:t>
      </w:r>
    </w:p>
    <w:p w14:paraId="1EE13834" w14:textId="77777777" w:rsidR="001C7B1D" w:rsidRPr="001C7B1D" w:rsidRDefault="001C7B1D" w:rsidP="001C7B1D">
      <w:pPr>
        <w:pStyle w:val="Content"/>
        <w:spacing w:before="100" w:beforeAutospacing="1" w:after="100" w:afterAutospacing="1"/>
        <w:rPr>
          <w:lang w:val="en-AU"/>
        </w:rPr>
      </w:pPr>
      <w:r w:rsidRPr="001C7B1D">
        <w:rPr>
          <w:lang w:val="en-AU"/>
        </w:rPr>
        <w:t xml:space="preserve">Self-Driving Cars Explained: How do self-driving cars work—and what do they mean for the future? (2018, February 21). Retrieved March 19, 2019, from </w:t>
      </w:r>
      <w:hyperlink r:id="rId46" w:history="1">
        <w:r w:rsidRPr="001C7B1D">
          <w:rPr>
            <w:color w:val="0563C1"/>
            <w:u w:val="single"/>
            <w:lang w:val="en-AU"/>
          </w:rPr>
          <w:t>https://www.ucsusa.org/clean-vehicles/how-self-driving-cars-work</w:t>
        </w:r>
      </w:hyperlink>
      <w:r w:rsidRPr="001C7B1D">
        <w:rPr>
          <w:lang w:val="en-AU"/>
        </w:rPr>
        <w:t xml:space="preserve"> - No author was listed by the website.</w:t>
      </w:r>
    </w:p>
    <w:p w14:paraId="4135D6F7" w14:textId="77777777" w:rsidR="001C7B1D" w:rsidRPr="001C7B1D" w:rsidRDefault="001C7B1D" w:rsidP="001C7B1D">
      <w:pPr>
        <w:pStyle w:val="Content"/>
        <w:spacing w:before="100" w:beforeAutospacing="1" w:after="100" w:afterAutospacing="1"/>
        <w:rPr>
          <w:lang w:val="en-AU"/>
        </w:rPr>
      </w:pPr>
      <w:proofErr w:type="spellStart"/>
      <w:r w:rsidRPr="001C7B1D">
        <w:rPr>
          <w:lang w:val="en-AU"/>
        </w:rPr>
        <w:t>Wadud</w:t>
      </w:r>
      <w:proofErr w:type="spellEnd"/>
      <w:r w:rsidRPr="001C7B1D">
        <w:rPr>
          <w:lang w:val="en-AU"/>
        </w:rPr>
        <w:t xml:space="preserve">, Z. (2019, March 19). Driverless cars: How you’ll use free time for work and rest – according to research. Retrieved March 19, 2019, from </w:t>
      </w:r>
      <w:hyperlink r:id="rId47" w:history="1">
        <w:r w:rsidRPr="001C7B1D">
          <w:rPr>
            <w:color w:val="0563C1"/>
            <w:u w:val="single"/>
            <w:lang w:val="en-AU"/>
          </w:rPr>
          <w:t>https://theconversation.com/driverless-cars-how-youll-use-free-time-for-work-and-rest-according-to-research-113090</w:t>
        </w:r>
      </w:hyperlink>
      <w:r w:rsidRPr="001C7B1D">
        <w:rPr>
          <w:lang w:val="en-AU"/>
        </w:rPr>
        <w:t xml:space="preserve"> - Publish date is accurate.</w:t>
      </w:r>
    </w:p>
    <w:p w14:paraId="4984A4C9" w14:textId="77777777" w:rsidR="001C7B1D" w:rsidRPr="001C7B1D" w:rsidRDefault="001C7B1D" w:rsidP="001C7B1D">
      <w:pPr>
        <w:pStyle w:val="Content"/>
        <w:spacing w:before="100" w:beforeAutospacing="1" w:after="100" w:afterAutospacing="1"/>
        <w:rPr>
          <w:lang w:val="en-AU"/>
        </w:rPr>
      </w:pPr>
      <w:r w:rsidRPr="001C7B1D">
        <w:rPr>
          <w:lang w:val="en-AU"/>
        </w:rPr>
        <w:t xml:space="preserve">Pollard, T. (2019, January 29). What are autonomous car levels? Levels 1 to 5 of driverless vehicle tech explained. Retrieved March 19, 2019, from </w:t>
      </w:r>
      <w:hyperlink r:id="rId48" w:history="1">
        <w:r w:rsidRPr="001C7B1D">
          <w:rPr>
            <w:color w:val="0563C1"/>
            <w:u w:val="single"/>
            <w:lang w:val="en-AU"/>
          </w:rPr>
          <w:t>https://www.carmagazine.co.uk/car-news/tech/autonomous-car-levels-different-driverless-technology-levels-explained/</w:t>
        </w:r>
      </w:hyperlink>
      <w:r w:rsidRPr="001C7B1D">
        <w:rPr>
          <w:lang w:val="en-AU"/>
        </w:rPr>
        <w:t xml:space="preserve">   </w:t>
      </w:r>
    </w:p>
    <w:p w14:paraId="7686ADE9" w14:textId="011B26B8" w:rsidR="00752E91" w:rsidRDefault="001C7B1D" w:rsidP="001C7B1D">
      <w:pPr>
        <w:pStyle w:val="Content"/>
        <w:spacing w:before="100" w:beforeAutospacing="1" w:after="100" w:afterAutospacing="1"/>
        <w:rPr>
          <w:color w:val="0563C1"/>
          <w:szCs w:val="22"/>
          <w:u w:val="single"/>
          <w:lang w:val="en-AU"/>
        </w:rPr>
      </w:pPr>
      <w:r w:rsidRPr="001C7B1D">
        <w:rPr>
          <w:szCs w:val="22"/>
          <w:lang w:val="en-AU"/>
        </w:rPr>
        <w:t xml:space="preserve">Matthews, K. (2018, October 03). The Legal Implications of Driverless Cars. Retrieved March 19, 2019, from </w:t>
      </w:r>
      <w:hyperlink r:id="rId49" w:history="1">
        <w:r w:rsidRPr="001C7B1D">
          <w:rPr>
            <w:color w:val="0563C1"/>
            <w:szCs w:val="22"/>
            <w:u w:val="single"/>
            <w:lang w:val="en-AU"/>
          </w:rPr>
          <w:t>https://www.lawtechnologytoday.org/2018/10/the-legal-implications-of-driverless-cars/</w:t>
        </w:r>
      </w:hyperlink>
    </w:p>
    <w:p w14:paraId="09A91812" w14:textId="370D18FF" w:rsidR="001C7B1D" w:rsidRDefault="001C7B1D">
      <w:pPr>
        <w:spacing w:after="200"/>
        <w:rPr>
          <w:b w:val="0"/>
          <w:color w:val="0563C1"/>
          <w:sz w:val="24"/>
          <w:u w:val="single"/>
          <w:lang w:val="en-AU"/>
        </w:rPr>
      </w:pPr>
      <w:r>
        <w:rPr>
          <w:color w:val="0563C1"/>
          <w:u w:val="single"/>
          <w:lang w:val="en-AU"/>
        </w:rPr>
        <w:br w:type="page"/>
      </w:r>
    </w:p>
    <w:p w14:paraId="0C84C54B" w14:textId="77777777" w:rsidR="001C7B1D" w:rsidRDefault="001C7B1D" w:rsidP="001C7B1D">
      <w:pPr>
        <w:pStyle w:val="Content"/>
        <w:spacing w:before="100" w:beforeAutospacing="1" w:after="100" w:afterAutospacing="1"/>
      </w:pPr>
    </w:p>
    <w:p w14:paraId="7A464737" w14:textId="2DF2A95F" w:rsidR="00752E91" w:rsidRDefault="00752E91" w:rsidP="00752E91">
      <w:pPr>
        <w:pStyle w:val="Heading1"/>
      </w:pPr>
      <w:bookmarkStart w:id="23" w:name="_Toc5824891"/>
      <w:r>
        <w:t>Project Idea</w:t>
      </w:r>
      <w:bookmarkEnd w:id="23"/>
    </w:p>
    <w:p w14:paraId="5E1B144A" w14:textId="7DA946B0" w:rsidR="00752E91" w:rsidRDefault="001C7B1D" w:rsidP="0046182C">
      <w:pPr>
        <w:pStyle w:val="Heading2"/>
      </w:pPr>
      <w:bookmarkStart w:id="24" w:name="_Toc5824892"/>
      <w:r w:rsidRPr="001C7B1D">
        <w:t>Open Your Eyes: A proposal for moral choice frameworks in gaming</w:t>
      </w:r>
      <w:bookmarkEnd w:id="24"/>
    </w:p>
    <w:p w14:paraId="6209CEE3" w14:textId="2D52CB88" w:rsidR="001C7B1D" w:rsidRDefault="001C7B1D" w:rsidP="0046182C">
      <w:pPr>
        <w:pStyle w:val="Content"/>
      </w:pPr>
    </w:p>
    <w:p w14:paraId="23119DDF" w14:textId="340DB8D7" w:rsidR="0046182C" w:rsidRDefault="0046182C" w:rsidP="0046182C">
      <w:pPr>
        <w:pStyle w:val="Content"/>
      </w:pPr>
      <w:r>
        <w:t>Moral Choice Systems (MCSs) are by no means a new concept in gaming. A staple especially of role-playing games, MCSs serve to immerse the player in the game world, to add depth to characters, to add replay value, and to facilitate multiple endings. But like all game mechanics, MCSs can be implemented well, or badly. The purpose of this essay is to explore what separates a good MCS from a poor one, and proposes a game with an ideal MCS in place.</w:t>
      </w:r>
    </w:p>
    <w:p w14:paraId="0D78CD66" w14:textId="77777777" w:rsidR="0046182C" w:rsidRDefault="0046182C" w:rsidP="0046182C">
      <w:pPr>
        <w:pStyle w:val="Content"/>
      </w:pPr>
    </w:p>
    <w:p w14:paraId="75E23ABE" w14:textId="6E6C8BDB" w:rsidR="0046182C" w:rsidRDefault="0046182C" w:rsidP="0046182C">
      <w:pPr>
        <w:pStyle w:val="Content"/>
      </w:pPr>
      <w:r>
        <w:t xml:space="preserve">Where there is interaction with NPCs, there is an opportunity to bring </w:t>
      </w:r>
      <w:proofErr w:type="gramStart"/>
      <w:r>
        <w:t>a</w:t>
      </w:r>
      <w:proofErr w:type="gramEnd"/>
      <w:r>
        <w:t xml:space="preserve"> MCS into a game. Commonly, moral choices are presented as dialogue options. Alternatively, moral choices may be presented as voluntary actions for the player to perform or choose not to perform. The player might have more than one way to solve a quest. Or, the moral choice may be a factor in how the player behaves in the game world. MCSs seek to add depth and </w:t>
      </w:r>
      <w:proofErr w:type="spellStart"/>
      <w:r>
        <w:t>characterisation</w:t>
      </w:r>
      <w:proofErr w:type="spellEnd"/>
      <w:r>
        <w:t xml:space="preserve"> to NPCs, to add an element of realism, and to trigger emotional investment in a game.</w:t>
      </w:r>
    </w:p>
    <w:p w14:paraId="553E4D8A" w14:textId="77777777" w:rsidR="0046182C" w:rsidRDefault="0046182C" w:rsidP="0046182C">
      <w:pPr>
        <w:pStyle w:val="Content"/>
      </w:pPr>
    </w:p>
    <w:p w14:paraId="02F476D9" w14:textId="77777777" w:rsidR="0046182C" w:rsidRDefault="0046182C" w:rsidP="0046182C">
      <w:pPr>
        <w:pStyle w:val="Heading3"/>
      </w:pPr>
      <w:r>
        <w:t>What makes a good or bad MCS?</w:t>
      </w:r>
    </w:p>
    <w:p w14:paraId="778024FE" w14:textId="408183A7" w:rsidR="0046182C" w:rsidRDefault="0046182C" w:rsidP="0046182C">
      <w:pPr>
        <w:pStyle w:val="Content"/>
      </w:pPr>
      <w:r>
        <w:t xml:space="preserve">Rather than adding depth, a poorly-implemented MCS can make a game feel shallow. This commonly occurs when the MCS ultimately leads the player towards only one of two options: "good" and "evil". This black and white approach renders any morally grey choices, or inconsistent behaviour from the player, effectively meaningless: the player will either be rewarded as the great </w:t>
      </w:r>
      <w:proofErr w:type="spellStart"/>
      <w:r>
        <w:t>saviour</w:t>
      </w:r>
      <w:proofErr w:type="spellEnd"/>
      <w:r>
        <w:t>, or maligned as an incarnation of evil, despite any actions or choices they made during the game contrary to the end result.</w:t>
      </w:r>
    </w:p>
    <w:p w14:paraId="43A467EC" w14:textId="77777777" w:rsidR="0046182C" w:rsidRDefault="0046182C" w:rsidP="0046182C">
      <w:pPr>
        <w:pStyle w:val="Content"/>
      </w:pPr>
    </w:p>
    <w:p w14:paraId="0A180D07" w14:textId="1533A2CD" w:rsidR="0046182C" w:rsidRDefault="0046182C" w:rsidP="0046182C">
      <w:pPr>
        <w:pStyle w:val="Content"/>
      </w:pPr>
      <w:r>
        <w:t>Worse still, this black and white approach can be taken to an even more shallow extreme when, of the moral choices presented, one is obviously preferred over another. Typically, this leads to the player being punished for freely choosing the "wrong" (evil) option over the "right" (virtuous) one. Another common problem with poorly-implemented MCS is where the choices a player makes during the game carry little to no weight on the game’s ending. What appears to be branching paths and depth of characters is revealed to be an illusion in the final act, and the game’s endings are restricted to choices which are made in the final moments.</w:t>
      </w:r>
    </w:p>
    <w:p w14:paraId="78F952AF" w14:textId="77777777" w:rsidR="0046182C" w:rsidRDefault="0046182C" w:rsidP="0046182C">
      <w:pPr>
        <w:pStyle w:val="Content"/>
      </w:pPr>
    </w:p>
    <w:p w14:paraId="57B88D8C" w14:textId="0FE5F6F8" w:rsidR="0046182C" w:rsidRDefault="0046182C" w:rsidP="0046182C">
      <w:pPr>
        <w:pStyle w:val="Content"/>
      </w:pPr>
      <w:r>
        <w:lastRenderedPageBreak/>
        <w:t>A poorly-designed MCS detracts from the game experience, and in many cases games with poor examples such as those mentioned above would mostly likely have been better off with cutscenes rather than token attempts at player choice.</w:t>
      </w:r>
    </w:p>
    <w:p w14:paraId="04403115" w14:textId="77777777" w:rsidR="0046182C" w:rsidRDefault="0046182C" w:rsidP="0046182C">
      <w:pPr>
        <w:pStyle w:val="Content"/>
      </w:pPr>
    </w:p>
    <w:p w14:paraId="5E1B230D" w14:textId="2DA7B3D1" w:rsidR="0046182C" w:rsidRDefault="0046182C" w:rsidP="0046182C">
      <w:pPr>
        <w:pStyle w:val="Content"/>
      </w:pPr>
      <w:r>
        <w:t>A good MCS should affect the outcome of the game in such a way that the player feels like the choices they made during the game carried weight: choices should make the player feel conflicted; there should be no 'obviously correct' path to take to fulfil the game designer's vision of the plot. Alternatively, the player could be confronted with decisions which do not seem to alter the plot significantly, but which add incremental changes to the game experience of the unaware player. In either case, it is generally ideal for the results of the player's actions not to be immediately obvious.</w:t>
      </w:r>
    </w:p>
    <w:p w14:paraId="15AA33D1" w14:textId="77777777" w:rsidR="0046182C" w:rsidRDefault="0046182C" w:rsidP="0046182C">
      <w:pPr>
        <w:pStyle w:val="Content"/>
      </w:pPr>
    </w:p>
    <w:p w14:paraId="521C98D7" w14:textId="3D929911" w:rsidR="0046182C" w:rsidRDefault="0046182C" w:rsidP="0046182C">
      <w:pPr>
        <w:pStyle w:val="Content"/>
      </w:pPr>
      <w:r>
        <w:t>It could be thought that the less intrusive the moral choices are, the stronger the overall effect. An amalgamation of player choices throughout the game, creating subtle changes in the way NPCs react and respond to the player, is far more effective in immersing the player in the game world than an NPC reacting, predictably, badly to an obviously "wrong" dialogue option.</w:t>
      </w:r>
    </w:p>
    <w:p w14:paraId="3C06E73C" w14:textId="77777777" w:rsidR="0046182C" w:rsidRDefault="0046182C" w:rsidP="0046182C">
      <w:pPr>
        <w:pStyle w:val="Content"/>
      </w:pPr>
    </w:p>
    <w:p w14:paraId="2E205842" w14:textId="77777777" w:rsidR="0046182C" w:rsidRDefault="0046182C" w:rsidP="0046182C">
      <w:pPr>
        <w:pStyle w:val="Heading3"/>
      </w:pPr>
      <w:r>
        <w:t>Good MCSs and bad MCSs: some examples</w:t>
      </w:r>
    </w:p>
    <w:p w14:paraId="29E6A1E3" w14:textId="6FE1BC44" w:rsidR="0046182C" w:rsidRDefault="0046182C" w:rsidP="0046182C">
      <w:pPr>
        <w:pStyle w:val="Content"/>
      </w:pPr>
      <w:r>
        <w:t xml:space="preserve">Telltale Games' </w:t>
      </w:r>
      <w:proofErr w:type="gramStart"/>
      <w:r>
        <w:t>The</w:t>
      </w:r>
      <w:proofErr w:type="gramEnd"/>
      <w:r>
        <w:t xml:space="preserve"> Walking Dead series are notable examples of games where moral choices affect the outcome of certain situations. However, in many cases these fall victim to the flaw of player choices being rendered meaningless in the interest of plot continuity: where there are sequels in production, there is limited variety in endings so as to avoid a long episodic series becoming fractally complicated. Instead, players may be faced with options which produce little to no difference to the scene but provide an illusion of player control, such as the infamous "[NPC] will remember that" subtext which often appears on screen but rarely seems to carry any strong influence on the plot.</w:t>
      </w:r>
    </w:p>
    <w:p w14:paraId="420063E1" w14:textId="77777777" w:rsidR="0046182C" w:rsidRDefault="0046182C" w:rsidP="0046182C">
      <w:pPr>
        <w:pStyle w:val="Content"/>
      </w:pPr>
    </w:p>
    <w:p w14:paraId="0FDD4700" w14:textId="24048D3A" w:rsidR="0046182C" w:rsidRDefault="0046182C" w:rsidP="0046182C">
      <w:pPr>
        <w:pStyle w:val="Content"/>
      </w:pPr>
      <w:r>
        <w:t>On the other hand, The Walking Dead series also features some good examples of moral choice dilemmas: in one scene, the player must choose between saving an NPC from zombies and sacrificing supplies, or sacrificing an NPC and saving supplies. If the player chooses to sacrifice the NPC, the player then hears that character screaming and dying in the background. It is a good example of a decision carrying weight, and the player being forced to confront the result of their decision. Here, the immediate result of their decision is used in a purposeful way: it is designed to trigger an emotional response of regret and guilt from the player, but also produces invisible results as that NPC can no longer interact with the player for the rest of the game.</w:t>
      </w:r>
    </w:p>
    <w:p w14:paraId="5DAA9F6B" w14:textId="77777777" w:rsidR="0046182C" w:rsidRDefault="0046182C" w:rsidP="0046182C">
      <w:pPr>
        <w:pStyle w:val="Content"/>
      </w:pPr>
    </w:p>
    <w:p w14:paraId="36F9940E" w14:textId="75B2B24C" w:rsidR="0046182C" w:rsidRDefault="0046182C" w:rsidP="0046182C">
      <w:pPr>
        <w:pStyle w:val="Content"/>
      </w:pPr>
      <w:r>
        <w:t xml:space="preserve">The controversy around the ending of Mass Effect 3 is remembered as a particularly egregious example of player choices throughout the game being rendered meaningless in the last scene. The Mass Effect series had established itself as games which incorporated a lot of player freedom of choice and multiple endings. In Mass Effect 3 however, the fate of the entire universe is decided </w:t>
      </w:r>
      <w:r>
        <w:lastRenderedPageBreak/>
        <w:t>by a dialogue tree in the final scene. All choices the player made up to this point in the game were suddenly revealed to have had no impact on the plot, to the chagrin of the game's fanbase.</w:t>
      </w:r>
    </w:p>
    <w:p w14:paraId="636EF30F" w14:textId="77777777" w:rsidR="0046182C" w:rsidRDefault="0046182C" w:rsidP="0046182C">
      <w:pPr>
        <w:pStyle w:val="Content"/>
      </w:pPr>
    </w:p>
    <w:p w14:paraId="1FB1BAC0" w14:textId="326F848E" w:rsidR="0046182C" w:rsidRDefault="0046182C" w:rsidP="0046182C">
      <w:pPr>
        <w:pStyle w:val="Content"/>
      </w:pPr>
      <w:r>
        <w:t xml:space="preserve">An example of a game with a well-executed MCS is the 1999 game </w:t>
      </w:r>
      <w:proofErr w:type="spellStart"/>
      <w:r>
        <w:t>Planescape</w:t>
      </w:r>
      <w:proofErr w:type="spellEnd"/>
      <w:r>
        <w:t xml:space="preserve">: Torment. An isometric role-playing game, </w:t>
      </w:r>
      <w:proofErr w:type="spellStart"/>
      <w:r>
        <w:t>Planescape</w:t>
      </w:r>
      <w:proofErr w:type="spellEnd"/>
      <w:r>
        <w:t>: Torment's plot is primarily dialogue-driven, and the player develops the main character’s alignment (good, chaotic, lawful, neutral and other variations), and develops the plot primarily through dialogue, although the weight of these choices is rarely apparent. The results of player choices may not become apparent until much later in the game. In many cases, branching paths are not clearly delineated, and the player may be unaware that the plot path they are following is not predetermined.</w:t>
      </w:r>
    </w:p>
    <w:p w14:paraId="7B3D09F5" w14:textId="77777777" w:rsidR="0046182C" w:rsidRDefault="0046182C" w:rsidP="0046182C">
      <w:pPr>
        <w:pStyle w:val="Content"/>
      </w:pPr>
    </w:p>
    <w:p w14:paraId="00560D2E" w14:textId="6FB3FC0E" w:rsidR="0046182C" w:rsidRDefault="0046182C" w:rsidP="0046182C">
      <w:pPr>
        <w:pStyle w:val="Content"/>
      </w:pPr>
      <w:r>
        <w:t>In this way, the personality of the main character is malleable, and therefore the reactions and interactions with NPCs also differs with each playthrough. It also means that seeking alternative endings requires more than saving the game in the last room: alternative paths are created by playing the entire game differently, thus the game retains a lot of replay value.</w:t>
      </w:r>
    </w:p>
    <w:p w14:paraId="66D98F42" w14:textId="77777777" w:rsidR="0046182C" w:rsidRDefault="0046182C" w:rsidP="0046182C">
      <w:pPr>
        <w:pStyle w:val="Content"/>
      </w:pPr>
    </w:p>
    <w:p w14:paraId="00443E62" w14:textId="4359BFA7" w:rsidR="0046182C" w:rsidRDefault="0046182C" w:rsidP="0046182C">
      <w:pPr>
        <w:pStyle w:val="Content"/>
      </w:pPr>
      <w:r>
        <w:t>Another example of a good MCS is Spec Ops: The Line which, on first appearance, is a typical first-person war shooter. Nevertheless, it implements moral choices and branching paths where the results are not immediately obvious to the player. The player typically will play the game as one would with any typical first-person shooter, but later in the game the player is confronted with the consequences of their earlier actions, thus subverting the player’s expectations about the nature of the genre.</w:t>
      </w:r>
    </w:p>
    <w:p w14:paraId="651A39FD" w14:textId="77777777" w:rsidR="0046182C" w:rsidRDefault="0046182C" w:rsidP="0046182C">
      <w:pPr>
        <w:pStyle w:val="Content"/>
      </w:pPr>
    </w:p>
    <w:p w14:paraId="5519F092" w14:textId="3A2F9453" w:rsidR="0046182C" w:rsidRDefault="0046182C" w:rsidP="0046182C">
      <w:pPr>
        <w:pStyle w:val="Content"/>
      </w:pPr>
      <w:r>
        <w:t>Before it became a AAA title, early entries in the Fallout franchise, particularly Fallout 2, were notable examples of games which encouraged player choice with few restrictions. In Fallout 2, the player could play the game in virtually any manner they desired. The player could role play as a purely virtuous character, or a genocidal maniac; Fallout 3 and further sequels were noted for the inability to kill child NPCs, but no such restrictions exist in the early games. Furthermore, the player could become a slaver, or a pimp, or a variety of other morally questionable occupations in line with the principle of player freedom of choice. These choices, however, all impacted permanently on how NPCs would interact with the player.</w:t>
      </w:r>
    </w:p>
    <w:p w14:paraId="4E59FFD4" w14:textId="77777777" w:rsidR="0046182C" w:rsidRDefault="0046182C" w:rsidP="0046182C">
      <w:pPr>
        <w:pStyle w:val="Content"/>
      </w:pPr>
    </w:p>
    <w:p w14:paraId="5F2EF761" w14:textId="6DB85363" w:rsidR="0046182C" w:rsidRDefault="0046182C" w:rsidP="0046182C">
      <w:pPr>
        <w:pStyle w:val="Content"/>
      </w:pPr>
      <w:r>
        <w:t>In Grand Theft Auto V, by contrast, the player can act morally questionably towards NPCs but the results are not long-lasting: they expire when the player dies, is arrested, or successfully evades police contact for an arbitrary amount of time. Although fun and cathartic, the temporary nature of the MCS in Grand Theft Auto V is tokenistic, and does not impact on, or develop, the plot or the characters.</w:t>
      </w:r>
    </w:p>
    <w:p w14:paraId="5363E1F8" w14:textId="39E0BB3D" w:rsidR="0046182C" w:rsidRDefault="0046182C">
      <w:pPr>
        <w:spacing w:after="200"/>
        <w:rPr>
          <w:b w:val="0"/>
          <w:sz w:val="24"/>
          <w:szCs w:val="24"/>
        </w:rPr>
      </w:pPr>
      <w:r>
        <w:br w:type="page"/>
      </w:r>
    </w:p>
    <w:p w14:paraId="27D51D1B" w14:textId="22E10AB8" w:rsidR="0046182C" w:rsidRDefault="0046182C" w:rsidP="0046182C">
      <w:pPr>
        <w:pStyle w:val="Content"/>
      </w:pPr>
      <w:r>
        <w:lastRenderedPageBreak/>
        <w:t>Based on the above examples and others, some criteria elevate a moral choice above others, in terms of player immersion and replay value. These criteria include:</w:t>
      </w:r>
    </w:p>
    <w:p w14:paraId="7BDA0E49" w14:textId="7762F509" w:rsidR="0046182C" w:rsidRDefault="0046182C" w:rsidP="0046182C">
      <w:pPr>
        <w:pStyle w:val="Content"/>
      </w:pPr>
    </w:p>
    <w:tbl>
      <w:tblPr>
        <w:tblStyle w:val="GridTable3-Accent3"/>
        <w:tblW w:w="0" w:type="auto"/>
        <w:tblBorders>
          <w:left w:val="none" w:sz="0" w:space="0" w:color="auto"/>
          <w:right w:val="none" w:sz="0" w:space="0" w:color="auto"/>
        </w:tblBorders>
        <w:tblLook w:val="0400" w:firstRow="0" w:lastRow="0" w:firstColumn="0" w:lastColumn="0" w:noHBand="0" w:noVBand="1"/>
      </w:tblPr>
      <w:tblGrid>
        <w:gridCol w:w="9594"/>
      </w:tblGrid>
      <w:tr w:rsidR="0046182C" w:rsidRPr="0046182C" w14:paraId="3AC8EDC8" w14:textId="77777777" w:rsidTr="0046182C">
        <w:trPr>
          <w:cnfStyle w:val="000000100000" w:firstRow="0" w:lastRow="0" w:firstColumn="0" w:lastColumn="0" w:oddVBand="0" w:evenVBand="0" w:oddHBand="1" w:evenHBand="0" w:firstRowFirstColumn="0" w:firstRowLastColumn="0" w:lastRowFirstColumn="0" w:lastRowLastColumn="0"/>
        </w:trPr>
        <w:tc>
          <w:tcPr>
            <w:tcW w:w="9594" w:type="dxa"/>
          </w:tcPr>
          <w:p w14:paraId="0367A8F2" w14:textId="3B33DAE0" w:rsidR="0046182C" w:rsidRPr="0046182C" w:rsidRDefault="0046182C" w:rsidP="0046182C">
            <w:pPr>
              <w:pStyle w:val="Content"/>
              <w:spacing w:before="80" w:after="80"/>
              <w:rPr>
                <w:i/>
              </w:rPr>
            </w:pPr>
            <w:r w:rsidRPr="0046182C">
              <w:rPr>
                <w:i/>
              </w:rPr>
              <w:t>Distinct endings require distinct playthroughs:</w:t>
            </w:r>
          </w:p>
        </w:tc>
      </w:tr>
      <w:tr w:rsidR="0046182C" w14:paraId="272AB216" w14:textId="77777777" w:rsidTr="0046182C">
        <w:tc>
          <w:tcPr>
            <w:tcW w:w="9594" w:type="dxa"/>
          </w:tcPr>
          <w:p w14:paraId="4A172629" w14:textId="53D30888" w:rsidR="0046182C" w:rsidRDefault="0046182C" w:rsidP="0046182C">
            <w:pPr>
              <w:pStyle w:val="Content"/>
              <w:spacing w:before="80" w:after="80"/>
            </w:pPr>
            <w:r>
              <w:t>Alternative endings should not, for example, be simple variations on one “main” ending with variations of flavour text. A player ought to develop their character differently throughout the course of the game in order to discover significant variations in the plot.</w:t>
            </w:r>
          </w:p>
          <w:p w14:paraId="4956EF64" w14:textId="77777777" w:rsidR="0046182C" w:rsidRDefault="0046182C" w:rsidP="0046182C">
            <w:pPr>
              <w:pStyle w:val="Content"/>
              <w:spacing w:before="80" w:after="80"/>
            </w:pPr>
          </w:p>
        </w:tc>
      </w:tr>
      <w:tr w:rsidR="0046182C" w:rsidRPr="0046182C" w14:paraId="6608579F" w14:textId="77777777" w:rsidTr="0046182C">
        <w:trPr>
          <w:cnfStyle w:val="000000100000" w:firstRow="0" w:lastRow="0" w:firstColumn="0" w:lastColumn="0" w:oddVBand="0" w:evenVBand="0" w:oddHBand="1" w:evenHBand="0" w:firstRowFirstColumn="0" w:firstRowLastColumn="0" w:lastRowFirstColumn="0" w:lastRowLastColumn="0"/>
        </w:trPr>
        <w:tc>
          <w:tcPr>
            <w:tcW w:w="9594" w:type="dxa"/>
          </w:tcPr>
          <w:p w14:paraId="2BFEB8E8" w14:textId="529DBE4C" w:rsidR="0046182C" w:rsidRPr="0046182C" w:rsidRDefault="0046182C" w:rsidP="0046182C">
            <w:pPr>
              <w:pStyle w:val="Content"/>
              <w:spacing w:before="80" w:after="80"/>
              <w:rPr>
                <w:i/>
              </w:rPr>
            </w:pPr>
            <w:r w:rsidRPr="0046182C">
              <w:rPr>
                <w:i/>
              </w:rPr>
              <w:t>Avoid "good/evil" dichotomies:</w:t>
            </w:r>
          </w:p>
        </w:tc>
      </w:tr>
      <w:tr w:rsidR="0046182C" w14:paraId="785A2A4C" w14:textId="77777777" w:rsidTr="0046182C">
        <w:tc>
          <w:tcPr>
            <w:tcW w:w="9594" w:type="dxa"/>
          </w:tcPr>
          <w:p w14:paraId="6EC9F0B1" w14:textId="5D4811AB" w:rsidR="0046182C" w:rsidRDefault="0046182C" w:rsidP="0046182C">
            <w:pPr>
              <w:pStyle w:val="Content"/>
              <w:spacing w:before="80" w:after="80"/>
            </w:pPr>
            <w:r>
              <w:t xml:space="preserve">NPCs should be written with pathos, and stereotypes of virtue and evil should be strictly avoided. Immersion develops when players feel connected to multifaceted character who possess depth and complexity, as people connect to and </w:t>
            </w:r>
            <w:proofErr w:type="spellStart"/>
            <w:r>
              <w:t>sympathise</w:t>
            </w:r>
            <w:proofErr w:type="spellEnd"/>
            <w:r>
              <w:t xml:space="preserve"> with other people. </w:t>
            </w:r>
          </w:p>
          <w:p w14:paraId="670CFD31" w14:textId="7F22A2BC" w:rsidR="0046182C" w:rsidRDefault="0046182C" w:rsidP="0046182C">
            <w:pPr>
              <w:pStyle w:val="Content"/>
              <w:spacing w:before="80" w:after="80"/>
            </w:pPr>
          </w:p>
        </w:tc>
      </w:tr>
      <w:tr w:rsidR="0046182C" w:rsidRPr="0046182C" w14:paraId="70F710F7" w14:textId="77777777" w:rsidTr="0046182C">
        <w:trPr>
          <w:cnfStyle w:val="000000100000" w:firstRow="0" w:lastRow="0" w:firstColumn="0" w:lastColumn="0" w:oddVBand="0" w:evenVBand="0" w:oddHBand="1" w:evenHBand="0" w:firstRowFirstColumn="0" w:firstRowLastColumn="0" w:lastRowFirstColumn="0" w:lastRowLastColumn="0"/>
        </w:trPr>
        <w:tc>
          <w:tcPr>
            <w:tcW w:w="9594" w:type="dxa"/>
          </w:tcPr>
          <w:p w14:paraId="78B5C943" w14:textId="265C526C" w:rsidR="0046182C" w:rsidRPr="0046182C" w:rsidRDefault="0046182C" w:rsidP="0046182C">
            <w:pPr>
              <w:pStyle w:val="Content"/>
              <w:spacing w:before="80" w:after="80"/>
              <w:rPr>
                <w:i/>
              </w:rPr>
            </w:pPr>
            <w:r w:rsidRPr="0046182C">
              <w:rPr>
                <w:i/>
              </w:rPr>
              <w:t>All decisions should carry weight:</w:t>
            </w:r>
          </w:p>
        </w:tc>
      </w:tr>
      <w:tr w:rsidR="0046182C" w14:paraId="7DEFC8D1" w14:textId="77777777" w:rsidTr="0046182C">
        <w:tc>
          <w:tcPr>
            <w:tcW w:w="9594" w:type="dxa"/>
          </w:tcPr>
          <w:p w14:paraId="5B56504C" w14:textId="3FCBE80D" w:rsidR="0046182C" w:rsidRDefault="0046182C" w:rsidP="0046182C">
            <w:pPr>
              <w:pStyle w:val="Content"/>
              <w:spacing w:before="80" w:after="80"/>
            </w:pPr>
            <w:r>
              <w:t>All decisions and actions the player makes should impact the game in some way: whether it adjusts a background statistic or alters the entire course of the plot, every interaction should carry some weight. The consequences of actions should carry short-term and long-term effects, and these effects may (and often should) conflict with each other: for example, a player may make a pragmatic decision for the short-term benefit but create a long-term detriment. To this end, immediate consequences should be obvious, whereas long-term effects should be subtle. The player should not necessarily be aware that any particular decision has definitively altered the game.</w:t>
            </w:r>
          </w:p>
          <w:p w14:paraId="6D3DFBBF" w14:textId="77777777" w:rsidR="0046182C" w:rsidRDefault="0046182C" w:rsidP="0046182C">
            <w:pPr>
              <w:pStyle w:val="Content"/>
              <w:spacing w:before="80" w:after="80"/>
            </w:pPr>
          </w:p>
        </w:tc>
      </w:tr>
      <w:tr w:rsidR="0046182C" w:rsidRPr="0046182C" w14:paraId="5E52D0A9" w14:textId="77777777" w:rsidTr="0046182C">
        <w:trPr>
          <w:cnfStyle w:val="000000100000" w:firstRow="0" w:lastRow="0" w:firstColumn="0" w:lastColumn="0" w:oddVBand="0" w:evenVBand="0" w:oddHBand="1" w:evenHBand="0" w:firstRowFirstColumn="0" w:firstRowLastColumn="0" w:lastRowFirstColumn="0" w:lastRowLastColumn="0"/>
        </w:trPr>
        <w:tc>
          <w:tcPr>
            <w:tcW w:w="9594" w:type="dxa"/>
          </w:tcPr>
          <w:p w14:paraId="2D2422AB" w14:textId="11E525B2" w:rsidR="0046182C" w:rsidRPr="0046182C" w:rsidRDefault="0046182C" w:rsidP="0046182C">
            <w:pPr>
              <w:pStyle w:val="Content"/>
              <w:spacing w:before="80" w:after="80"/>
              <w:rPr>
                <w:i/>
              </w:rPr>
            </w:pPr>
            <w:r w:rsidRPr="0046182C">
              <w:rPr>
                <w:i/>
              </w:rPr>
              <w:t>The player must care about consequences:</w:t>
            </w:r>
          </w:p>
        </w:tc>
      </w:tr>
      <w:tr w:rsidR="0046182C" w14:paraId="230B709E" w14:textId="77777777" w:rsidTr="0046182C">
        <w:tc>
          <w:tcPr>
            <w:tcW w:w="9594" w:type="dxa"/>
          </w:tcPr>
          <w:p w14:paraId="08EC1DB1" w14:textId="7CABE0BA" w:rsidR="0046182C" w:rsidRDefault="0046182C" w:rsidP="0046182C">
            <w:pPr>
              <w:pStyle w:val="Content"/>
              <w:spacing w:before="80" w:after="80"/>
            </w:pPr>
            <w:r>
              <w:t>Moral choices should make the player feel a moral conflict: the player should feel that there are no “correct” options, but rather “actions with consequences”.</w:t>
            </w:r>
          </w:p>
          <w:p w14:paraId="1AB4BEE1" w14:textId="77777777" w:rsidR="0046182C" w:rsidRDefault="0046182C" w:rsidP="0046182C">
            <w:pPr>
              <w:pStyle w:val="Content"/>
              <w:spacing w:before="80" w:after="80"/>
            </w:pPr>
          </w:p>
        </w:tc>
      </w:tr>
      <w:tr w:rsidR="0046182C" w:rsidRPr="0046182C" w14:paraId="118ED4DA" w14:textId="77777777" w:rsidTr="0046182C">
        <w:trPr>
          <w:cnfStyle w:val="000000100000" w:firstRow="0" w:lastRow="0" w:firstColumn="0" w:lastColumn="0" w:oddVBand="0" w:evenVBand="0" w:oddHBand="1" w:evenHBand="0" w:firstRowFirstColumn="0" w:firstRowLastColumn="0" w:lastRowFirstColumn="0" w:lastRowLastColumn="0"/>
        </w:trPr>
        <w:tc>
          <w:tcPr>
            <w:tcW w:w="9594" w:type="dxa"/>
          </w:tcPr>
          <w:p w14:paraId="6DC74AD6" w14:textId="1EE3DB2F" w:rsidR="0046182C" w:rsidRPr="0046182C" w:rsidRDefault="0046182C" w:rsidP="0046182C">
            <w:pPr>
              <w:pStyle w:val="Content"/>
              <w:spacing w:before="80" w:after="80"/>
              <w:rPr>
                <w:i/>
              </w:rPr>
            </w:pPr>
            <w:r w:rsidRPr="0046182C">
              <w:rPr>
                <w:i/>
              </w:rPr>
              <w:t>Saving the game state should be limited:</w:t>
            </w:r>
          </w:p>
        </w:tc>
      </w:tr>
      <w:tr w:rsidR="0046182C" w14:paraId="7C8F0DDE" w14:textId="77777777" w:rsidTr="0046182C">
        <w:tc>
          <w:tcPr>
            <w:tcW w:w="9594" w:type="dxa"/>
          </w:tcPr>
          <w:p w14:paraId="74888B51" w14:textId="2FE57C7A" w:rsidR="0046182C" w:rsidRDefault="0046182C" w:rsidP="0046182C">
            <w:pPr>
              <w:pStyle w:val="Content"/>
              <w:spacing w:before="80" w:after="80"/>
            </w:pPr>
            <w:r>
              <w:t>By restricting the ability to save in the middle of a scene, the player is forced to commit to, and confront, the consequences of their decisions. An alternative option would be to skip to beginning of game chapters (as they are unlocked), and also to maintain a persistent state of autosave (in the style of GTA V). In this way, the player can skip to specific points in the story to investigate branching paths without returning to the very start of the game, while still maintaining the emphasis on living with decision made within these phases on the game. As long as the player is not forced into an unwinnable state (i.e. "dead man walking"), this should produce a suitable balance of player control, and gravitas on player decisions.</w:t>
            </w:r>
          </w:p>
          <w:p w14:paraId="62B2B322" w14:textId="77777777" w:rsidR="0046182C" w:rsidRDefault="0046182C" w:rsidP="0046182C">
            <w:pPr>
              <w:pStyle w:val="Content"/>
              <w:spacing w:before="80" w:after="80"/>
              <w:ind w:left="360"/>
            </w:pPr>
          </w:p>
        </w:tc>
      </w:tr>
    </w:tbl>
    <w:p w14:paraId="2A5F577A" w14:textId="26ABAAE1" w:rsidR="0046182C" w:rsidRDefault="0046182C" w:rsidP="0046182C">
      <w:pPr>
        <w:pStyle w:val="Content"/>
      </w:pPr>
    </w:p>
    <w:p w14:paraId="22C73F20" w14:textId="3488D780" w:rsidR="0046182C" w:rsidRDefault="0046182C">
      <w:pPr>
        <w:spacing w:after="200"/>
        <w:rPr>
          <w:b w:val="0"/>
          <w:sz w:val="24"/>
          <w:szCs w:val="24"/>
        </w:rPr>
      </w:pPr>
      <w:r>
        <w:br w:type="page"/>
      </w:r>
    </w:p>
    <w:p w14:paraId="6B4CE6FC" w14:textId="63864FE4" w:rsidR="0046182C" w:rsidRDefault="0046182C" w:rsidP="0046182C">
      <w:pPr>
        <w:pStyle w:val="Content"/>
      </w:pPr>
      <w:r>
        <w:lastRenderedPageBreak/>
        <w:t>With this in mind, we would like to propose a game concept which aims to encompass all of the above points.</w:t>
      </w:r>
    </w:p>
    <w:p w14:paraId="32B3CE39" w14:textId="77777777" w:rsidR="0046182C" w:rsidRDefault="0046182C" w:rsidP="0046182C">
      <w:pPr>
        <w:pStyle w:val="Content"/>
      </w:pPr>
    </w:p>
    <w:p w14:paraId="004649F6" w14:textId="77777777" w:rsidR="0046182C" w:rsidRDefault="0046182C" w:rsidP="0046182C">
      <w:pPr>
        <w:pStyle w:val="Heading3"/>
      </w:pPr>
      <w:r>
        <w:t>The Batavia Mutiny</w:t>
      </w:r>
    </w:p>
    <w:p w14:paraId="239011F3" w14:textId="36FB3155" w:rsidR="0046182C" w:rsidRDefault="0046182C" w:rsidP="0046182C">
      <w:pPr>
        <w:pStyle w:val="Content"/>
      </w:pPr>
      <w: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5DA04E70" w14:textId="77777777" w:rsidR="0046182C" w:rsidRDefault="0046182C" w:rsidP="0046182C">
      <w:pPr>
        <w:pStyle w:val="Content"/>
      </w:pPr>
    </w:p>
    <w:p w14:paraId="690D57DD" w14:textId="69EE003E" w:rsidR="0046182C" w:rsidRDefault="0046182C" w:rsidP="0046182C">
      <w:pPr>
        <w:pStyle w:val="Content"/>
      </w:pPr>
      <w:r>
        <w:t xml:space="preserve">In designing a game around a true historical event, the shortcomings of artificial MCSs become immediately apparent. Convincing depictions of NPC personalities demand complexity to mirror that of the people they represent. Even the main antagonist, </w:t>
      </w:r>
      <w:proofErr w:type="spellStart"/>
      <w:r>
        <w:t>Jeronimus</w:t>
      </w:r>
      <w:proofErr w:type="spellEnd"/>
      <w:r>
        <w:t xml:space="preserve"> </w:t>
      </w:r>
      <w:proofErr w:type="spellStart"/>
      <w:r>
        <w:t>Cornelisz</w:t>
      </w:r>
      <w:proofErr w:type="spellEnd"/>
      <w:r>
        <w:t xml:space="preserve">, had a deep and complex history which saw him develop from a privileged childhood into a man who enthusiastically ordered the deaths of around 100 people. Even for a man like that, depicting him as a stereotypical evil character would be a grave mistake; purely evil personalities repel, yet </w:t>
      </w:r>
      <w:proofErr w:type="spellStart"/>
      <w:r>
        <w:t>Cornelisz</w:t>
      </w:r>
      <w:proofErr w:type="spellEnd"/>
      <w:r>
        <w:t xml:space="preserve"> could attract people irresistibly to follow his commands.</w:t>
      </w:r>
    </w:p>
    <w:p w14:paraId="6A8C3764" w14:textId="77777777" w:rsidR="0046182C" w:rsidRDefault="0046182C" w:rsidP="0046182C">
      <w:pPr>
        <w:pStyle w:val="Content"/>
      </w:pPr>
    </w:p>
    <w:p w14:paraId="3FF0B78A" w14:textId="2035F49C" w:rsidR="0046182C" w:rsidRDefault="0046182C" w:rsidP="0046182C">
      <w:pPr>
        <w:pStyle w:val="Content"/>
      </w:pPr>
      <w:r>
        <w:t xml:space="preserve">It is precisely this paradoxical quality of a person which leave so much potential for exploration in </w:t>
      </w:r>
      <w:proofErr w:type="gramStart"/>
      <w:r>
        <w:t>a</w:t>
      </w:r>
      <w:proofErr w:type="gramEnd"/>
      <w:r>
        <w:t xml:space="preserve"> MCS, if it extends beyond the good/evil dichotomy.</w:t>
      </w:r>
    </w:p>
    <w:p w14:paraId="50F5D31F" w14:textId="77777777" w:rsidR="0046182C" w:rsidRDefault="0046182C" w:rsidP="0046182C">
      <w:pPr>
        <w:pStyle w:val="Content"/>
      </w:pPr>
    </w:p>
    <w:p w14:paraId="10BE0573" w14:textId="01B12CEC" w:rsidR="0046182C" w:rsidRDefault="0046182C" w:rsidP="0046182C">
      <w:pPr>
        <w:pStyle w:val="Content"/>
      </w:pPr>
      <w:r>
        <w:t xml:space="preserve">Therefore, we propose the following features of </w:t>
      </w:r>
      <w:proofErr w:type="gramStart"/>
      <w:r>
        <w:t>a</w:t>
      </w:r>
      <w:proofErr w:type="gramEnd"/>
      <w:r>
        <w:t xml:space="preserve"> MCS in our game based on the Batavia mutiny:</w:t>
      </w:r>
    </w:p>
    <w:p w14:paraId="0515195A" w14:textId="33787ED4" w:rsidR="0046182C" w:rsidRDefault="0046182C" w:rsidP="0046182C">
      <w:pPr>
        <w:pStyle w:val="Content"/>
      </w:pPr>
    </w:p>
    <w:tbl>
      <w:tblPr>
        <w:tblStyle w:val="GridTable5Dark-Accent2"/>
        <w:tblW w:w="0" w:type="auto"/>
        <w:tblLook w:val="0480" w:firstRow="0" w:lastRow="0" w:firstColumn="1" w:lastColumn="0" w:noHBand="0" w:noVBand="1"/>
      </w:tblPr>
      <w:tblGrid>
        <w:gridCol w:w="1838"/>
        <w:gridCol w:w="7756"/>
      </w:tblGrid>
      <w:tr w:rsidR="009011F3" w14:paraId="1A781746" w14:textId="77777777" w:rsidTr="000A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6935F7" w14:textId="439E260A" w:rsidR="009011F3" w:rsidRDefault="009011F3" w:rsidP="000A5FEC">
            <w:pPr>
              <w:pStyle w:val="Content"/>
              <w:spacing w:before="160" w:after="160"/>
              <w:jc w:val="center"/>
            </w:pPr>
            <w:r>
              <w:t>Two distinct Acts</w:t>
            </w:r>
          </w:p>
        </w:tc>
        <w:tc>
          <w:tcPr>
            <w:tcW w:w="7756" w:type="dxa"/>
          </w:tcPr>
          <w:p w14:paraId="2748447C" w14:textId="60FDC5FD" w:rsidR="009011F3" w:rsidRDefault="009011F3" w:rsidP="000A5FEC">
            <w:pPr>
              <w:pStyle w:val="Content"/>
              <w:spacing w:before="160" w:after="160"/>
              <w:cnfStyle w:val="000000100000" w:firstRow="0" w:lastRow="0" w:firstColumn="0" w:lastColumn="0" w:oddVBand="0" w:evenVBand="0" w:oddHBand="1" w:evenHBand="0" w:firstRowFirstColumn="0" w:firstRowLastColumn="0" w:lastRowFirstColumn="0" w:lastRowLastColumn="0"/>
            </w:pPr>
            <w:r>
              <w:t xml:space="preserve">The first Act takes place on board Batavia during the outward journey and ends with the ship running aground. The second Act takes place in the </w:t>
            </w:r>
            <w:proofErr w:type="spellStart"/>
            <w:r>
              <w:t>Houtman</w:t>
            </w:r>
            <w:proofErr w:type="spellEnd"/>
            <w:r>
              <w:t xml:space="preserve"> </w:t>
            </w:r>
            <w:proofErr w:type="spellStart"/>
            <w:r>
              <w:t>Abrolhos</w:t>
            </w:r>
            <w:proofErr w:type="spellEnd"/>
            <w:r>
              <w:t xml:space="preserve">, primarily on Batavia’s Graveyard (today knows as Beacon Island), but also on Traitor’s Island, Long Island, and East &amp; West </w:t>
            </w:r>
            <w:proofErr w:type="spellStart"/>
            <w:r>
              <w:t>Wallabi</w:t>
            </w:r>
            <w:proofErr w:type="spellEnd"/>
            <w:r>
              <w:t xml:space="preserve"> Islands depending on player choices</w:t>
            </w:r>
            <w:r>
              <w:t>.</w:t>
            </w:r>
          </w:p>
        </w:tc>
      </w:tr>
      <w:tr w:rsidR="009011F3" w14:paraId="1BABB29C" w14:textId="77777777" w:rsidTr="000A5FEC">
        <w:tc>
          <w:tcPr>
            <w:cnfStyle w:val="001000000000" w:firstRow="0" w:lastRow="0" w:firstColumn="1" w:lastColumn="0" w:oddVBand="0" w:evenVBand="0" w:oddHBand="0" w:evenHBand="0" w:firstRowFirstColumn="0" w:firstRowLastColumn="0" w:lastRowFirstColumn="0" w:lastRowLastColumn="0"/>
            <w:tcW w:w="1838" w:type="dxa"/>
            <w:vAlign w:val="center"/>
          </w:tcPr>
          <w:p w14:paraId="0C21A430" w14:textId="1444A12D" w:rsidR="009011F3" w:rsidRDefault="009011F3" w:rsidP="000A5FEC">
            <w:pPr>
              <w:pStyle w:val="Content"/>
              <w:spacing w:before="160" w:after="160"/>
              <w:jc w:val="center"/>
            </w:pPr>
            <w:r>
              <w:t>Multiple Stages within the two Acts</w:t>
            </w:r>
          </w:p>
        </w:tc>
        <w:tc>
          <w:tcPr>
            <w:tcW w:w="7756" w:type="dxa"/>
          </w:tcPr>
          <w:p w14:paraId="01A46B0E" w14:textId="388CC99B" w:rsidR="009011F3" w:rsidRDefault="009011F3" w:rsidP="000A5FEC">
            <w:pPr>
              <w:pStyle w:val="Content"/>
              <w:spacing w:before="160" w:after="160"/>
              <w:cnfStyle w:val="000000000000" w:firstRow="0" w:lastRow="0" w:firstColumn="0" w:lastColumn="0" w:oddVBand="0" w:evenVBand="0" w:oddHBand="0" w:evenHBand="0" w:firstRowFirstColumn="0" w:firstRowLastColumn="0" w:lastRowFirstColumn="0" w:lastRowLastColumn="0"/>
            </w:pPr>
            <w:r>
              <w:t>Each act to contain multiple branching paths which directly impact on the next Stage. Autosaving at the beginning of every Stage and Act; no saving within a Stage. The player may replay a stage but may not save within a Stage with the aim of immediately backtracking to see the alternative option. In this way, the player is given the change to retrace their steps but must still commit to any choices they make within the game.</w:t>
            </w:r>
          </w:p>
        </w:tc>
      </w:tr>
      <w:tr w:rsidR="009011F3" w14:paraId="6478A6D4" w14:textId="77777777" w:rsidTr="000A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BFD9762" w14:textId="37AA126A" w:rsidR="009011F3" w:rsidRDefault="009011F3" w:rsidP="000A5FEC">
            <w:pPr>
              <w:pStyle w:val="Content"/>
              <w:spacing w:before="160" w:after="160"/>
              <w:jc w:val="center"/>
            </w:pPr>
            <w:r>
              <w:t>Limited save points</w:t>
            </w:r>
          </w:p>
        </w:tc>
        <w:tc>
          <w:tcPr>
            <w:tcW w:w="7756" w:type="dxa"/>
          </w:tcPr>
          <w:p w14:paraId="6AA559F3" w14:textId="02A1580D" w:rsidR="009011F3" w:rsidRDefault="009011F3" w:rsidP="000A5FEC">
            <w:pPr>
              <w:pStyle w:val="Content"/>
              <w:spacing w:before="160" w:after="160"/>
              <w:cnfStyle w:val="000000100000" w:firstRow="0" w:lastRow="0" w:firstColumn="0" w:lastColumn="0" w:oddVBand="0" w:evenVBand="0" w:oddHBand="1" w:evenHBand="0" w:firstRowFirstColumn="0" w:firstRowLastColumn="0" w:lastRowFirstColumn="0" w:lastRowLastColumn="0"/>
            </w:pPr>
            <w:r>
              <w:t>With this save policy, it is vital to limit or remove any “dead man walking” scenarios where the player becomes trapped in an unwinnable situation. There should always be at least one branching path which can lead the player to the end of the game, and not to a death scene regardless of choice. Although they may not reach the end scene they wanted, it should always, at least in theory, be possible to “escape the room”</w:t>
            </w:r>
            <w:r>
              <w:t>.</w:t>
            </w:r>
          </w:p>
        </w:tc>
      </w:tr>
      <w:tr w:rsidR="009011F3" w14:paraId="1963579C" w14:textId="77777777" w:rsidTr="000A5FEC">
        <w:tc>
          <w:tcPr>
            <w:cnfStyle w:val="001000000000" w:firstRow="0" w:lastRow="0" w:firstColumn="1" w:lastColumn="0" w:oddVBand="0" w:evenVBand="0" w:oddHBand="0" w:evenHBand="0" w:firstRowFirstColumn="0" w:firstRowLastColumn="0" w:lastRowFirstColumn="0" w:lastRowLastColumn="0"/>
            <w:tcW w:w="1838" w:type="dxa"/>
            <w:vAlign w:val="center"/>
          </w:tcPr>
          <w:p w14:paraId="1B3437D7" w14:textId="587CA922" w:rsidR="009011F3" w:rsidRDefault="000A5FEC" w:rsidP="000A5FEC">
            <w:pPr>
              <w:pStyle w:val="Content"/>
              <w:spacing w:before="160" w:after="160"/>
              <w:jc w:val="center"/>
            </w:pPr>
            <w:r>
              <w:lastRenderedPageBreak/>
              <w:t>NPCs must be relatable</w:t>
            </w:r>
          </w:p>
        </w:tc>
        <w:tc>
          <w:tcPr>
            <w:tcW w:w="7756" w:type="dxa"/>
          </w:tcPr>
          <w:p w14:paraId="3D4EF6EB" w14:textId="5D90B1A9" w:rsidR="009011F3" w:rsidRDefault="000A5FEC" w:rsidP="000A5FEC">
            <w:pPr>
              <w:pStyle w:val="Content"/>
              <w:spacing w:before="160" w:after="160"/>
              <w:cnfStyle w:val="000000000000" w:firstRow="0" w:lastRow="0" w:firstColumn="0" w:lastColumn="0" w:oddVBand="0" w:evenVBand="0" w:oddHBand="0" w:evenHBand="0" w:firstRowFirstColumn="0" w:firstRowLastColumn="0" w:lastRowFirstColumn="0" w:lastRowLastColumn="0"/>
            </w:pPr>
            <w:r>
              <w:t xml:space="preserve">As all the NPCs are based on real people it should become easier to </w:t>
            </w:r>
            <w:proofErr w:type="spellStart"/>
            <w:r>
              <w:t>empathise</w:t>
            </w:r>
            <w:proofErr w:type="spellEnd"/>
            <w:r>
              <w:t xml:space="preserve"> with them. Based on historical records, we can make good estimations as to the temperament of most of the significant characters in the game, and they should be programmed accordingly. By taking this approach, all NPCs should seem more realistic, leading the player to become concerned for their well-being and feel moral conflicts about the impact of their choices.</w:t>
            </w:r>
          </w:p>
        </w:tc>
      </w:tr>
      <w:tr w:rsidR="000A5FEC" w14:paraId="330BB1FF" w14:textId="77777777" w:rsidTr="000A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276755" w14:textId="2D774FF0" w:rsidR="000A5FEC" w:rsidRDefault="000A5FEC" w:rsidP="000A5FEC">
            <w:pPr>
              <w:pStyle w:val="Content"/>
              <w:spacing w:before="160" w:after="160"/>
              <w:jc w:val="center"/>
            </w:pPr>
            <w:r>
              <w:t>Decisions Matter</w:t>
            </w:r>
          </w:p>
        </w:tc>
        <w:tc>
          <w:tcPr>
            <w:tcW w:w="7756" w:type="dxa"/>
          </w:tcPr>
          <w:p w14:paraId="41B40AB6" w14:textId="02BB95BC" w:rsidR="000A5FEC" w:rsidRDefault="000A5FEC" w:rsidP="000A5FEC">
            <w:pPr>
              <w:pStyle w:val="Content"/>
              <w:spacing w:before="160" w:after="160"/>
              <w:cnfStyle w:val="000000100000" w:firstRow="0" w:lastRow="0" w:firstColumn="0" w:lastColumn="0" w:oddVBand="0" w:evenVBand="0" w:oddHBand="1" w:evenHBand="0" w:firstRowFirstColumn="0" w:firstRowLastColumn="0" w:lastRowFirstColumn="0" w:lastRowLastColumn="0"/>
            </w:pPr>
            <w:r>
              <w:t xml:space="preserve">Decisions the player makes must impact the course of the game on the micro and macro level; as the game is split into two distinct Acts, decisions the player makes in the first Act, i.e. on board Batavia, performing tasks and generating relationships with various NPCs, will directly impact the second Act when the player is stranded on the island. For example, if the player performs routine tasks for the </w:t>
            </w:r>
            <w:proofErr w:type="spellStart"/>
            <w:r>
              <w:t>Overmerchant</w:t>
            </w:r>
            <w:proofErr w:type="spellEnd"/>
            <w:r>
              <w:t xml:space="preserve"> in the first Act, the player may begin the second Act with a reduced standing among the mutineers, possibly putting him or her in danger. However, not performing routine tasks as ordered may place the player in reduced standing with the </w:t>
            </w:r>
            <w:proofErr w:type="spellStart"/>
            <w:r>
              <w:t>Overmerchant</w:t>
            </w:r>
            <w:proofErr w:type="spellEnd"/>
            <w:r>
              <w:t>, and they may miss opportunities to gather important information about mutineers (and opportunities to form bonds with them) which may increase their prospects of survival in the second Act.</w:t>
            </w:r>
          </w:p>
        </w:tc>
      </w:tr>
      <w:tr w:rsidR="000A5FEC" w14:paraId="4F5B2F97" w14:textId="77777777" w:rsidTr="000A5FEC">
        <w:tc>
          <w:tcPr>
            <w:cnfStyle w:val="001000000000" w:firstRow="0" w:lastRow="0" w:firstColumn="1" w:lastColumn="0" w:oddVBand="0" w:evenVBand="0" w:oddHBand="0" w:evenHBand="0" w:firstRowFirstColumn="0" w:firstRowLastColumn="0" w:lastRowFirstColumn="0" w:lastRowLastColumn="0"/>
            <w:tcW w:w="1838" w:type="dxa"/>
            <w:vAlign w:val="center"/>
          </w:tcPr>
          <w:p w14:paraId="1CFF5392" w14:textId="5A505586" w:rsidR="000A5FEC" w:rsidRDefault="000A5FEC" w:rsidP="000A5FEC">
            <w:pPr>
              <w:pStyle w:val="Content"/>
              <w:spacing w:before="160" w:after="160"/>
              <w:jc w:val="center"/>
            </w:pPr>
            <w:r>
              <w:t>NPCs have intelligence</w:t>
            </w:r>
          </w:p>
        </w:tc>
        <w:tc>
          <w:tcPr>
            <w:tcW w:w="7756" w:type="dxa"/>
          </w:tcPr>
          <w:p w14:paraId="0A35DC90" w14:textId="1118E6B4" w:rsidR="000A5FEC" w:rsidRDefault="000A5FEC" w:rsidP="000A5FEC">
            <w:pPr>
              <w:pStyle w:val="Content"/>
              <w:spacing w:before="160" w:after="160"/>
              <w:cnfStyle w:val="000000000000" w:firstRow="0" w:lastRow="0" w:firstColumn="0" w:lastColumn="0" w:oddVBand="0" w:evenVBand="0" w:oddHBand="0" w:evenHBand="0" w:firstRowFirstColumn="0" w:firstRowLastColumn="0" w:lastRowFirstColumn="0" w:lastRowLastColumn="0"/>
            </w:pPr>
            <w:r>
              <w:t>NPCs should possess some AI which leads them to interact organically with the player and other NPCs. Ideally, this will be based on something similar to the Big Five personality traits, with individual characteristics increasing or decreasing in strength throughout the course of the game as they are influenced by game events and player actions.</w:t>
            </w:r>
          </w:p>
        </w:tc>
      </w:tr>
      <w:tr w:rsidR="000A5FEC" w14:paraId="21B231D0" w14:textId="77777777" w:rsidTr="000A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630878F" w14:textId="7D09E02F" w:rsidR="000A5FEC" w:rsidRDefault="000A5FEC" w:rsidP="000A5FEC">
            <w:pPr>
              <w:pStyle w:val="Content"/>
              <w:spacing w:before="160" w:after="160"/>
              <w:jc w:val="center"/>
            </w:pPr>
            <w:r>
              <w:t>Multiple distinct endings, including:</w:t>
            </w:r>
          </w:p>
        </w:tc>
        <w:tc>
          <w:tcPr>
            <w:tcW w:w="7756" w:type="dxa"/>
          </w:tcPr>
          <w:p w14:paraId="51817844" w14:textId="77777777" w:rsidR="000A5FEC" w:rsidRPr="000A5FEC" w:rsidRDefault="000A5FEC" w:rsidP="00FC77F1">
            <w:pPr>
              <w:pStyle w:val="Content"/>
              <w:numPr>
                <w:ilvl w:val="0"/>
                <w:numId w:val="22"/>
              </w:numPr>
              <w:spacing w:before="1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is murdered (although this must be signposted);</w:t>
            </w:r>
          </w:p>
          <w:p w14:paraId="6EEFB559" w14:textId="4F73B232" w:rsidR="000A5FEC" w:rsidRPr="000A5FEC" w:rsidRDefault="000A5FEC" w:rsidP="00FC77F1">
            <w:pPr>
              <w:pStyle w:val="Content"/>
              <w:numPr>
                <w:ilvl w:val="0"/>
                <w:numId w:val="22"/>
              </w:numPr>
              <w:spacing w:before="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survives without joining any faction;</w:t>
            </w:r>
          </w:p>
          <w:p w14:paraId="7D0CFFB4" w14:textId="479D2DFC" w:rsidR="000A5FEC" w:rsidRPr="000A5FEC" w:rsidRDefault="000A5FEC" w:rsidP="00FC77F1">
            <w:pPr>
              <w:pStyle w:val="Content"/>
              <w:numPr>
                <w:ilvl w:val="0"/>
                <w:numId w:val="22"/>
              </w:numPr>
              <w:spacing w:before="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joins the mutineers and is ultimately hanged on the island after the rescue ship arrives (as the most serious offenders historically were);</w:t>
            </w:r>
          </w:p>
          <w:p w14:paraId="76BA9DA4" w14:textId="73F9F21D" w:rsidR="000A5FEC" w:rsidRPr="000A5FEC" w:rsidRDefault="000A5FEC" w:rsidP="00FC77F1">
            <w:pPr>
              <w:pStyle w:val="Content"/>
              <w:numPr>
                <w:ilvl w:val="0"/>
                <w:numId w:val="22"/>
              </w:numPr>
              <w:spacing w:before="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joins the mutineers but avoids punishment (as, historically, some did);</w:t>
            </w:r>
          </w:p>
          <w:p w14:paraId="703E8327" w14:textId="56CA2D02" w:rsidR="000A5FEC" w:rsidRPr="000A5FEC" w:rsidRDefault="000A5FEC" w:rsidP="00FC77F1">
            <w:pPr>
              <w:pStyle w:val="Content"/>
              <w:numPr>
                <w:ilvl w:val="0"/>
                <w:numId w:val="22"/>
              </w:numPr>
              <w:spacing w:before="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joins a faction of marooned soldiers on another island and defeats the mutineers after the rescue ship arrives;</w:t>
            </w:r>
          </w:p>
          <w:p w14:paraId="293A62A2" w14:textId="252D83EA" w:rsidR="000A5FEC" w:rsidRPr="000A5FEC" w:rsidRDefault="000A5FEC" w:rsidP="00FC77F1">
            <w:pPr>
              <w:pStyle w:val="Content"/>
              <w:numPr>
                <w:ilvl w:val="0"/>
                <w:numId w:val="22"/>
              </w:numPr>
              <w:spacing w:before="60" w:after="60"/>
              <w:ind w:left="461" w:hanging="357"/>
              <w:cnfStyle w:val="000000100000" w:firstRow="0" w:lastRow="0" w:firstColumn="0" w:lastColumn="0" w:oddVBand="0" w:evenVBand="0" w:oddHBand="1" w:evenHBand="0" w:firstRowFirstColumn="0" w:firstRowLastColumn="0" w:lastRowFirstColumn="0" w:lastRowLastColumn="0"/>
            </w:pPr>
            <w:r w:rsidRPr="000A5FEC">
              <w:t>The player joins the marooned soldiers but is defeated by the mutineers;</w:t>
            </w:r>
          </w:p>
          <w:p w14:paraId="7ECD3689" w14:textId="716C0AD0" w:rsidR="000A5FEC" w:rsidRDefault="000A5FEC" w:rsidP="00FC77F1">
            <w:pPr>
              <w:pStyle w:val="Content"/>
              <w:numPr>
                <w:ilvl w:val="0"/>
                <w:numId w:val="22"/>
              </w:numPr>
              <w:spacing w:before="60" w:after="160"/>
              <w:ind w:left="461" w:hanging="357"/>
              <w:cnfStyle w:val="000000100000" w:firstRow="0" w:lastRow="0" w:firstColumn="0" w:lastColumn="0" w:oddVBand="0" w:evenVBand="0" w:oddHBand="1" w:evenHBand="0" w:firstRowFirstColumn="0" w:firstRowLastColumn="0" w:lastRowFirstColumn="0" w:lastRowLastColumn="0"/>
            </w:pPr>
            <w:r w:rsidRPr="000A5FEC">
              <w:t>Finally, as an alternate-history 'Easter egg ending': the player joins the mutineers, defeats the soldiers, commandeers the rescue ship on arrival, and survives to become a pirate. This ending, however, should be extremely difficult to achieve as indeed it would be, fighting off two larger factions simultaneously.</w:t>
            </w:r>
          </w:p>
        </w:tc>
      </w:tr>
    </w:tbl>
    <w:p w14:paraId="35AFFFF1" w14:textId="77777777" w:rsidR="00FC77F1" w:rsidRDefault="00FC77F1">
      <w:pPr>
        <w:spacing w:after="200"/>
        <w:rPr>
          <w:b w:val="0"/>
          <w:sz w:val="24"/>
          <w:szCs w:val="24"/>
        </w:rPr>
      </w:pPr>
      <w:r>
        <w:br w:type="page"/>
      </w:r>
    </w:p>
    <w:p w14:paraId="10235884" w14:textId="3BFA92BF" w:rsidR="009011F3" w:rsidRDefault="009011F3" w:rsidP="0046182C">
      <w:pPr>
        <w:pStyle w:val="Content"/>
      </w:pPr>
    </w:p>
    <w:p w14:paraId="0FF5E38E" w14:textId="67278AD3" w:rsidR="0046182C" w:rsidRDefault="0046182C" w:rsidP="0046182C">
      <w:pPr>
        <w:pStyle w:val="Content"/>
      </w:pPr>
    </w:p>
    <w:p w14:paraId="2DC0995E" w14:textId="77777777" w:rsidR="0046182C" w:rsidRDefault="0046182C" w:rsidP="0046182C">
      <w:pPr>
        <w:pStyle w:val="Content"/>
      </w:pPr>
      <w:r>
        <w:t xml:space="preserve">It is our belief that, with the right story, characters and setting, </w:t>
      </w:r>
      <w:proofErr w:type="gramStart"/>
      <w:r>
        <w:t>a</w:t>
      </w:r>
      <w:proofErr w:type="gramEnd"/>
      <w:r>
        <w:t xml:space="preserve"> MCS can elevate a game dramatically. In basing a game on a historical event, natural humanity comes into the game as one surely wants to treat the memory of those involved in such a traumatic event with respect.</w:t>
      </w:r>
    </w:p>
    <w:p w14:paraId="5C56FDEA" w14:textId="50C86D16" w:rsidR="001C7B1D" w:rsidRDefault="0046182C" w:rsidP="0046182C">
      <w:pPr>
        <w:pStyle w:val="Content"/>
      </w:pPr>
      <w:r>
        <w:t>With the knowledge that real, ordinary people experienced this event, it brings the event to life once more through the game: placed in the same situation, would you do everything it takes to survive?</w:t>
      </w:r>
    </w:p>
    <w:p w14:paraId="51E55C50" w14:textId="67134260" w:rsidR="00752E91" w:rsidRDefault="00752E91" w:rsidP="00752E91"/>
    <w:p w14:paraId="68E64A7E" w14:textId="65C4BA02" w:rsidR="00752E91" w:rsidRDefault="00752E91" w:rsidP="00752E91"/>
    <w:p w14:paraId="50F2FAB4" w14:textId="564B809A" w:rsidR="00752E91" w:rsidRDefault="00123677" w:rsidP="00752E91">
      <w:pPr>
        <w:pStyle w:val="Heading1"/>
      </w:pPr>
      <w:bookmarkStart w:id="25" w:name="_Toc5824893"/>
      <w:r>
        <w:t>R</w:t>
      </w:r>
      <w:r w:rsidR="00752E91">
        <w:t>eflection</w:t>
      </w:r>
      <w:r>
        <w:t>s</w:t>
      </w:r>
      <w:bookmarkEnd w:id="25"/>
    </w:p>
    <w:p w14:paraId="28E2262C" w14:textId="696E368F" w:rsidR="00123677" w:rsidRDefault="00123677" w:rsidP="009E130B">
      <w:pPr>
        <w:pStyle w:val="Heading2"/>
      </w:pPr>
      <w:bookmarkStart w:id="26" w:name="_Toc5824894"/>
      <w:commentRangeStart w:id="27"/>
      <w:r>
        <w:t>Group reflection</w:t>
      </w:r>
      <w:commentRangeEnd w:id="27"/>
      <w:r w:rsidR="000A5FEC">
        <w:rPr>
          <w:rStyle w:val="CommentReference"/>
          <w:rFonts w:eastAsiaTheme="minorEastAsia" w:cstheme="minorBidi"/>
          <w:color w:val="242852" w:themeColor="text2"/>
        </w:rPr>
        <w:commentReference w:id="27"/>
      </w:r>
      <w:bookmarkEnd w:id="26"/>
    </w:p>
    <w:p w14:paraId="252FD6A6" w14:textId="77777777" w:rsidR="0046182C" w:rsidRDefault="0046182C" w:rsidP="0046182C">
      <w:pPr>
        <w:pStyle w:val="Content"/>
      </w:pPr>
    </w:p>
    <w:p w14:paraId="3CDC2D0A" w14:textId="77777777" w:rsidR="0046182C" w:rsidRDefault="0046182C" w:rsidP="0046182C">
      <w:pPr>
        <w:pStyle w:val="Content"/>
      </w:pPr>
    </w:p>
    <w:p w14:paraId="78D786CF" w14:textId="77777777" w:rsidR="0046182C" w:rsidRDefault="0046182C" w:rsidP="0046182C">
      <w:pPr>
        <w:pStyle w:val="Content"/>
      </w:pPr>
    </w:p>
    <w:p w14:paraId="4FE2E21D" w14:textId="65B8AD26" w:rsidR="00752E91" w:rsidRDefault="00123677" w:rsidP="009E130B">
      <w:pPr>
        <w:pStyle w:val="Heading2"/>
      </w:pPr>
      <w:bookmarkStart w:id="28" w:name="_Toc5824895"/>
      <w:commentRangeStart w:id="29"/>
      <w:r>
        <w:t>Individual reflections</w:t>
      </w:r>
      <w:commentRangeEnd w:id="29"/>
      <w:r w:rsidR="000A5FEC">
        <w:rPr>
          <w:rStyle w:val="CommentReference"/>
          <w:rFonts w:eastAsiaTheme="minorEastAsia" w:cstheme="minorBidi"/>
          <w:color w:val="242852" w:themeColor="text2"/>
        </w:rPr>
        <w:commentReference w:id="29"/>
      </w:r>
      <w:bookmarkEnd w:id="28"/>
    </w:p>
    <w:p w14:paraId="55C8FA56" w14:textId="1A38A497" w:rsidR="00123677" w:rsidRDefault="00123677" w:rsidP="0046182C">
      <w:pPr>
        <w:pStyle w:val="Content"/>
      </w:pPr>
    </w:p>
    <w:p w14:paraId="0A0EE530" w14:textId="6352BC99" w:rsidR="00123677" w:rsidRDefault="000A5FEC" w:rsidP="000A5FEC">
      <w:pPr>
        <w:pStyle w:val="Heading3"/>
      </w:pPr>
      <w:r>
        <w:t>Nicholas Young</w:t>
      </w:r>
    </w:p>
    <w:p w14:paraId="781A33B6" w14:textId="3F521383" w:rsidR="000A5FEC" w:rsidRDefault="000A5FEC" w:rsidP="0046182C">
      <w:pPr>
        <w:pStyle w:val="Content"/>
      </w:pPr>
    </w:p>
    <w:p w14:paraId="4AC3504C" w14:textId="41EC46EE" w:rsidR="000A5FEC" w:rsidRDefault="000A5FEC" w:rsidP="0046182C">
      <w:pPr>
        <w:pStyle w:val="Content"/>
      </w:pPr>
    </w:p>
    <w:p w14:paraId="2069F1B4" w14:textId="77777777" w:rsidR="000A5FEC" w:rsidRDefault="000A5FEC" w:rsidP="0046182C">
      <w:pPr>
        <w:pStyle w:val="Content"/>
      </w:pPr>
    </w:p>
    <w:p w14:paraId="24C4CFA0" w14:textId="61D332D1" w:rsidR="000A5FEC" w:rsidRDefault="000A5FEC" w:rsidP="000A5FEC">
      <w:pPr>
        <w:pStyle w:val="Heading3"/>
      </w:pPr>
      <w:r>
        <w:t>Lee van den Blink</w:t>
      </w:r>
    </w:p>
    <w:p w14:paraId="7E51698B" w14:textId="2FAB9D46" w:rsidR="000A5FEC" w:rsidRDefault="000A5FEC" w:rsidP="0046182C">
      <w:pPr>
        <w:pStyle w:val="Content"/>
      </w:pPr>
    </w:p>
    <w:p w14:paraId="65BD59D3" w14:textId="2C2BD3DD" w:rsidR="000A5FEC" w:rsidRDefault="000A5FEC" w:rsidP="0046182C">
      <w:pPr>
        <w:pStyle w:val="Content"/>
      </w:pPr>
    </w:p>
    <w:p w14:paraId="286B8174" w14:textId="77777777" w:rsidR="000A5FEC" w:rsidRDefault="000A5FEC" w:rsidP="0046182C">
      <w:pPr>
        <w:pStyle w:val="Content"/>
      </w:pPr>
    </w:p>
    <w:p w14:paraId="19DBCB0D" w14:textId="06761973" w:rsidR="000A5FEC" w:rsidRDefault="000A5FEC" w:rsidP="000A5FEC">
      <w:pPr>
        <w:pStyle w:val="Heading3"/>
      </w:pPr>
      <w:r>
        <w:t>Michael</w:t>
      </w:r>
    </w:p>
    <w:p w14:paraId="7BBAF963" w14:textId="1B6A46AF" w:rsidR="000A5FEC" w:rsidRDefault="000A5FEC" w:rsidP="0046182C">
      <w:pPr>
        <w:pStyle w:val="Content"/>
      </w:pPr>
    </w:p>
    <w:p w14:paraId="57265534" w14:textId="749F9D7B" w:rsidR="000A5FEC" w:rsidRDefault="000A5FEC" w:rsidP="0046182C">
      <w:pPr>
        <w:pStyle w:val="Content"/>
      </w:pPr>
    </w:p>
    <w:p w14:paraId="2A695F9C" w14:textId="77777777" w:rsidR="000A5FEC" w:rsidRDefault="000A5FEC" w:rsidP="0046182C">
      <w:pPr>
        <w:pStyle w:val="Content"/>
      </w:pPr>
    </w:p>
    <w:p w14:paraId="096BE6D7" w14:textId="2D5F238A" w:rsidR="000A5FEC" w:rsidRDefault="000A5FEC" w:rsidP="000A5FEC">
      <w:pPr>
        <w:pStyle w:val="Heading3"/>
      </w:pPr>
      <w:r>
        <w:t>Cory Atkinson</w:t>
      </w:r>
    </w:p>
    <w:p w14:paraId="35E32665" w14:textId="6644D28C" w:rsidR="000A5FEC" w:rsidRDefault="000A5FEC" w:rsidP="0046182C">
      <w:pPr>
        <w:pStyle w:val="Content"/>
      </w:pPr>
    </w:p>
    <w:p w14:paraId="794E273D" w14:textId="20B5BA49" w:rsidR="000A5FEC" w:rsidRDefault="000A5FEC" w:rsidP="000A5FEC">
      <w:pPr>
        <w:pStyle w:val="Heading3"/>
      </w:pPr>
      <w:r>
        <w:t>Nathan Christos</w:t>
      </w:r>
    </w:p>
    <w:p w14:paraId="76B84ABF" w14:textId="1718857D" w:rsidR="000A5FEC" w:rsidRDefault="000A5FEC" w:rsidP="0046182C">
      <w:pPr>
        <w:pStyle w:val="Content"/>
      </w:pPr>
    </w:p>
    <w:p w14:paraId="22C5C8E1" w14:textId="34FB81B4" w:rsidR="000A5FEC" w:rsidRPr="00123677" w:rsidRDefault="000A5FEC" w:rsidP="000A5FEC">
      <w:pPr>
        <w:pStyle w:val="Heading3"/>
      </w:pPr>
      <w:r>
        <w:t>Harrison Williams</w:t>
      </w:r>
    </w:p>
    <w:p w14:paraId="3D6440EB" w14:textId="4A1B521C" w:rsidR="00123677" w:rsidRDefault="00123677" w:rsidP="0046182C">
      <w:pPr>
        <w:pStyle w:val="Content"/>
      </w:pPr>
    </w:p>
    <w:p w14:paraId="1529D4BD" w14:textId="25ED5935" w:rsidR="00123677" w:rsidRDefault="00123677" w:rsidP="0046182C">
      <w:pPr>
        <w:pStyle w:val="Content"/>
      </w:pPr>
    </w:p>
    <w:p w14:paraId="061A9257" w14:textId="190239AD" w:rsidR="00123677" w:rsidRDefault="00123677" w:rsidP="00123677">
      <w:pPr>
        <w:pStyle w:val="Heading1"/>
      </w:pPr>
      <w:bookmarkStart w:id="30" w:name="_Toc5824896"/>
      <w:commentRangeStart w:id="31"/>
      <w:r>
        <w:t>References</w:t>
      </w:r>
      <w:commentRangeEnd w:id="31"/>
      <w:r w:rsidR="0046182C">
        <w:rPr>
          <w:rStyle w:val="CommentReference"/>
          <w:rFonts w:asciiTheme="minorHAnsi" w:eastAsiaTheme="minorEastAsia" w:hAnsiTheme="minorHAnsi" w:cstheme="minorBidi"/>
          <w:color w:val="242852" w:themeColor="text2"/>
          <w:kern w:val="0"/>
        </w:rPr>
        <w:commentReference w:id="31"/>
      </w:r>
      <w:bookmarkEnd w:id="30"/>
    </w:p>
    <w:p w14:paraId="1D8404D2" w14:textId="6CB9B976" w:rsidR="00123677" w:rsidRDefault="00123677" w:rsidP="0046182C">
      <w:pPr>
        <w:pStyle w:val="Content"/>
      </w:pPr>
    </w:p>
    <w:p w14:paraId="2C0CE785" w14:textId="77777777" w:rsidR="00123677" w:rsidRDefault="00123677" w:rsidP="0046182C">
      <w:pPr>
        <w:pStyle w:val="Content"/>
      </w:pPr>
    </w:p>
    <w:p w14:paraId="1DC19892" w14:textId="77777777" w:rsidR="0087605E" w:rsidRPr="00D70D02" w:rsidRDefault="0087605E" w:rsidP="00DF027C"/>
    <w:sectPr w:rsidR="0087605E" w:rsidRPr="00D70D02" w:rsidSect="00EA520E">
      <w:headerReference w:type="default" r:id="rId50"/>
      <w:pgSz w:w="11906" w:h="16838" w:code="9"/>
      <w:pgMar w:top="720" w:right="1151" w:bottom="720" w:left="1151" w:header="0" w:footer="289" w:gutter="0"/>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ton" w:date="2019-04-09T22:13:00Z" w:initials="A">
    <w:p w14:paraId="5776F355" w14:textId="621E29E3" w:rsidR="00777773" w:rsidRDefault="00777773">
      <w:pPr>
        <w:pStyle w:val="CommentText"/>
      </w:pPr>
      <w:r>
        <w:rPr>
          <w:rStyle w:val="CommentReference"/>
        </w:rPr>
        <w:annotationRef/>
      </w:r>
      <w:r>
        <w:t>Not sure if this link is right?</w:t>
      </w:r>
    </w:p>
  </w:comment>
  <w:comment w:id="10" w:author="Anton" w:date="2019-04-09T22:28:00Z" w:initials="A">
    <w:p w14:paraId="5A977A3C" w14:textId="648A0C9D" w:rsidR="00777773" w:rsidRDefault="00777773">
      <w:pPr>
        <w:pStyle w:val="CommentText"/>
      </w:pPr>
      <w:r>
        <w:rPr>
          <w:rStyle w:val="CommentReference"/>
        </w:rPr>
        <w:annotationRef/>
      </w:r>
      <w:r>
        <w:t>Need to insert this bit when done.</w:t>
      </w:r>
    </w:p>
  </w:comment>
  <w:comment w:id="12" w:author="Anton" w:date="2019-04-10T21:06:00Z" w:initials="A">
    <w:p w14:paraId="41AC4483" w14:textId="5DD35193" w:rsidR="00367DA9" w:rsidRDefault="00367DA9">
      <w:pPr>
        <w:pStyle w:val="CommentText"/>
      </w:pPr>
      <w:r>
        <w:rPr>
          <w:rStyle w:val="CommentReference"/>
        </w:rPr>
        <w:annotationRef/>
      </w:r>
      <w:r>
        <w:t>Being updated</w:t>
      </w:r>
    </w:p>
  </w:comment>
  <w:comment w:id="16" w:author="Anton" w:date="2019-04-09T22:58:00Z" w:initials="A">
    <w:p w14:paraId="1987356F" w14:textId="28567B8F" w:rsidR="00777773" w:rsidRDefault="00777773">
      <w:pPr>
        <w:pStyle w:val="CommentText"/>
      </w:pPr>
      <w:r>
        <w:rPr>
          <w:rStyle w:val="CommentReference"/>
        </w:rPr>
        <w:annotationRef/>
      </w:r>
      <w:r>
        <w:t>Check highlighted bits for readability.</w:t>
      </w:r>
    </w:p>
  </w:comment>
  <w:comment w:id="20" w:author="Anton" w:date="2019-04-10T19:28:00Z" w:initials="A">
    <w:p w14:paraId="49DBDEAD" w14:textId="20EB5958" w:rsidR="00777773" w:rsidRDefault="00777773">
      <w:pPr>
        <w:pStyle w:val="CommentText"/>
      </w:pPr>
      <w:r>
        <w:rPr>
          <w:rStyle w:val="CommentReference"/>
        </w:rPr>
        <w:annotationRef/>
      </w:r>
      <w:r>
        <w:t>Comment from Nick – Maybe try condense this a bit?</w:t>
      </w:r>
    </w:p>
  </w:comment>
  <w:comment w:id="27" w:author="Anton" w:date="2019-04-10T21:33:00Z" w:initials="A">
    <w:p w14:paraId="2785BB1D" w14:textId="32EB2F04" w:rsidR="000A5FEC" w:rsidRDefault="000A5FEC">
      <w:pPr>
        <w:pStyle w:val="CommentText"/>
      </w:pPr>
      <w:r>
        <w:rPr>
          <w:rStyle w:val="CommentReference"/>
        </w:rPr>
        <w:annotationRef/>
      </w:r>
      <w:r>
        <w:t>400 words as a group</w:t>
      </w:r>
    </w:p>
  </w:comment>
  <w:comment w:id="29" w:author="Anton" w:date="2019-04-10T21:33:00Z" w:initials="A">
    <w:p w14:paraId="03776AA6" w14:textId="1FB07E2E" w:rsidR="000A5FEC" w:rsidRDefault="000A5FEC">
      <w:pPr>
        <w:pStyle w:val="CommentText"/>
      </w:pPr>
      <w:r>
        <w:rPr>
          <w:rStyle w:val="CommentReference"/>
        </w:rPr>
        <w:annotationRef/>
      </w:r>
      <w:r>
        <w:t>Roughly 200 each</w:t>
      </w:r>
    </w:p>
  </w:comment>
  <w:comment w:id="31" w:author="Anton" w:date="2019-04-10T20:16:00Z" w:initials="A">
    <w:p w14:paraId="7F5BA4A3" w14:textId="108C1078" w:rsidR="00777773" w:rsidRDefault="00777773">
      <w:pPr>
        <w:pStyle w:val="CommentText"/>
      </w:pPr>
      <w:r>
        <w:rPr>
          <w:rStyle w:val="CommentReference"/>
        </w:rPr>
        <w:annotationRef/>
      </w:r>
      <w:r>
        <w:t>May not be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6F355" w15:done="0"/>
  <w15:commentEx w15:paraId="5A977A3C" w15:done="0"/>
  <w15:commentEx w15:paraId="41AC4483" w15:done="0"/>
  <w15:commentEx w15:paraId="1987356F" w15:done="0"/>
  <w15:commentEx w15:paraId="49DBDEAD" w15:done="0"/>
  <w15:commentEx w15:paraId="2785BB1D" w15:done="0"/>
  <w15:commentEx w15:paraId="03776AA6" w15:done="0"/>
  <w15:commentEx w15:paraId="7F5BA4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6F355" w16cid:durableId="20579780"/>
  <w16cid:commentId w16cid:paraId="5A977A3C" w16cid:durableId="20579B04"/>
  <w16cid:commentId w16cid:paraId="41AC4483" w16cid:durableId="2058D955"/>
  <w16cid:commentId w16cid:paraId="1987356F" w16cid:durableId="2057A232"/>
  <w16cid:commentId w16cid:paraId="49DBDEAD" w16cid:durableId="2058C265"/>
  <w16cid:commentId w16cid:paraId="2785BB1D" w16cid:durableId="2058DFAB"/>
  <w16cid:commentId w16cid:paraId="03776AA6" w16cid:durableId="2058DFB4"/>
  <w16cid:commentId w16cid:paraId="7F5BA4A3" w16cid:durableId="2058CD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8C02E" w14:textId="77777777" w:rsidR="006D425C" w:rsidRDefault="006D425C">
      <w:r>
        <w:separator/>
      </w:r>
    </w:p>
    <w:p w14:paraId="65115590" w14:textId="77777777" w:rsidR="006D425C" w:rsidRDefault="006D425C"/>
    <w:p w14:paraId="650C5FA2" w14:textId="77777777" w:rsidR="006D425C" w:rsidRDefault="006D425C"/>
  </w:endnote>
  <w:endnote w:type="continuationSeparator" w:id="0">
    <w:p w14:paraId="588A7D71" w14:textId="77777777" w:rsidR="006D425C" w:rsidRDefault="006D425C">
      <w:r>
        <w:continuationSeparator/>
      </w:r>
    </w:p>
    <w:p w14:paraId="53FB2BF8" w14:textId="77777777" w:rsidR="006D425C" w:rsidRDefault="006D425C"/>
    <w:p w14:paraId="65D2B3B7" w14:textId="77777777" w:rsidR="006D425C" w:rsidRDefault="006D4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0BD1" w14:textId="77777777" w:rsidR="00777773" w:rsidRDefault="00777773">
    <w:pPr>
      <w:pStyle w:val="Footer"/>
      <w:jc w:val="center"/>
    </w:pPr>
  </w:p>
  <w:sdt>
    <w:sdtPr>
      <w:id w:val="1281921301"/>
      <w:docPartObj>
        <w:docPartGallery w:val="Page Numbers (Bottom of Page)"/>
        <w:docPartUnique/>
      </w:docPartObj>
    </w:sdtPr>
    <w:sdtEndPr>
      <w:rPr>
        <w:noProof/>
      </w:rPr>
    </w:sdtEndPr>
    <w:sdtContent>
      <w:p w14:paraId="2B0D2D38" w14:textId="632CA188" w:rsidR="00777773" w:rsidRDefault="00777773" w:rsidP="00D33C2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41859" w14:textId="77777777" w:rsidR="006D425C" w:rsidRDefault="006D425C">
      <w:r>
        <w:separator/>
      </w:r>
    </w:p>
    <w:p w14:paraId="3436D836" w14:textId="77777777" w:rsidR="006D425C" w:rsidRDefault="006D425C"/>
    <w:p w14:paraId="37116D34" w14:textId="77777777" w:rsidR="006D425C" w:rsidRDefault="006D425C"/>
  </w:footnote>
  <w:footnote w:type="continuationSeparator" w:id="0">
    <w:p w14:paraId="6E676945" w14:textId="77777777" w:rsidR="006D425C" w:rsidRDefault="006D425C">
      <w:r>
        <w:continuationSeparator/>
      </w:r>
    </w:p>
    <w:p w14:paraId="103E5D07" w14:textId="77777777" w:rsidR="006D425C" w:rsidRDefault="006D425C"/>
    <w:p w14:paraId="43838AD1" w14:textId="77777777" w:rsidR="006D425C" w:rsidRDefault="006D42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639"/>
    </w:tblGrid>
    <w:tr w:rsidR="00777773" w14:paraId="162D286C" w14:textId="77777777" w:rsidTr="00126FD3">
      <w:trPr>
        <w:trHeight w:val="978"/>
      </w:trPr>
      <w:tc>
        <w:tcPr>
          <w:tcW w:w="9639" w:type="dxa"/>
          <w:tcBorders>
            <w:top w:val="nil"/>
            <w:left w:val="nil"/>
            <w:bottom w:val="single" w:sz="36" w:space="0" w:color="297FD5" w:themeColor="accent3"/>
            <w:right w:val="nil"/>
          </w:tcBorders>
        </w:tcPr>
        <w:p w14:paraId="61F1D960" w14:textId="77777777" w:rsidR="00777773" w:rsidRDefault="00777773">
          <w:pPr>
            <w:pStyle w:val="Header"/>
          </w:pPr>
        </w:p>
      </w:tc>
    </w:tr>
  </w:tbl>
  <w:p w14:paraId="5D7463F7" w14:textId="77777777" w:rsidR="00777773" w:rsidRDefault="00777773" w:rsidP="00D077E9">
    <w:pPr>
      <w:pStyle w:val="Header"/>
    </w:pPr>
  </w:p>
  <w:p w14:paraId="4CED6C62" w14:textId="77777777" w:rsidR="00777773" w:rsidRDefault="007777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451"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15451"/>
    </w:tblGrid>
    <w:tr w:rsidR="00777773" w14:paraId="5E0079E0" w14:textId="77777777" w:rsidTr="00D11D6F">
      <w:trPr>
        <w:trHeight w:val="978"/>
      </w:trPr>
      <w:tc>
        <w:tcPr>
          <w:tcW w:w="15451" w:type="dxa"/>
          <w:tcBorders>
            <w:top w:val="nil"/>
            <w:left w:val="nil"/>
            <w:bottom w:val="single" w:sz="36" w:space="0" w:color="297FD5" w:themeColor="accent3"/>
            <w:right w:val="nil"/>
          </w:tcBorders>
        </w:tcPr>
        <w:p w14:paraId="57F14568" w14:textId="77777777" w:rsidR="00777773" w:rsidRDefault="00777773">
          <w:pPr>
            <w:pStyle w:val="Header"/>
          </w:pPr>
        </w:p>
      </w:tc>
    </w:tr>
  </w:tbl>
  <w:p w14:paraId="53507112" w14:textId="77777777" w:rsidR="00777773" w:rsidRDefault="00777773" w:rsidP="00D077E9">
    <w:pPr>
      <w:pStyle w:val="Header"/>
    </w:pPr>
  </w:p>
  <w:p w14:paraId="500EB28E" w14:textId="77777777" w:rsidR="00777773" w:rsidRDefault="00777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639"/>
    </w:tblGrid>
    <w:tr w:rsidR="00777773" w14:paraId="26ED1494" w14:textId="77777777" w:rsidTr="00126FD3">
      <w:trPr>
        <w:trHeight w:val="978"/>
      </w:trPr>
      <w:tc>
        <w:tcPr>
          <w:tcW w:w="9639" w:type="dxa"/>
          <w:tcBorders>
            <w:top w:val="nil"/>
            <w:left w:val="nil"/>
            <w:bottom w:val="single" w:sz="36" w:space="0" w:color="297FD5" w:themeColor="accent3"/>
            <w:right w:val="nil"/>
          </w:tcBorders>
        </w:tcPr>
        <w:p w14:paraId="376B356B" w14:textId="77777777" w:rsidR="00777773" w:rsidRDefault="00777773">
          <w:pPr>
            <w:pStyle w:val="Header"/>
          </w:pPr>
        </w:p>
      </w:tc>
    </w:tr>
  </w:tbl>
  <w:p w14:paraId="703B28E9" w14:textId="77777777" w:rsidR="00777773" w:rsidRDefault="00777773" w:rsidP="00D077E9">
    <w:pPr>
      <w:pStyle w:val="Header"/>
    </w:pPr>
  </w:p>
  <w:p w14:paraId="289D66DC" w14:textId="77777777" w:rsidR="00777773" w:rsidRDefault="007777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23E5"/>
    <w:multiLevelType w:val="hybridMultilevel"/>
    <w:tmpl w:val="CDA49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164708"/>
    <w:multiLevelType w:val="hybridMultilevel"/>
    <w:tmpl w:val="9EE432B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54CA0"/>
    <w:multiLevelType w:val="hybridMultilevel"/>
    <w:tmpl w:val="A82882F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71565"/>
    <w:multiLevelType w:val="hybridMultilevel"/>
    <w:tmpl w:val="14C4F4F4"/>
    <w:lvl w:ilvl="0" w:tplc="F998022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B66974"/>
    <w:multiLevelType w:val="hybridMultilevel"/>
    <w:tmpl w:val="9C2603E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DE4B86"/>
    <w:multiLevelType w:val="hybridMultilevel"/>
    <w:tmpl w:val="37BA3D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4374F8"/>
    <w:multiLevelType w:val="hybridMultilevel"/>
    <w:tmpl w:val="1A30064E"/>
    <w:lvl w:ilvl="0" w:tplc="F998022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871225"/>
    <w:multiLevelType w:val="hybridMultilevel"/>
    <w:tmpl w:val="669AAD9A"/>
    <w:lvl w:ilvl="0" w:tplc="75687FE8">
      <w:numFmt w:val="bullet"/>
      <w:lvlText w:val=""/>
      <w:lvlJc w:val="left"/>
      <w:pPr>
        <w:ind w:left="1080" w:hanging="72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462ACD"/>
    <w:multiLevelType w:val="hybridMultilevel"/>
    <w:tmpl w:val="47AA956E"/>
    <w:lvl w:ilvl="0" w:tplc="F9980228">
      <w:numFmt w:val="bullet"/>
      <w:lvlText w:val="•"/>
      <w:lvlJc w:val="left"/>
      <w:pPr>
        <w:ind w:left="720" w:hanging="72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C80744C"/>
    <w:multiLevelType w:val="hybridMultilevel"/>
    <w:tmpl w:val="FD184C5C"/>
    <w:lvl w:ilvl="0" w:tplc="F050F19A">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7B5D1B"/>
    <w:multiLevelType w:val="hybridMultilevel"/>
    <w:tmpl w:val="2E96A864"/>
    <w:lvl w:ilvl="0" w:tplc="0C090005">
      <w:start w:val="1"/>
      <w:numFmt w:val="bullet"/>
      <w:lvlText w:val=""/>
      <w:lvlJc w:val="left"/>
      <w:pPr>
        <w:ind w:left="1080" w:hanging="72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0A346A"/>
    <w:multiLevelType w:val="hybridMultilevel"/>
    <w:tmpl w:val="2E5E5AD6"/>
    <w:lvl w:ilvl="0" w:tplc="F9980228">
      <w:numFmt w:val="bullet"/>
      <w:lvlText w:val="•"/>
      <w:lvlJc w:val="left"/>
      <w:pPr>
        <w:ind w:left="1440" w:hanging="72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F66B1"/>
    <w:multiLevelType w:val="hybridMultilevel"/>
    <w:tmpl w:val="AE7C6518"/>
    <w:lvl w:ilvl="0" w:tplc="0C090005">
      <w:start w:val="1"/>
      <w:numFmt w:val="bullet"/>
      <w:lvlText w:val=""/>
      <w:lvlJc w:val="left"/>
      <w:pPr>
        <w:ind w:left="1080" w:hanging="72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2A5E7D"/>
    <w:multiLevelType w:val="hybridMultilevel"/>
    <w:tmpl w:val="46A8FAC2"/>
    <w:lvl w:ilvl="0" w:tplc="0C090005">
      <w:start w:val="1"/>
      <w:numFmt w:val="bullet"/>
      <w:lvlText w:val=""/>
      <w:lvlJc w:val="left"/>
      <w:pPr>
        <w:ind w:left="1080" w:hanging="72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E2326A"/>
    <w:multiLevelType w:val="hybridMultilevel"/>
    <w:tmpl w:val="ACCA32CC"/>
    <w:lvl w:ilvl="0" w:tplc="16C6FA86">
      <w:numFmt w:val="bullet"/>
      <w:lvlText w:val=""/>
      <w:lvlJc w:val="left"/>
      <w:pPr>
        <w:ind w:left="1080" w:hanging="72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2913BF"/>
    <w:multiLevelType w:val="hybridMultilevel"/>
    <w:tmpl w:val="534CF06A"/>
    <w:lvl w:ilvl="0" w:tplc="F998022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EF5294"/>
    <w:multiLevelType w:val="hybridMultilevel"/>
    <w:tmpl w:val="8F344C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620816"/>
    <w:multiLevelType w:val="hybridMultilevel"/>
    <w:tmpl w:val="CBF88084"/>
    <w:lvl w:ilvl="0" w:tplc="F998022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C62891"/>
    <w:multiLevelType w:val="hybridMultilevel"/>
    <w:tmpl w:val="1E8E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BA1612"/>
    <w:multiLevelType w:val="hybridMultilevel"/>
    <w:tmpl w:val="E092CCB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17415"/>
    <w:multiLevelType w:val="hybridMultilevel"/>
    <w:tmpl w:val="417ED3B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6"/>
  </w:num>
  <w:num w:numId="4">
    <w:abstractNumId w:val="11"/>
  </w:num>
  <w:num w:numId="5">
    <w:abstractNumId w:val="8"/>
  </w:num>
  <w:num w:numId="6">
    <w:abstractNumId w:val="3"/>
  </w:num>
  <w:num w:numId="7">
    <w:abstractNumId w:val="0"/>
  </w:num>
  <w:num w:numId="8">
    <w:abstractNumId w:val="16"/>
  </w:num>
  <w:num w:numId="9">
    <w:abstractNumId w:val="14"/>
  </w:num>
  <w:num w:numId="10">
    <w:abstractNumId w:val="13"/>
  </w:num>
  <w:num w:numId="11">
    <w:abstractNumId w:val="17"/>
  </w:num>
  <w:num w:numId="12">
    <w:abstractNumId w:val="15"/>
  </w:num>
  <w:num w:numId="13">
    <w:abstractNumId w:val="10"/>
  </w:num>
  <w:num w:numId="14">
    <w:abstractNumId w:val="9"/>
  </w:num>
  <w:num w:numId="15">
    <w:abstractNumId w:val="4"/>
  </w:num>
  <w:num w:numId="16">
    <w:abstractNumId w:val="2"/>
  </w:num>
  <w:num w:numId="17">
    <w:abstractNumId w:val="18"/>
  </w:num>
  <w:num w:numId="18">
    <w:abstractNumId w:val="20"/>
  </w:num>
  <w:num w:numId="19">
    <w:abstractNumId w:val="1"/>
  </w:num>
  <w:num w:numId="20">
    <w:abstractNumId w:val="7"/>
  </w:num>
  <w:num w:numId="21">
    <w:abstractNumId w:val="5"/>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5"/>
    <w:rsid w:val="0002482E"/>
    <w:rsid w:val="00050324"/>
    <w:rsid w:val="00060961"/>
    <w:rsid w:val="000A0150"/>
    <w:rsid w:val="000A5FEC"/>
    <w:rsid w:val="000C47B7"/>
    <w:rsid w:val="000E63C9"/>
    <w:rsid w:val="00123677"/>
    <w:rsid w:val="00126FD3"/>
    <w:rsid w:val="00130E9D"/>
    <w:rsid w:val="00150A6D"/>
    <w:rsid w:val="00185B35"/>
    <w:rsid w:val="001C7B1D"/>
    <w:rsid w:val="001F2BC8"/>
    <w:rsid w:val="001F5F6B"/>
    <w:rsid w:val="00241BCA"/>
    <w:rsid w:val="00243EBC"/>
    <w:rsid w:val="00246A35"/>
    <w:rsid w:val="0026506B"/>
    <w:rsid w:val="00265DDF"/>
    <w:rsid w:val="00266084"/>
    <w:rsid w:val="00284348"/>
    <w:rsid w:val="002D5A23"/>
    <w:rsid w:val="002F51F5"/>
    <w:rsid w:val="00312137"/>
    <w:rsid w:val="00330359"/>
    <w:rsid w:val="0033762F"/>
    <w:rsid w:val="00366C7E"/>
    <w:rsid w:val="00367DA9"/>
    <w:rsid w:val="00384EA3"/>
    <w:rsid w:val="003A39A1"/>
    <w:rsid w:val="003C2191"/>
    <w:rsid w:val="003D3863"/>
    <w:rsid w:val="004110DE"/>
    <w:rsid w:val="0044085A"/>
    <w:rsid w:val="0046182C"/>
    <w:rsid w:val="0049787E"/>
    <w:rsid w:val="004B21A5"/>
    <w:rsid w:val="004E1BB2"/>
    <w:rsid w:val="005037F0"/>
    <w:rsid w:val="005043E7"/>
    <w:rsid w:val="00516A86"/>
    <w:rsid w:val="0051781A"/>
    <w:rsid w:val="005275F6"/>
    <w:rsid w:val="00533E73"/>
    <w:rsid w:val="0056343B"/>
    <w:rsid w:val="00572102"/>
    <w:rsid w:val="005D60B6"/>
    <w:rsid w:val="005F1BB0"/>
    <w:rsid w:val="00656C4D"/>
    <w:rsid w:val="006D425C"/>
    <w:rsid w:val="006E5716"/>
    <w:rsid w:val="007302B3"/>
    <w:rsid w:val="00730733"/>
    <w:rsid w:val="00730E3A"/>
    <w:rsid w:val="00736AAF"/>
    <w:rsid w:val="00752E91"/>
    <w:rsid w:val="00765B2A"/>
    <w:rsid w:val="00772D27"/>
    <w:rsid w:val="00777773"/>
    <w:rsid w:val="00783A34"/>
    <w:rsid w:val="007C6B52"/>
    <w:rsid w:val="007D16C5"/>
    <w:rsid w:val="0080273B"/>
    <w:rsid w:val="00820649"/>
    <w:rsid w:val="00862FE4"/>
    <w:rsid w:val="0086389A"/>
    <w:rsid w:val="00864E55"/>
    <w:rsid w:val="0087507B"/>
    <w:rsid w:val="0087605E"/>
    <w:rsid w:val="008A4533"/>
    <w:rsid w:val="008B1FEE"/>
    <w:rsid w:val="008E6B94"/>
    <w:rsid w:val="009011F3"/>
    <w:rsid w:val="00903C32"/>
    <w:rsid w:val="00916B16"/>
    <w:rsid w:val="009173B9"/>
    <w:rsid w:val="0093335D"/>
    <w:rsid w:val="0093613E"/>
    <w:rsid w:val="00943026"/>
    <w:rsid w:val="00966B81"/>
    <w:rsid w:val="0097638F"/>
    <w:rsid w:val="009B0653"/>
    <w:rsid w:val="009C7720"/>
    <w:rsid w:val="009E130B"/>
    <w:rsid w:val="00A23AFA"/>
    <w:rsid w:val="00A31027"/>
    <w:rsid w:val="00A31B3E"/>
    <w:rsid w:val="00A532F3"/>
    <w:rsid w:val="00A53810"/>
    <w:rsid w:val="00A8489E"/>
    <w:rsid w:val="00AA06AE"/>
    <w:rsid w:val="00AB4090"/>
    <w:rsid w:val="00AC29F3"/>
    <w:rsid w:val="00B14299"/>
    <w:rsid w:val="00B231E5"/>
    <w:rsid w:val="00B36F1B"/>
    <w:rsid w:val="00C02B87"/>
    <w:rsid w:val="00C4086D"/>
    <w:rsid w:val="00CA1896"/>
    <w:rsid w:val="00CB5B28"/>
    <w:rsid w:val="00CF5371"/>
    <w:rsid w:val="00D0323A"/>
    <w:rsid w:val="00D0559F"/>
    <w:rsid w:val="00D077E9"/>
    <w:rsid w:val="00D11D6F"/>
    <w:rsid w:val="00D33C2E"/>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520E"/>
    <w:rsid w:val="00EF555B"/>
    <w:rsid w:val="00F027BB"/>
    <w:rsid w:val="00F11DCF"/>
    <w:rsid w:val="00F162EA"/>
    <w:rsid w:val="00F52D27"/>
    <w:rsid w:val="00F83527"/>
    <w:rsid w:val="00FC77F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53676"/>
  <w15:docId w15:val="{334259B5-4208-4F36-90DB-3D14C67C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9E130B"/>
    <w:pPr>
      <w:keepNext/>
      <w:spacing w:after="240" w:line="240" w:lineRule="auto"/>
      <w:outlineLvl w:val="1"/>
    </w:pPr>
    <w:rPr>
      <w:rFonts w:eastAsiaTheme="majorEastAsia" w:cstheme="majorBidi"/>
      <w:color w:val="0E57C4" w:themeColor="background2" w:themeShade="80"/>
      <w:sz w:val="36"/>
      <w:szCs w:val="26"/>
    </w:rPr>
  </w:style>
  <w:style w:type="paragraph" w:styleId="Heading3">
    <w:name w:val="heading 3"/>
    <w:basedOn w:val="Normal"/>
    <w:next w:val="Normal"/>
    <w:link w:val="Heading3Char"/>
    <w:uiPriority w:val="5"/>
    <w:unhideWhenUsed/>
    <w:qFormat/>
    <w:rsid w:val="008E6B94"/>
    <w:pPr>
      <w:spacing w:before="120" w:after="120"/>
      <w:outlineLvl w:val="2"/>
    </w:pPr>
    <w:rPr>
      <w:sz w:val="32"/>
    </w:rPr>
  </w:style>
  <w:style w:type="paragraph" w:styleId="Heading4">
    <w:name w:val="heading 4"/>
    <w:basedOn w:val="Normal"/>
    <w:next w:val="Normal"/>
    <w:link w:val="Heading4Char"/>
    <w:uiPriority w:val="1"/>
    <w:unhideWhenUsed/>
    <w:qFormat/>
    <w:rsid w:val="0026506B"/>
    <w:pPr>
      <w:keepNext/>
      <w:keepLines/>
      <w:spacing w:before="4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9E130B"/>
    <w:rPr>
      <w:rFonts w:eastAsiaTheme="majorEastAsia" w:cstheme="majorBidi"/>
      <w:b/>
      <w:color w:val="0E57C4" w:themeColor="background2" w:themeShade="80"/>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2D5A23"/>
    <w:rPr>
      <w:b w:val="0"/>
      <w:sz w:val="24"/>
      <w:szCs w:val="24"/>
    </w:rPr>
  </w:style>
  <w:style w:type="paragraph" w:customStyle="1" w:styleId="EmphasisText">
    <w:name w:val="Emphasis Text"/>
    <w:basedOn w:val="Normal"/>
    <w:link w:val="EmphasisTextChar"/>
    <w:qFormat/>
    <w:rsid w:val="00752E91"/>
    <w:rPr>
      <w:b w:val="0"/>
      <w:i/>
    </w:rPr>
  </w:style>
  <w:style w:type="character" w:customStyle="1" w:styleId="ContentChar">
    <w:name w:val="Content Char"/>
    <w:basedOn w:val="DefaultParagraphFont"/>
    <w:link w:val="Content"/>
    <w:rsid w:val="002D5A23"/>
    <w:rPr>
      <w:rFonts w:eastAsiaTheme="minorEastAsia"/>
      <w:color w:val="242852" w:themeColor="text2"/>
    </w:rPr>
  </w:style>
  <w:style w:type="character" w:customStyle="1" w:styleId="EmphasisTextChar">
    <w:name w:val="Emphasis Text Char"/>
    <w:basedOn w:val="DefaultParagraphFont"/>
    <w:link w:val="EmphasisText"/>
    <w:rsid w:val="00752E91"/>
    <w:rPr>
      <w:rFonts w:eastAsiaTheme="minorEastAsia"/>
      <w:i/>
      <w:color w:val="242852" w:themeColor="text2"/>
      <w:sz w:val="28"/>
      <w:szCs w:val="22"/>
    </w:rPr>
  </w:style>
  <w:style w:type="paragraph" w:styleId="TOCHeading">
    <w:name w:val="TOC Heading"/>
    <w:basedOn w:val="Heading1"/>
    <w:next w:val="Normal"/>
    <w:uiPriority w:val="39"/>
    <w:unhideWhenUsed/>
    <w:qFormat/>
    <w:rsid w:val="005043E7"/>
    <w:pPr>
      <w:keepLines/>
      <w:spacing w:after="0" w:line="259" w:lineRule="auto"/>
      <w:outlineLvl w:val="9"/>
    </w:pPr>
    <w:rPr>
      <w:b w:val="0"/>
      <w:color w:val="374C80" w:themeColor="accent1" w:themeShade="BF"/>
      <w:kern w:val="0"/>
      <w:sz w:val="32"/>
    </w:rPr>
  </w:style>
  <w:style w:type="paragraph" w:styleId="TOC1">
    <w:name w:val="toc 1"/>
    <w:basedOn w:val="Normal"/>
    <w:next w:val="Normal"/>
    <w:autoRedefine/>
    <w:uiPriority w:val="39"/>
    <w:unhideWhenUsed/>
    <w:rsid w:val="005043E7"/>
    <w:pPr>
      <w:spacing w:after="100"/>
    </w:pPr>
  </w:style>
  <w:style w:type="paragraph" w:styleId="TOC2">
    <w:name w:val="toc 2"/>
    <w:basedOn w:val="Normal"/>
    <w:next w:val="Normal"/>
    <w:autoRedefine/>
    <w:uiPriority w:val="39"/>
    <w:unhideWhenUsed/>
    <w:rsid w:val="009E130B"/>
    <w:pPr>
      <w:spacing w:after="100"/>
      <w:ind w:left="280"/>
    </w:pPr>
    <w:rPr>
      <w:b w:val="0"/>
      <w:sz w:val="24"/>
    </w:rPr>
  </w:style>
  <w:style w:type="character" w:styleId="Hyperlink">
    <w:name w:val="Hyperlink"/>
    <w:basedOn w:val="DefaultParagraphFont"/>
    <w:uiPriority w:val="99"/>
    <w:unhideWhenUsed/>
    <w:rsid w:val="005043E7"/>
    <w:rPr>
      <w:color w:val="9454C3" w:themeColor="hyperlink"/>
      <w:u w:val="single"/>
    </w:rPr>
  </w:style>
  <w:style w:type="paragraph" w:styleId="ListParagraph">
    <w:name w:val="List Paragraph"/>
    <w:basedOn w:val="Normal"/>
    <w:uiPriority w:val="34"/>
    <w:rsid w:val="002D5A23"/>
    <w:pPr>
      <w:spacing w:line="240" w:lineRule="auto"/>
      <w:ind w:left="720"/>
      <w:contextualSpacing/>
    </w:pPr>
    <w:rPr>
      <w:rFonts w:ascii="Arial" w:eastAsia="MS Mincho" w:hAnsi="Arial" w:cs="Times New Roman"/>
      <w:b w:val="0"/>
      <w:color w:val="auto"/>
      <w:sz w:val="24"/>
      <w:szCs w:val="24"/>
    </w:rPr>
  </w:style>
  <w:style w:type="character" w:customStyle="1" w:styleId="Heading3Char">
    <w:name w:val="Heading 3 Char"/>
    <w:basedOn w:val="DefaultParagraphFont"/>
    <w:link w:val="Heading3"/>
    <w:uiPriority w:val="5"/>
    <w:rsid w:val="008E6B94"/>
    <w:rPr>
      <w:rFonts w:eastAsiaTheme="minorEastAsia"/>
      <w:b/>
      <w:color w:val="242852" w:themeColor="text2"/>
      <w:sz w:val="32"/>
      <w:szCs w:val="22"/>
    </w:rPr>
  </w:style>
  <w:style w:type="character" w:styleId="UnresolvedMention">
    <w:name w:val="Unresolved Mention"/>
    <w:basedOn w:val="DefaultParagraphFont"/>
    <w:uiPriority w:val="99"/>
    <w:semiHidden/>
    <w:unhideWhenUsed/>
    <w:rsid w:val="00241BCA"/>
    <w:rPr>
      <w:color w:val="605E5C"/>
      <w:shd w:val="clear" w:color="auto" w:fill="E1DFDD"/>
    </w:rPr>
  </w:style>
  <w:style w:type="character" w:styleId="FollowedHyperlink">
    <w:name w:val="FollowedHyperlink"/>
    <w:basedOn w:val="DefaultParagraphFont"/>
    <w:uiPriority w:val="99"/>
    <w:semiHidden/>
    <w:unhideWhenUsed/>
    <w:rsid w:val="00126FD3"/>
    <w:rPr>
      <w:color w:val="3EBBF0" w:themeColor="followedHyperlink"/>
      <w:u w:val="single"/>
    </w:rPr>
  </w:style>
  <w:style w:type="table" w:styleId="GridTable1Light-Accent1">
    <w:name w:val="Grid Table 1 Light Accent 1"/>
    <w:basedOn w:val="TableNormal"/>
    <w:uiPriority w:val="46"/>
    <w:rsid w:val="005D60B6"/>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D60B6"/>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4">
    <w:name w:val="Grid Table 7 Colorful Accent 4"/>
    <w:basedOn w:val="TableNormal"/>
    <w:uiPriority w:val="52"/>
    <w:rsid w:val="009B0653"/>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character" w:styleId="CommentReference">
    <w:name w:val="annotation reference"/>
    <w:basedOn w:val="DefaultParagraphFont"/>
    <w:uiPriority w:val="99"/>
    <w:semiHidden/>
    <w:unhideWhenUsed/>
    <w:rsid w:val="009B0653"/>
    <w:rPr>
      <w:sz w:val="16"/>
      <w:szCs w:val="16"/>
    </w:rPr>
  </w:style>
  <w:style w:type="paragraph" w:styleId="CommentText">
    <w:name w:val="annotation text"/>
    <w:basedOn w:val="Normal"/>
    <w:link w:val="CommentTextChar"/>
    <w:uiPriority w:val="99"/>
    <w:semiHidden/>
    <w:unhideWhenUsed/>
    <w:rsid w:val="009B0653"/>
    <w:pPr>
      <w:spacing w:line="240" w:lineRule="auto"/>
    </w:pPr>
    <w:rPr>
      <w:sz w:val="20"/>
      <w:szCs w:val="20"/>
    </w:rPr>
  </w:style>
  <w:style w:type="character" w:customStyle="1" w:styleId="CommentTextChar">
    <w:name w:val="Comment Text Char"/>
    <w:basedOn w:val="DefaultParagraphFont"/>
    <w:link w:val="CommentText"/>
    <w:uiPriority w:val="99"/>
    <w:semiHidden/>
    <w:rsid w:val="009B0653"/>
    <w:rPr>
      <w:rFonts w:eastAsiaTheme="minorEastAsia"/>
      <w:b/>
      <w:color w:val="242852" w:themeColor="text2"/>
      <w:sz w:val="20"/>
      <w:szCs w:val="20"/>
    </w:rPr>
  </w:style>
  <w:style w:type="paragraph" w:styleId="CommentSubject">
    <w:name w:val="annotation subject"/>
    <w:basedOn w:val="CommentText"/>
    <w:next w:val="CommentText"/>
    <w:link w:val="CommentSubjectChar"/>
    <w:uiPriority w:val="99"/>
    <w:semiHidden/>
    <w:unhideWhenUsed/>
    <w:rsid w:val="009B0653"/>
    <w:rPr>
      <w:bCs/>
    </w:rPr>
  </w:style>
  <w:style w:type="character" w:customStyle="1" w:styleId="CommentSubjectChar">
    <w:name w:val="Comment Subject Char"/>
    <w:basedOn w:val="CommentTextChar"/>
    <w:link w:val="CommentSubject"/>
    <w:uiPriority w:val="99"/>
    <w:semiHidden/>
    <w:rsid w:val="009B0653"/>
    <w:rPr>
      <w:rFonts w:eastAsiaTheme="minorEastAsia"/>
      <w:b/>
      <w:bCs/>
      <w:color w:val="242852" w:themeColor="text2"/>
      <w:sz w:val="20"/>
      <w:szCs w:val="20"/>
    </w:rPr>
  </w:style>
  <w:style w:type="paragraph" w:styleId="TOC3">
    <w:name w:val="toc 3"/>
    <w:basedOn w:val="Normal"/>
    <w:next w:val="Normal"/>
    <w:autoRedefine/>
    <w:uiPriority w:val="39"/>
    <w:unhideWhenUsed/>
    <w:rsid w:val="009E130B"/>
    <w:pPr>
      <w:spacing w:after="100"/>
      <w:ind w:left="560"/>
    </w:pPr>
    <w:rPr>
      <w:b w:val="0"/>
      <w:sz w:val="22"/>
    </w:rPr>
  </w:style>
  <w:style w:type="character" w:customStyle="1" w:styleId="Heading4Char">
    <w:name w:val="Heading 4 Char"/>
    <w:basedOn w:val="DefaultParagraphFont"/>
    <w:link w:val="Heading4"/>
    <w:uiPriority w:val="1"/>
    <w:rsid w:val="0026506B"/>
    <w:rPr>
      <w:rFonts w:asciiTheme="majorHAnsi" w:eastAsiaTheme="majorEastAsia" w:hAnsiTheme="majorHAnsi" w:cstheme="majorBidi"/>
      <w:b/>
      <w:i/>
      <w:iCs/>
      <w:color w:val="374C80" w:themeColor="accent1" w:themeShade="BF"/>
      <w:sz w:val="28"/>
      <w:szCs w:val="22"/>
    </w:rPr>
  </w:style>
  <w:style w:type="table" w:styleId="GridTable3-Accent2">
    <w:name w:val="Grid Table 3 Accent 2"/>
    <w:basedOn w:val="TableNormal"/>
    <w:uiPriority w:val="48"/>
    <w:rsid w:val="0046182C"/>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6182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5Dark-Accent4">
    <w:name w:val="Grid Table 5 Dark Accent 4"/>
    <w:basedOn w:val="TableNormal"/>
    <w:uiPriority w:val="50"/>
    <w:rsid w:val="000A5F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GridTable5Dark-Accent2">
    <w:name w:val="Grid Table 5 Dark Accent 2"/>
    <w:basedOn w:val="TableNormal"/>
    <w:uiPriority w:val="50"/>
    <w:rsid w:val="000A5F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6020">
      <w:bodyDiv w:val="1"/>
      <w:marLeft w:val="0"/>
      <w:marRight w:val="0"/>
      <w:marTop w:val="0"/>
      <w:marBottom w:val="0"/>
      <w:divBdr>
        <w:top w:val="none" w:sz="0" w:space="0" w:color="auto"/>
        <w:left w:val="none" w:sz="0" w:space="0" w:color="auto"/>
        <w:bottom w:val="none" w:sz="0" w:space="0" w:color="auto"/>
        <w:right w:val="none" w:sz="0" w:space="0" w:color="auto"/>
      </w:divBdr>
    </w:div>
    <w:div w:id="979849415">
      <w:bodyDiv w:val="1"/>
      <w:marLeft w:val="0"/>
      <w:marRight w:val="0"/>
      <w:marTop w:val="0"/>
      <w:marBottom w:val="0"/>
      <w:divBdr>
        <w:top w:val="none" w:sz="0" w:space="0" w:color="auto"/>
        <w:left w:val="none" w:sz="0" w:space="0" w:color="auto"/>
        <w:bottom w:val="none" w:sz="0" w:space="0" w:color="auto"/>
        <w:right w:val="none" w:sz="0" w:space="0" w:color="auto"/>
      </w:divBdr>
    </w:div>
    <w:div w:id="20849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26" Type="http://schemas.openxmlformats.org/officeDocument/2006/relationships/hyperlink" Target="https://all3dp.com/1/single-board-computer-raspberry-pi-alternative/" TargetMode="External"/><Relationship Id="rId39" Type="http://schemas.openxmlformats.org/officeDocument/2006/relationships/hyperlink" Target="https://www.comparitech.com/net-admin/siem-tools/" TargetMode="Externa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hyperlink" Target="https://www.forbes.com/sites/jacobmorgan/2014/05/13/simple-explanation-internet-things-that-anyone-can-understand/" TargetMode="External"/><Relationship Id="rId42" Type="http://schemas.openxmlformats.org/officeDocument/2006/relationships/hyperlink" Target="https://abcnews.go.com/Technology/marriotts-data-breach-large-largest-worst-corporate-hacks/story?id=59520391" TargetMode="External"/><Relationship Id="rId47" Type="http://schemas.openxmlformats.org/officeDocument/2006/relationships/hyperlink" Target="https://theconversation.com/driverless-cars-how-youll-use-free-time-for-work-and-rest-according-to-research-113090" TargetMode="Externa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njyoung95.github.io/NJYWebsite/" TargetMode="External"/><Relationship Id="rId17" Type="http://schemas.openxmlformats.org/officeDocument/2006/relationships/image" Target="media/image8.jpg"/><Relationship Id="rId25" Type="http://schemas.openxmlformats.org/officeDocument/2006/relationships/image" Target="media/image9.jpg"/><Relationship Id="rId33" Type="http://schemas.openxmlformats.org/officeDocument/2006/relationships/hyperlink" Target="https://www.forbes.com/sites/forbestechcouncil/2019/01/30/19-for-19-technology-predictions-for-2019-and-beyond/" TargetMode="External"/><Relationship Id="rId38" Type="http://schemas.openxmlformats.org/officeDocument/2006/relationships/hyperlink" Target="https://www.themartec.com/insidelook/cybersecurity-trends-and-threats" TargetMode="External"/><Relationship Id="rId46" Type="http://schemas.openxmlformats.org/officeDocument/2006/relationships/hyperlink" Target="https://www.ucsusa.org/clean-vehicles/how-self-driving-cars-work"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microsoft.com/office/2011/relationships/commentsExtended" Target="commentsExtended.xml"/><Relationship Id="rId29" Type="http://schemas.openxmlformats.org/officeDocument/2006/relationships/hyperlink" Target="https://www.raspberrypi.org/" TargetMode="External"/><Relationship Id="rId41" Type="http://schemas.openxmlformats.org/officeDocument/2006/relationships/hyperlink" Target="https://www.cybersecurityeducation.org/careers/penetration-test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32" Type="http://schemas.openxmlformats.org/officeDocument/2006/relationships/hyperlink" Target="https://en.wikipedia.org/wiki/Internet_of_things" TargetMode="External"/><Relationship Id="rId37" Type="http://schemas.openxmlformats.org/officeDocument/2006/relationships/hyperlink" Target="https://techbeacon.com/security/rsa-2019-tracking-state-cybersecurity" TargetMode="External"/><Relationship Id="rId40" Type="http://schemas.openxmlformats.org/officeDocument/2006/relationships/hyperlink" Target="https://www.csoonline.com/article/3331280/2019-will-be-the-year-of-cloud-based-cybersecurity-analyticsoperations.html" TargetMode="External"/><Relationship Id="rId45" Type="http://schemas.openxmlformats.org/officeDocument/2006/relationships/hyperlink" Target="https://towardsdatascience.com/types-of-machine-learning-algorithms-you-should-know-953a08248861"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oter" Target="footer1.xml"/><Relationship Id="rId28" Type="http://schemas.openxmlformats.org/officeDocument/2006/relationships/hyperlink" Target="https://www.arduino.cc/" TargetMode="External"/><Relationship Id="rId36" Type="http://schemas.openxmlformats.org/officeDocument/2006/relationships/hyperlink" Target="https://www.forcepoint.com/cyber-edu/cybersecurity" TargetMode="External"/><Relationship Id="rId49" Type="http://schemas.openxmlformats.org/officeDocument/2006/relationships/hyperlink" Target="https://www.lawtechnologytoday.org/2018/10/the-legal-implications-of-driverless-cars/" TargetMode="External"/><Relationship Id="rId10" Type="http://schemas.openxmlformats.org/officeDocument/2006/relationships/image" Target="media/image2.jpeg"/><Relationship Id="rId19" Type="http://schemas.openxmlformats.org/officeDocument/2006/relationships/comments" Target="comments.xml"/><Relationship Id="rId31" Type="http://schemas.openxmlformats.org/officeDocument/2006/relationships/hyperlink" Target="https://circuitdigest.com/arduino-projects" TargetMode="External"/><Relationship Id="rId44" Type="http://schemas.openxmlformats.org/officeDocument/2006/relationships/hyperlink" Target="https://elitedatascience.com/machine-learning-impact" TargetMode="Externa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eader" Target="header1.xml"/><Relationship Id="rId27" Type="http://schemas.openxmlformats.org/officeDocument/2006/relationships/hyperlink" Target="https://www.lattepanda.com/" TargetMode="External"/><Relationship Id="rId30" Type="http://schemas.openxmlformats.org/officeDocument/2006/relationships/hyperlink" Target="https://www.youtube.com/watch?v=UoBUXOOdLXY" TargetMode="External"/><Relationship Id="rId35" Type="http://schemas.openxmlformats.org/officeDocument/2006/relationships/hyperlink" Target="https://www.cisco.com/c/en/us/products/security/what-is-cybersecurity.html" TargetMode="External"/><Relationship Id="rId43" Type="http://schemas.openxmlformats.org/officeDocument/2006/relationships/hyperlink" Target="https://www.sas.com/en_au/insights/analytics/machine-learning.html" TargetMode="External"/><Relationship Id="rId48" Type="http://schemas.openxmlformats.org/officeDocument/2006/relationships/hyperlink" Target="https://www.carmagazine.co.uk/car-news/tech/autonomous-car-levels-different-driverless-technology-levels-explained/"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E47381EEB1467BA27E37FBFDA1257D"/>
        <w:category>
          <w:name w:val="General"/>
          <w:gallery w:val="placeholder"/>
        </w:category>
        <w:types>
          <w:type w:val="bbPlcHdr"/>
        </w:types>
        <w:behaviors>
          <w:behavior w:val="content"/>
        </w:behaviors>
        <w:guid w:val="{CF067EF3-B91E-49F2-B19F-0C4FA276493C}"/>
      </w:docPartPr>
      <w:docPartBody>
        <w:p w:rsidR="005C2140" w:rsidRDefault="005C2140">
          <w:pPr>
            <w:pStyle w:val="58E47381EEB1467BA27E37FBFDA1257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9</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40"/>
    <w:rsid w:val="00261927"/>
    <w:rsid w:val="005C2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8E47381EEB1467BA27E37FBFDA1257D">
    <w:name w:val="58E47381EEB1467BA27E37FBFDA1257D"/>
  </w:style>
  <w:style w:type="paragraph" w:customStyle="1" w:styleId="D61D573EEF304F48B348FCDA797C7152">
    <w:name w:val="D61D573EEF304F48B348FCDA797C7152"/>
  </w:style>
  <w:style w:type="paragraph" w:customStyle="1" w:styleId="734F899ABF8947CE968283CE2953EDB1">
    <w:name w:val="734F899ABF8947CE968283CE2953EDB1"/>
  </w:style>
  <w:style w:type="paragraph" w:customStyle="1" w:styleId="9E7CCC9035014A63B1FD985F4ECF9E08">
    <w:name w:val="9E7CCC9035014A63B1FD985F4ECF9E08"/>
  </w:style>
  <w:style w:type="paragraph" w:customStyle="1" w:styleId="35DCA9EC6E2043DD9C6A0A56C14D8242">
    <w:name w:val="35DCA9EC6E2043DD9C6A0A56C14D8242"/>
  </w:style>
  <w:style w:type="paragraph" w:customStyle="1" w:styleId="75153A54770D43C193A094E5FEAB9730">
    <w:name w:val="75153A54770D43C193A094E5FEAB9730"/>
  </w:style>
  <w:style w:type="paragraph" w:customStyle="1" w:styleId="DEB96EEC9B634DAA9D8F49E37FCEA47A">
    <w:name w:val="DEB96EEC9B634DAA9D8F49E37FCEA47A"/>
  </w:style>
  <w:style w:type="paragraph" w:customStyle="1" w:styleId="1B0ABCB9CEBF483CBEA2624DA0E5A20C">
    <w:name w:val="1B0ABCB9CEBF483CBEA2624DA0E5A20C"/>
  </w:style>
  <w:style w:type="paragraph" w:customStyle="1" w:styleId="D465EFFDEA7B4B7B9515F034EDF8B2DB">
    <w:name w:val="D465EFFDEA7B4B7B9515F034EDF8B2DB"/>
    <w:rsid w:val="005C2140"/>
  </w:style>
  <w:style w:type="paragraph" w:customStyle="1" w:styleId="D77F06DC515B4A9893795D740A37DF73">
    <w:name w:val="D77F06DC515B4A9893795D740A37DF73"/>
    <w:rsid w:val="005C2140"/>
  </w:style>
  <w:style w:type="paragraph" w:customStyle="1" w:styleId="BB8CD0EF5D0A4124BE7C8E63356B4BF3">
    <w:name w:val="BB8CD0EF5D0A4124BE7C8E63356B4BF3"/>
    <w:rsid w:val="005C2140"/>
  </w:style>
  <w:style w:type="paragraph" w:customStyle="1" w:styleId="6E2DE908736148108B7BF45B004643D0">
    <w:name w:val="6E2DE908736148108B7BF45B004643D0"/>
    <w:rsid w:val="005C2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5FC26-5F51-4F87-AEE4-73BCF8F5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326</TotalTime>
  <Pages>47</Pages>
  <Words>14071</Words>
  <Characters>80208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keywords/>
  <cp:lastModifiedBy>Anton</cp:lastModifiedBy>
  <cp:revision>10</cp:revision>
  <cp:lastPrinted>2006-08-01T17:47:00Z</cp:lastPrinted>
  <dcterms:created xsi:type="dcterms:W3CDTF">2019-04-09T09:36:00Z</dcterms:created>
  <dcterms:modified xsi:type="dcterms:W3CDTF">2019-04-10T11:41:00Z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